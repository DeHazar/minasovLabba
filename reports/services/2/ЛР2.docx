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32633" w14:textId="452D93E0" w:rsidR="00264E30" w:rsidRPr="00264E30" w:rsidRDefault="00844F7C" w:rsidP="00264E30">
      <w:pPr>
        <w:tabs>
          <w:tab w:val="center" w:pos="5580"/>
          <w:tab w:val="right" w:pos="9900"/>
        </w:tabs>
        <w:spacing w:before="120"/>
        <w:rPr>
          <w:bCs/>
          <w:sz w:val="28"/>
          <w:u w:val="single"/>
          <w:lang w:val="en-US"/>
        </w:rPr>
      </w:pPr>
      <w:r w:rsidRPr="00ED391E">
        <w:rPr>
          <w:bCs/>
          <w:position w:val="-4"/>
          <w:sz w:val="28"/>
        </w:rPr>
        <w:object w:dxaOrig="180" w:dyaOrig="279" w14:anchorId="6A28D1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13.5pt" o:ole="">
            <v:imagedata r:id="rId8" o:title=""/>
          </v:shape>
          <o:OLEObject Type="Embed" ProgID="Equation.DSMT4" ShapeID="_x0000_i1025" DrawAspect="Content" ObjectID="_1677585472" r:id="rId9"/>
        </w:object>
      </w:r>
      <w:r w:rsidR="00ED391E">
        <w:rPr>
          <w:bCs/>
          <w:sz w:val="28"/>
        </w:rPr>
        <w:t xml:space="preserve"> </w:t>
      </w:r>
      <w:r w:rsidR="00C47F92" w:rsidRPr="00C47F92">
        <w:rPr>
          <w:bCs/>
          <w:position w:val="-4"/>
          <w:sz w:val="28"/>
        </w:rPr>
        <w:object w:dxaOrig="180" w:dyaOrig="279" w14:anchorId="4C1B0EC8">
          <v:shape id="_x0000_i1026" type="#_x0000_t75" style="width:8.25pt;height:13.5pt" o:ole="">
            <v:imagedata r:id="rId10" o:title=""/>
          </v:shape>
          <o:OLEObject Type="Embed" ProgID="Equation.DSMT4" ShapeID="_x0000_i1026" DrawAspect="Content" ObjectID="_1677585473" r:id="rId11"/>
        </w:object>
      </w:r>
      <w:r w:rsidR="00AE23EC" w:rsidRPr="00AE23EC">
        <w:rPr>
          <w:bCs/>
          <w:position w:val="-4"/>
          <w:sz w:val="28"/>
        </w:rPr>
        <w:object w:dxaOrig="180" w:dyaOrig="279" w14:anchorId="26F449B2">
          <v:shape id="_x0000_i1027" type="#_x0000_t75" style="width:8.25pt;height:13.5pt" o:ole="">
            <v:imagedata r:id="rId10" o:title=""/>
          </v:shape>
          <o:OLEObject Type="Embed" ProgID="Equation.DSMT4" ShapeID="_x0000_i1027" DrawAspect="Content" ObjectID="_1677585474" r:id="rId12"/>
        </w:object>
      </w:r>
      <w:r w:rsidR="00264E30" w:rsidRPr="00264E30">
        <w:rPr>
          <w:bCs/>
          <w:sz w:val="28"/>
        </w:rPr>
        <w:t>Кафедра</w:t>
      </w:r>
      <w:r w:rsidR="00264E30" w:rsidRPr="00264E30">
        <w:rPr>
          <w:bCs/>
          <w:sz w:val="28"/>
          <w:u w:val="single"/>
        </w:rPr>
        <w:t xml:space="preserve"> </w:t>
      </w:r>
      <w:r w:rsidR="00264E30" w:rsidRPr="00264E30">
        <w:rPr>
          <w:bCs/>
          <w:sz w:val="28"/>
          <w:u w:val="single"/>
          <w:lang w:val="en-US"/>
        </w:rPr>
        <w:tab/>
      </w:r>
      <w:r w:rsidR="00B43703" w:rsidRPr="00CD30A6">
        <w:rPr>
          <w:bCs/>
          <w:color w:val="000000"/>
          <w:sz w:val="28"/>
          <w:u w:val="single"/>
        </w:rPr>
        <w:t>Информатики</w:t>
      </w:r>
      <w:r w:rsidR="00264E30" w:rsidRPr="00264E30">
        <w:rPr>
          <w:bCs/>
          <w:sz w:val="28"/>
          <w:u w:val="single"/>
          <w:lang w:val="en-US"/>
        </w:rPr>
        <w:tab/>
      </w:r>
    </w:p>
    <w:p w14:paraId="115D3212" w14:textId="77777777" w:rsidR="00264E30" w:rsidRPr="00264E30" w:rsidRDefault="00264E30" w:rsidP="00264E30"/>
    <w:p w14:paraId="3F569137" w14:textId="77777777" w:rsidR="00264E30" w:rsidRPr="00264E30" w:rsidRDefault="00264E30" w:rsidP="00264E30"/>
    <w:tbl>
      <w:tblPr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"/>
        <w:gridCol w:w="436"/>
        <w:gridCol w:w="390"/>
        <w:gridCol w:w="391"/>
        <w:gridCol w:w="391"/>
        <w:gridCol w:w="390"/>
        <w:gridCol w:w="391"/>
        <w:gridCol w:w="391"/>
        <w:gridCol w:w="390"/>
        <w:gridCol w:w="391"/>
        <w:gridCol w:w="391"/>
        <w:gridCol w:w="436"/>
        <w:gridCol w:w="436"/>
        <w:gridCol w:w="436"/>
      </w:tblGrid>
      <w:tr w:rsidR="00461326" w:rsidRPr="00264E30" w14:paraId="33A09DAF" w14:textId="77777777" w:rsidTr="00353FA7">
        <w:trPr>
          <w:trHeight w:hRule="exact" w:val="363"/>
          <w:jc w:val="right"/>
        </w:trPr>
        <w:tc>
          <w:tcPr>
            <w:tcW w:w="672" w:type="dxa"/>
            <w:gridSpan w:val="2"/>
            <w:vAlign w:val="bottom"/>
          </w:tcPr>
          <w:p w14:paraId="770DB90D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100</w:t>
            </w:r>
          </w:p>
        </w:tc>
        <w:tc>
          <w:tcPr>
            <w:tcW w:w="390" w:type="dxa"/>
            <w:tcBorders>
              <w:bottom w:val="single" w:sz="4" w:space="0" w:color="auto"/>
            </w:tcBorders>
            <w:vAlign w:val="bottom"/>
          </w:tcPr>
          <w:p w14:paraId="64813243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</w:t>
            </w:r>
          </w:p>
        </w:tc>
        <w:tc>
          <w:tcPr>
            <w:tcW w:w="391" w:type="dxa"/>
            <w:vAlign w:val="bottom"/>
          </w:tcPr>
          <w:p w14:paraId="4B722EFF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2</w:t>
            </w:r>
          </w:p>
        </w:tc>
        <w:tc>
          <w:tcPr>
            <w:tcW w:w="391" w:type="dxa"/>
            <w:vAlign w:val="bottom"/>
          </w:tcPr>
          <w:p w14:paraId="7681D3BC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3</w:t>
            </w:r>
          </w:p>
        </w:tc>
        <w:tc>
          <w:tcPr>
            <w:tcW w:w="390" w:type="dxa"/>
            <w:vAlign w:val="bottom"/>
          </w:tcPr>
          <w:p w14:paraId="6DA4D119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4</w:t>
            </w:r>
          </w:p>
        </w:tc>
        <w:tc>
          <w:tcPr>
            <w:tcW w:w="391" w:type="dxa"/>
            <w:vAlign w:val="bottom"/>
          </w:tcPr>
          <w:p w14:paraId="66F6AB62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5</w:t>
            </w:r>
          </w:p>
        </w:tc>
        <w:tc>
          <w:tcPr>
            <w:tcW w:w="391" w:type="dxa"/>
            <w:vAlign w:val="bottom"/>
          </w:tcPr>
          <w:p w14:paraId="2019BFD2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6</w:t>
            </w:r>
          </w:p>
        </w:tc>
        <w:tc>
          <w:tcPr>
            <w:tcW w:w="390" w:type="dxa"/>
            <w:vAlign w:val="bottom"/>
          </w:tcPr>
          <w:p w14:paraId="16E0A060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7</w:t>
            </w:r>
          </w:p>
        </w:tc>
        <w:tc>
          <w:tcPr>
            <w:tcW w:w="391" w:type="dxa"/>
            <w:vAlign w:val="bottom"/>
          </w:tcPr>
          <w:p w14:paraId="4275487C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8</w:t>
            </w:r>
          </w:p>
        </w:tc>
        <w:tc>
          <w:tcPr>
            <w:tcW w:w="391" w:type="dxa"/>
            <w:vAlign w:val="bottom"/>
          </w:tcPr>
          <w:p w14:paraId="286A8D12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9</w:t>
            </w:r>
          </w:p>
        </w:tc>
        <w:tc>
          <w:tcPr>
            <w:tcW w:w="436" w:type="dxa"/>
            <w:vAlign w:val="bottom"/>
          </w:tcPr>
          <w:p w14:paraId="1AB2C515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</w:t>
            </w:r>
          </w:p>
        </w:tc>
        <w:tc>
          <w:tcPr>
            <w:tcW w:w="436" w:type="dxa"/>
            <w:vAlign w:val="bottom"/>
          </w:tcPr>
          <w:p w14:paraId="573F6C6D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11</w:t>
            </w:r>
          </w:p>
        </w:tc>
        <w:tc>
          <w:tcPr>
            <w:tcW w:w="436" w:type="dxa"/>
            <w:vAlign w:val="bottom"/>
          </w:tcPr>
          <w:p w14:paraId="372F7B79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12</w:t>
            </w:r>
          </w:p>
        </w:tc>
      </w:tr>
      <w:tr w:rsidR="00461326" w:rsidRPr="00264E30" w14:paraId="3FBDE5EE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14:paraId="33CE1C6A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524E02F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90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2B91E1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2C499A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B48273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A161B2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D1BEE9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39D381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17E131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CAF246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615905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44E2C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2617738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CB6E6B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2713E886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732AA137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577BF4E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80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DF2E4C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A3FB78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96FAA7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5BEAEEC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ED6D21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2474E2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348DB05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AB2DDC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AF33C3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05AD04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6F5A8E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95CC58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0BAD1D7B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41CC33E5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1EFC284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70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606122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1F23D1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51EE27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CE1D44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E998FB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42B5D3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5EA3B2A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909F9A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EBA4F1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C79B2C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3CD1CD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ED8512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2C2B783F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0B50BDE5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391B53C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60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7E29DB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BC9EE1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CBFDC9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077D9C5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8E289A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5C75DF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C6C196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A17745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0D7D5A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32C0E2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C28E27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7859ED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357979F9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1AB0D012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C2B0B73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50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A62E42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ED6F6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7C4C3A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2935FA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AC925B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1B7CE9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37D682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D1145D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AB1CA6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1AEEE8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F02208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4FA62F8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447844AC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104926F1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167AB17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40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11B6C6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41A2CC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B343F6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0E7066E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928464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91D82A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C2B72C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9E00CA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351FE8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B9EE3D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997F55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5ACE27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3F588F3F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54EF4DBB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B85D134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30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7B7A2A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AE8277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73E62D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F6363F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2FEF70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A57FB3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7C4D833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4AF8FB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E2995A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C5E312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48FB18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79B640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6DD6934E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437C3AA7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FE2FF8C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20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272606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8E8E7E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A160B6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AC0FB0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86B691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BAAF1D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80BB8B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4B9290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E66E8E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D00A73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7D1C2B5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CB7AF8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1781745A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5BDE046E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F5CDBC8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868701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9A19D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82D450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BBD466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742AD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410211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9D1A19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A30962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4FCA1B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AD4E3F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43B3A1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F2FCAB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67113712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5C596374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C495345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bottom"/>
          </w:tcPr>
          <w:p w14:paraId="540C811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EC229E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9CE39C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778AEC8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7A1705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75F2CA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19407F8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A68F98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83A166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779224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D253A5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83AE93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</w:tbl>
    <w:p w14:paraId="1A7A9CCF" w14:textId="77777777" w:rsidR="00264E30" w:rsidRPr="00264E30" w:rsidRDefault="00264E30" w:rsidP="00264E30"/>
    <w:p w14:paraId="6CDE80EC" w14:textId="77777777" w:rsidR="00264E30" w:rsidRPr="00264E30" w:rsidRDefault="00264E30" w:rsidP="00264E30"/>
    <w:p w14:paraId="2F04C1C4" w14:textId="77777777" w:rsidR="00264E30" w:rsidRPr="00264E30" w:rsidRDefault="00264E30" w:rsidP="00264E30">
      <w:pPr>
        <w:keepNext/>
        <w:jc w:val="center"/>
        <w:outlineLvl w:val="1"/>
        <w:rPr>
          <w:b/>
          <w:bCs/>
          <w:sz w:val="32"/>
        </w:rPr>
      </w:pPr>
      <w:bookmarkStart w:id="0" w:name="_Toc27312758"/>
      <w:bookmarkStart w:id="1" w:name="_Toc33705293"/>
      <w:bookmarkStart w:id="2" w:name="_Toc33705298"/>
      <w:bookmarkStart w:id="3" w:name="_Toc33705336"/>
      <w:bookmarkStart w:id="4" w:name="_Toc36467568"/>
      <w:bookmarkStart w:id="5" w:name="_Toc66972693"/>
      <w:r w:rsidRPr="00264E30">
        <w:rPr>
          <w:b/>
          <w:bCs/>
          <w:sz w:val="32"/>
          <w:lang w:val="en-US"/>
        </w:rPr>
        <w:t>ОТЧЕТ</w:t>
      </w:r>
      <w:bookmarkEnd w:id="0"/>
      <w:bookmarkEnd w:id="1"/>
      <w:bookmarkEnd w:id="2"/>
      <w:bookmarkEnd w:id="3"/>
      <w:bookmarkEnd w:id="4"/>
      <w:bookmarkEnd w:id="5"/>
    </w:p>
    <w:tbl>
      <w:tblPr>
        <w:tblW w:w="4750" w:type="pct"/>
        <w:jc w:val="center"/>
        <w:tblBorders>
          <w:bottom w:val="dashSmallGap" w:sz="4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9263"/>
      </w:tblGrid>
      <w:tr w:rsidR="00264E30" w:rsidRPr="00264E30" w14:paraId="2728574B" w14:textId="77777777" w:rsidTr="00732D1F">
        <w:trPr>
          <w:trHeight w:hRule="exact" w:val="397"/>
          <w:jc w:val="center"/>
        </w:trPr>
        <w:tc>
          <w:tcPr>
            <w:tcW w:w="5953" w:type="dxa"/>
            <w:tcBorders>
              <w:bottom w:val="single" w:sz="8" w:space="0" w:color="auto"/>
            </w:tcBorders>
            <w:vAlign w:val="center"/>
          </w:tcPr>
          <w:p w14:paraId="648A428F" w14:textId="770F0BDE" w:rsidR="00264E30" w:rsidRPr="00461326" w:rsidRDefault="00B43703" w:rsidP="00264E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по лабораторной работе №</w:t>
            </w:r>
            <w:r w:rsidR="00A72B60">
              <w:rPr>
                <w:sz w:val="28"/>
              </w:rPr>
              <w:t>2</w:t>
            </w:r>
          </w:p>
        </w:tc>
      </w:tr>
      <w:tr w:rsidR="00264E30" w:rsidRPr="00264E30" w14:paraId="75A90D18" w14:textId="77777777" w:rsidTr="00732D1F">
        <w:trPr>
          <w:trHeight w:hRule="exact" w:val="397"/>
          <w:jc w:val="center"/>
        </w:trPr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7D066AB" w14:textId="3DC3F5C6" w:rsidR="005732A5" w:rsidRPr="005732A5" w:rsidRDefault="00CB3FF0" w:rsidP="005732A5">
            <w:pPr>
              <w:jc w:val="center"/>
              <w:rPr>
                <w:color w:val="000000"/>
                <w:sz w:val="28"/>
              </w:rPr>
            </w:pPr>
            <w:r w:rsidRPr="00CD30A6">
              <w:rPr>
                <w:color w:val="000000"/>
                <w:sz w:val="28"/>
              </w:rPr>
              <w:t xml:space="preserve"> «</w:t>
            </w:r>
            <w:r w:rsidR="005732A5" w:rsidRPr="005732A5">
              <w:rPr>
                <w:color w:val="000000"/>
                <w:sz w:val="28"/>
              </w:rPr>
              <w:t>У</w:t>
            </w:r>
            <w:r w:rsidR="004220E7">
              <w:rPr>
                <w:color w:val="000000"/>
                <w:sz w:val="28"/>
              </w:rPr>
              <w:t>становка и настройка интерпретатора</w:t>
            </w:r>
            <w:r w:rsidR="005732A5" w:rsidRPr="005732A5">
              <w:rPr>
                <w:color w:val="000000"/>
                <w:sz w:val="28"/>
              </w:rPr>
              <w:t xml:space="preserve"> PHP.</w:t>
            </w:r>
          </w:p>
          <w:p w14:paraId="51A9AEF0" w14:textId="50FF911A" w:rsidR="00264E30" w:rsidRPr="00CD30A6" w:rsidRDefault="005732A5" w:rsidP="005732A5">
            <w:pPr>
              <w:jc w:val="center"/>
              <w:rPr>
                <w:color w:val="000000"/>
                <w:sz w:val="28"/>
              </w:rPr>
            </w:pPr>
            <w:r w:rsidRPr="005732A5">
              <w:rPr>
                <w:color w:val="000000"/>
                <w:sz w:val="28"/>
              </w:rPr>
              <w:t>ОСНОВЫ СИНТАКСИСА PHP</w:t>
            </w:r>
            <w:r w:rsidR="00576F4C" w:rsidRPr="00CD30A6">
              <w:rPr>
                <w:color w:val="000000"/>
                <w:sz w:val="28"/>
              </w:rPr>
              <w:t xml:space="preserve"> </w:t>
            </w:r>
          </w:p>
        </w:tc>
      </w:tr>
      <w:tr w:rsidR="00264E30" w:rsidRPr="00264E30" w14:paraId="473BBD97" w14:textId="77777777" w:rsidTr="00732D1F">
        <w:trPr>
          <w:trHeight w:hRule="exact" w:val="397"/>
          <w:jc w:val="center"/>
        </w:trPr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683EBD" w14:textId="4ABF9948" w:rsidR="00264E30" w:rsidRPr="004220E7" w:rsidRDefault="004220E7" w:rsidP="00264E30">
            <w:pPr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</w:rPr>
              <w:t>Основы синтаксиса PHP</w:t>
            </w:r>
          </w:p>
        </w:tc>
      </w:tr>
    </w:tbl>
    <w:p w14:paraId="59E5171B" w14:textId="77777777" w:rsidR="00264E30" w:rsidRPr="00264E30" w:rsidRDefault="00264E30" w:rsidP="00264E30"/>
    <w:p w14:paraId="44B44B10" w14:textId="77777777" w:rsidR="00264E30" w:rsidRPr="00264E30" w:rsidRDefault="00264E30" w:rsidP="00264E30"/>
    <w:tbl>
      <w:tblPr>
        <w:tblW w:w="4658" w:type="pct"/>
        <w:jc w:val="center"/>
        <w:tblLook w:val="0000" w:firstRow="0" w:lastRow="0" w:firstColumn="0" w:lastColumn="0" w:noHBand="0" w:noVBand="0"/>
      </w:tblPr>
      <w:tblGrid>
        <w:gridCol w:w="9084"/>
      </w:tblGrid>
      <w:tr w:rsidR="00264E30" w:rsidRPr="00264E30" w14:paraId="4E94D083" w14:textId="77777777" w:rsidTr="00576F4C">
        <w:trPr>
          <w:trHeight w:hRule="exact" w:val="662"/>
          <w:jc w:val="center"/>
        </w:trPr>
        <w:tc>
          <w:tcPr>
            <w:tcW w:w="9286" w:type="dxa"/>
          </w:tcPr>
          <w:p w14:paraId="5B75BB07" w14:textId="45F286E0" w:rsidR="00264E30" w:rsidRPr="00223AB8" w:rsidRDefault="00264E30" w:rsidP="00223AB8">
            <w:pPr>
              <w:tabs>
                <w:tab w:val="center" w:pos="5107"/>
                <w:tab w:val="right" w:pos="7894"/>
              </w:tabs>
              <w:jc w:val="center"/>
              <w:rPr>
                <w:b/>
                <w:bCs/>
                <w:sz w:val="28"/>
                <w:u w:val="single"/>
              </w:rPr>
            </w:pPr>
            <w:r w:rsidRPr="00264E30">
              <w:rPr>
                <w:bCs/>
                <w:sz w:val="28"/>
              </w:rPr>
              <w:t>по дисциплине</w:t>
            </w:r>
            <w:bookmarkStart w:id="6" w:name="ПолеСоСписком11"/>
            <w:r w:rsidRPr="000F24B4">
              <w:rPr>
                <w:bCs/>
                <w:sz w:val="28"/>
              </w:rPr>
              <w:t xml:space="preserve"> </w:t>
            </w:r>
            <w:bookmarkEnd w:id="6"/>
            <w:r w:rsidR="00576F4C">
              <w:rPr>
                <w:bCs/>
                <w:sz w:val="28"/>
                <w:u w:val="single"/>
              </w:rPr>
              <w:t xml:space="preserve"> </w:t>
            </w:r>
            <w:r w:rsidR="00A96402">
              <w:rPr>
                <w:b/>
                <w:bCs/>
                <w:sz w:val="28"/>
                <w:u w:val="single"/>
              </w:rPr>
              <w:t xml:space="preserve">Сетевые сервисы обработки информации </w:t>
            </w:r>
            <w:r w:rsidR="00576F4C" w:rsidRPr="000F24B4">
              <w:rPr>
                <w:b/>
                <w:bCs/>
                <w:sz w:val="28"/>
                <w:u w:val="single"/>
              </w:rPr>
              <w:t>в ОТС</w:t>
            </w:r>
          </w:p>
        </w:tc>
      </w:tr>
      <w:tr w:rsidR="00264E30" w:rsidRPr="00264E30" w14:paraId="08768DEE" w14:textId="77777777" w:rsidTr="00576F4C">
        <w:trPr>
          <w:trHeight w:hRule="exact" w:val="473"/>
          <w:jc w:val="center"/>
        </w:trPr>
        <w:tc>
          <w:tcPr>
            <w:tcW w:w="9286" w:type="dxa"/>
          </w:tcPr>
          <w:p w14:paraId="3E100AAE" w14:textId="77777777" w:rsidR="00264E30" w:rsidRPr="00264E30" w:rsidRDefault="00264E30" w:rsidP="00576F4C">
            <w:pPr>
              <w:rPr>
                <w:b/>
                <w:sz w:val="28"/>
              </w:rPr>
            </w:pPr>
          </w:p>
        </w:tc>
      </w:tr>
    </w:tbl>
    <w:p w14:paraId="472F9956" w14:textId="77777777" w:rsidR="00264E30" w:rsidRPr="00264E30" w:rsidRDefault="00264E30" w:rsidP="00264E30"/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264E30" w:rsidRPr="00264E30" w14:paraId="727E7BCF" w14:textId="77777777" w:rsidTr="005A6904">
        <w:tc>
          <w:tcPr>
            <w:tcW w:w="5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1A42BA" w14:textId="6DBE6106" w:rsidR="00264E30" w:rsidRPr="00461326" w:rsidRDefault="00B43703" w:rsidP="00B43703">
            <w:pPr>
              <w:jc w:val="center"/>
              <w:rPr>
                <w:rFonts w:ascii="Arial" w:hAnsi="Arial" w:cs="Arial"/>
                <w:sz w:val="40"/>
              </w:rPr>
            </w:pPr>
            <w:r w:rsidRPr="00CD30A6">
              <w:rPr>
                <w:rFonts w:ascii="Arial" w:hAnsi="Arial" w:cs="Arial"/>
                <w:color w:val="000000"/>
                <w:sz w:val="40"/>
              </w:rPr>
              <w:t>1306</w:t>
            </w:r>
            <w:r w:rsidR="00264E30" w:rsidRPr="00CD30A6">
              <w:rPr>
                <w:rFonts w:ascii="Arial" w:hAnsi="Arial" w:cs="Arial"/>
                <w:color w:val="000000"/>
                <w:sz w:val="40"/>
              </w:rPr>
              <w:t>.</w:t>
            </w:r>
            <w:r w:rsidRPr="00CD30A6">
              <w:rPr>
                <w:rFonts w:ascii="Arial" w:hAnsi="Arial" w:cs="Arial"/>
                <w:color w:val="000000"/>
                <w:sz w:val="40"/>
              </w:rPr>
              <w:t>5</w:t>
            </w:r>
            <w:r w:rsidR="00A72B60">
              <w:rPr>
                <w:rFonts w:ascii="Arial" w:hAnsi="Arial" w:cs="Arial"/>
                <w:color w:val="000000"/>
                <w:sz w:val="40"/>
              </w:rPr>
              <w:t>47</w:t>
            </w:r>
            <w:r w:rsidR="004220E7">
              <w:rPr>
                <w:rFonts w:ascii="Arial" w:hAnsi="Arial" w:cs="Arial"/>
                <w:color w:val="000000"/>
                <w:sz w:val="40"/>
                <w:lang w:val="en-US"/>
              </w:rPr>
              <w:t>2</w:t>
            </w:r>
            <w:r w:rsidR="00ED2843">
              <w:rPr>
                <w:rFonts w:ascii="Arial" w:hAnsi="Arial" w:cs="Arial"/>
                <w:color w:val="000000"/>
                <w:sz w:val="40"/>
              </w:rPr>
              <w:t>0</w:t>
            </w:r>
            <w:r w:rsidR="00782895">
              <w:rPr>
                <w:rFonts w:ascii="Arial" w:hAnsi="Arial" w:cs="Arial"/>
                <w:color w:val="000000"/>
                <w:sz w:val="40"/>
              </w:rPr>
              <w:t>8</w:t>
            </w:r>
            <w:r w:rsidR="00264E30" w:rsidRPr="00CD30A6">
              <w:rPr>
                <w:rFonts w:ascii="Arial" w:hAnsi="Arial" w:cs="Arial"/>
                <w:color w:val="000000"/>
                <w:sz w:val="40"/>
              </w:rPr>
              <w:t>.</w:t>
            </w:r>
            <w:r w:rsidRPr="00CD30A6">
              <w:rPr>
                <w:rFonts w:ascii="Arial" w:hAnsi="Arial" w:cs="Arial"/>
                <w:color w:val="000000"/>
                <w:sz w:val="40"/>
              </w:rPr>
              <w:t>0</w:t>
            </w:r>
            <w:r>
              <w:rPr>
                <w:rFonts w:ascii="Arial" w:hAnsi="Arial" w:cs="Arial"/>
                <w:sz w:val="40"/>
              </w:rPr>
              <w:t xml:space="preserve">00 </w:t>
            </w:r>
            <w:r w:rsidR="00264E30" w:rsidRPr="00461326">
              <w:rPr>
                <w:rFonts w:ascii="Arial" w:hAnsi="Arial" w:cs="Arial"/>
                <w:sz w:val="40"/>
              </w:rPr>
              <w:t>ПЗ</w:t>
            </w:r>
          </w:p>
        </w:tc>
      </w:tr>
      <w:tr w:rsidR="00264E30" w:rsidRPr="00264E30" w14:paraId="0E040472" w14:textId="77777777" w:rsidTr="005A6904">
        <w:trPr>
          <w:trHeight w:hRule="exact" w:val="284"/>
        </w:trPr>
        <w:tc>
          <w:tcPr>
            <w:tcW w:w="59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960B4C6" w14:textId="77777777" w:rsidR="00264E30" w:rsidRPr="00264E30" w:rsidRDefault="00264E30" w:rsidP="00264E30">
            <w:pPr>
              <w:jc w:val="center"/>
              <w:rPr>
                <w:sz w:val="20"/>
              </w:rPr>
            </w:pPr>
            <w:r w:rsidRPr="00264E30">
              <w:rPr>
                <w:sz w:val="20"/>
              </w:rPr>
              <w:t>(обозначение документа)</w:t>
            </w:r>
          </w:p>
        </w:tc>
      </w:tr>
    </w:tbl>
    <w:p w14:paraId="4B2B4E46" w14:textId="77777777" w:rsidR="00264E30" w:rsidRPr="00264E30" w:rsidRDefault="00264E30" w:rsidP="00264E30">
      <w:r w:rsidRPr="00264E30">
        <w:br w:type="textWrapping" w:clear="all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1383"/>
        <w:gridCol w:w="278"/>
        <w:gridCol w:w="2369"/>
        <w:gridCol w:w="1662"/>
        <w:gridCol w:w="1373"/>
        <w:gridCol w:w="1354"/>
      </w:tblGrid>
      <w:tr w:rsidR="00264E30" w:rsidRPr="00264E30" w14:paraId="0E5D011F" w14:textId="77777777" w:rsidTr="00353FA7">
        <w:trPr>
          <w:cantSplit/>
          <w:trHeight w:val="113"/>
          <w:jc w:val="center"/>
        </w:trPr>
        <w:tc>
          <w:tcPr>
            <w:tcW w:w="936" w:type="dxa"/>
            <w:vMerge w:val="restart"/>
            <w:tcBorders>
              <w:top w:val="single" w:sz="8" w:space="0" w:color="auto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766AA7F" w14:textId="77777777" w:rsidR="00264E30" w:rsidRPr="00461326" w:rsidRDefault="00264E30" w:rsidP="00461326">
            <w:pPr>
              <w:jc w:val="center"/>
              <w:rPr>
                <w:lang w:val="en-US"/>
              </w:rPr>
            </w:pPr>
            <w:r w:rsidRPr="00264E30">
              <w:t>Группа</w:t>
            </w: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A7A687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AC3B18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36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63EE72" w14:textId="77777777" w:rsidR="00264E30" w:rsidRPr="00264E30" w:rsidRDefault="00264E30" w:rsidP="00264E30">
            <w:pPr>
              <w:jc w:val="center"/>
            </w:pPr>
            <w:r w:rsidRPr="00264E30">
              <w:t>Фамилия И.О.</w:t>
            </w:r>
          </w:p>
        </w:tc>
        <w:tc>
          <w:tcPr>
            <w:tcW w:w="16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F6674" w14:textId="77777777" w:rsidR="00264E30" w:rsidRPr="00264E30" w:rsidRDefault="00264E30" w:rsidP="00264E30">
            <w:pPr>
              <w:jc w:val="center"/>
            </w:pPr>
            <w:r w:rsidRPr="00264E30">
              <w:t>Подпись</w:t>
            </w:r>
          </w:p>
        </w:tc>
        <w:tc>
          <w:tcPr>
            <w:tcW w:w="13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CA3E38" w14:textId="77777777" w:rsidR="00264E30" w:rsidRPr="00264E30" w:rsidRDefault="00264E30" w:rsidP="00264E30">
            <w:pPr>
              <w:jc w:val="center"/>
            </w:pPr>
            <w:r w:rsidRPr="00264E30">
              <w:t>Дата</w:t>
            </w:r>
          </w:p>
        </w:tc>
        <w:tc>
          <w:tcPr>
            <w:tcW w:w="1354" w:type="dxa"/>
            <w:vMerge w:val="restart"/>
            <w:tcBorders>
              <w:top w:val="single" w:sz="8" w:space="0" w:color="auto"/>
              <w:left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6C1A829" w14:textId="77777777" w:rsidR="00264E30" w:rsidRPr="00264E30" w:rsidRDefault="00264E30" w:rsidP="00264E30">
            <w:pPr>
              <w:jc w:val="center"/>
            </w:pPr>
            <w:r w:rsidRPr="00264E30">
              <w:t>Оценка</w:t>
            </w:r>
          </w:p>
        </w:tc>
      </w:tr>
      <w:tr w:rsidR="00264E30" w:rsidRPr="00264E30" w14:paraId="7377FD6A" w14:textId="77777777" w:rsidTr="00353FA7">
        <w:trPr>
          <w:cantSplit/>
          <w:trHeight w:val="340"/>
          <w:jc w:val="center"/>
        </w:trPr>
        <w:tc>
          <w:tcPr>
            <w:tcW w:w="936" w:type="dxa"/>
            <w:vMerge/>
            <w:tcBorders>
              <w:left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00ACAC" w14:textId="77777777" w:rsidR="00264E30" w:rsidRPr="00264E30" w:rsidRDefault="00264E30" w:rsidP="00264E30"/>
        </w:tc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ED14FB" w14:textId="16FB916C" w:rsidR="00264E30" w:rsidRPr="00CD30A6" w:rsidRDefault="007B1777" w:rsidP="00353FA7">
            <w:pPr>
              <w:jc w:val="center"/>
              <w:rPr>
                <w:color w:val="000000"/>
                <w:sz w:val="28"/>
                <w:szCs w:val="28"/>
              </w:rPr>
            </w:pPr>
            <w:r w:rsidRPr="00CD30A6">
              <w:rPr>
                <w:color w:val="000000"/>
                <w:szCs w:val="28"/>
              </w:rPr>
              <w:t>СТС</w:t>
            </w:r>
            <w:r w:rsidRPr="00CD30A6">
              <w:rPr>
                <w:color w:val="000000"/>
                <w:szCs w:val="28"/>
                <w:lang w:val="en-US"/>
              </w:rPr>
              <w:t>-</w:t>
            </w:r>
            <w:r w:rsidR="00576F4C" w:rsidRPr="00CD30A6">
              <w:rPr>
                <w:color w:val="000000"/>
                <w:szCs w:val="28"/>
              </w:rPr>
              <w:t>40</w:t>
            </w:r>
            <w:r w:rsidR="00782895">
              <w:rPr>
                <w:color w:val="000000"/>
                <w:szCs w:val="28"/>
              </w:rPr>
              <w:t>7</w:t>
            </w:r>
          </w:p>
        </w:tc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4ABA7F" w14:textId="77777777" w:rsidR="00264E30" w:rsidRPr="00264E30" w:rsidRDefault="00264E30" w:rsidP="00264E30">
            <w:pPr>
              <w:rPr>
                <w:sz w:val="16"/>
                <w:szCs w:val="16"/>
              </w:rPr>
            </w:pPr>
          </w:p>
        </w:tc>
        <w:tc>
          <w:tcPr>
            <w:tcW w:w="23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E187C2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21ED6E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9E412B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vMerge/>
            <w:tcBorders>
              <w:left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36EEE7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42715755" w14:textId="77777777" w:rsidTr="00353FA7">
        <w:trPr>
          <w:cantSplit/>
          <w:trHeight w:val="113"/>
          <w:jc w:val="center"/>
        </w:trPr>
        <w:tc>
          <w:tcPr>
            <w:tcW w:w="936" w:type="dxa"/>
            <w:vMerge/>
            <w:tcBorders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1C21E" w14:textId="77777777" w:rsidR="00264E30" w:rsidRPr="00264E30" w:rsidRDefault="00264E30" w:rsidP="00264E30"/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C0E76B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7ACAA4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3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BCB617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7941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1297D8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vMerge/>
            <w:tcBorders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857FC27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7F25E2F1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3038B0" w14:textId="77777777" w:rsidR="00264E30" w:rsidRPr="00264E30" w:rsidRDefault="00264E30" w:rsidP="00264E30">
            <w:r w:rsidRPr="00264E30">
              <w:t xml:space="preserve">  Студент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FB857E" w14:textId="7930A8EA" w:rsidR="00264E30" w:rsidRPr="00CD30A6" w:rsidRDefault="00F700BF" w:rsidP="00B43703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82895">
              <w:rPr>
                <w:color w:val="000000"/>
              </w:rPr>
              <w:t>Гараев Д.Н.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3CE62D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57170E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1C423C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382E7C6A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02E03" w14:textId="77777777" w:rsidR="00264E30" w:rsidRPr="00264E30" w:rsidRDefault="00264E30" w:rsidP="00264E30">
            <w:r w:rsidRPr="00264E30">
              <w:t xml:space="preserve">  Консультант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209AC" w14:textId="30B8AE2E" w:rsidR="00264E30" w:rsidRPr="00CD30A6" w:rsidRDefault="00264E30" w:rsidP="00B43703">
            <w:pPr>
              <w:rPr>
                <w:color w:val="000000"/>
              </w:rPr>
            </w:pPr>
            <w:r w:rsidRPr="00CD30A6">
              <w:rPr>
                <w:color w:val="000000"/>
              </w:rPr>
              <w:t xml:space="preserve"> </w:t>
            </w:r>
            <w:r w:rsidR="00576F4C" w:rsidRPr="00CD30A6">
              <w:rPr>
                <w:color w:val="000000"/>
              </w:rPr>
              <w:t>Минасов Ш. М.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E9EA92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D8A9C5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EF5D662" w14:textId="77777777" w:rsidR="00264E30" w:rsidRPr="00264E30" w:rsidRDefault="00264E30" w:rsidP="00264E30">
            <w:pPr>
              <w:jc w:val="center"/>
              <w:rPr>
                <w:lang w:val="en-US"/>
              </w:rPr>
            </w:pPr>
          </w:p>
        </w:tc>
      </w:tr>
      <w:tr w:rsidR="00264E30" w:rsidRPr="00264E30" w14:paraId="6734054B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67D070" w14:textId="77777777" w:rsidR="00264E30" w:rsidRPr="00264E30" w:rsidRDefault="00264E30" w:rsidP="00264E30">
            <w:r w:rsidRPr="00264E30">
              <w:rPr>
                <w:lang w:val="en-US"/>
              </w:rPr>
              <w:t xml:space="preserve">  </w:t>
            </w:r>
            <w:r w:rsidRPr="00264E30">
              <w:t>Принял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B4420A" w14:textId="77777777" w:rsidR="00264E30" w:rsidRPr="00264E30" w:rsidRDefault="00264E30" w:rsidP="00264E30">
            <w:r w:rsidRPr="00264E30">
              <w:t xml:space="preserve">  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563BF2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46833D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258A36" w14:textId="77777777" w:rsidR="00264E30" w:rsidRPr="00264E30" w:rsidRDefault="00264E30" w:rsidP="00264E30"/>
        </w:tc>
      </w:tr>
    </w:tbl>
    <w:p w14:paraId="51BBF99E" w14:textId="77777777" w:rsidR="00412E62" w:rsidRDefault="00412E62" w:rsidP="00412E62"/>
    <w:p w14:paraId="33640767" w14:textId="77777777" w:rsidR="00264E30" w:rsidRDefault="00264E30" w:rsidP="00412E62"/>
    <w:p w14:paraId="1F7CCE91" w14:textId="3216867D" w:rsidR="00264E30" w:rsidRDefault="00B43703" w:rsidP="00264E30">
      <w:pPr>
        <w:jc w:val="center"/>
      </w:pPr>
      <w:r>
        <w:t>Уфа</w:t>
      </w:r>
      <w:r w:rsidR="00264E30">
        <w:t xml:space="preserve"> </w:t>
      </w:r>
      <w:r>
        <w:t>–</w:t>
      </w:r>
      <w:r w:rsidR="00264E30" w:rsidRPr="00C202B6">
        <w:t xml:space="preserve"> </w:t>
      </w:r>
      <w:r w:rsidR="00264E30">
        <w:fldChar w:fldCharType="begin"/>
      </w:r>
      <w:r w:rsidR="00264E30">
        <w:instrText xml:space="preserve"> DATE \@ "yyyy" </w:instrText>
      </w:r>
      <w:r w:rsidR="00264E30">
        <w:fldChar w:fldCharType="separate"/>
      </w:r>
      <w:r w:rsidR="007B74E2">
        <w:rPr>
          <w:noProof/>
        </w:rPr>
        <w:t>2021</w:t>
      </w:r>
      <w:r w:rsidR="00264E30">
        <w:fldChar w:fldCharType="end"/>
      </w:r>
      <w:r w:rsidR="00264E30" w:rsidRPr="00C202B6">
        <w:t xml:space="preserve"> г.</w:t>
      </w:r>
    </w:p>
    <w:p w14:paraId="120D437B" w14:textId="77777777" w:rsidR="005C5152" w:rsidRDefault="005C5152">
      <w:pPr>
        <w:pStyle w:val="a9"/>
        <w:ind w:firstLine="0"/>
        <w:sectPr w:rsidR="005C5152" w:rsidSect="00412E62">
          <w:headerReference w:type="default" r:id="rId13"/>
          <w:footerReference w:type="default" r:id="rId14"/>
          <w:headerReference w:type="first" r:id="rId15"/>
          <w:pgSz w:w="11906" w:h="16838" w:code="9"/>
          <w:pgMar w:top="851" w:right="737" w:bottom="794" w:left="1418" w:header="709" w:footer="709" w:gutter="0"/>
          <w:pgNumType w:start="7"/>
          <w:cols w:space="708"/>
          <w:titlePg/>
          <w:docGrid w:linePitch="360"/>
        </w:sectPr>
      </w:pPr>
    </w:p>
    <w:p w14:paraId="21E27F02" w14:textId="77777777" w:rsidR="005C5152" w:rsidRDefault="005C5152" w:rsidP="00C01416">
      <w:pPr>
        <w:pStyle w:val="a9"/>
        <w:ind w:firstLine="709"/>
        <w:rPr>
          <w:b/>
        </w:rPr>
      </w:pPr>
      <w:r>
        <w:rPr>
          <w:b/>
        </w:rPr>
        <w:lastRenderedPageBreak/>
        <w:t>Содержание</w:t>
      </w:r>
    </w:p>
    <w:bookmarkStart w:id="7" w:name="_Hlk41487722"/>
    <w:p w14:paraId="2A56F6F5" w14:textId="734A703E" w:rsidR="005E03AE" w:rsidRDefault="000638C1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6972693" w:history="1">
        <w:r w:rsidR="005E03AE" w:rsidRPr="006C7A45">
          <w:rPr>
            <w:rStyle w:val="ad"/>
            <w:b/>
            <w:bCs/>
            <w:noProof/>
            <w:lang w:val="en-US"/>
          </w:rPr>
          <w:t>ОТЧЕТ</w:t>
        </w:r>
        <w:r w:rsidR="005E03AE">
          <w:rPr>
            <w:noProof/>
            <w:webHidden/>
          </w:rPr>
          <w:tab/>
        </w:r>
        <w:r w:rsidR="005E03AE">
          <w:rPr>
            <w:noProof/>
            <w:webHidden/>
          </w:rPr>
          <w:fldChar w:fldCharType="begin"/>
        </w:r>
        <w:r w:rsidR="005E03AE">
          <w:rPr>
            <w:noProof/>
            <w:webHidden/>
          </w:rPr>
          <w:instrText xml:space="preserve"> PAGEREF _Toc66972693 \h </w:instrText>
        </w:r>
        <w:r w:rsidR="005E03AE">
          <w:rPr>
            <w:noProof/>
            <w:webHidden/>
          </w:rPr>
        </w:r>
        <w:r w:rsidR="005E03AE">
          <w:rPr>
            <w:noProof/>
            <w:webHidden/>
          </w:rPr>
          <w:fldChar w:fldCharType="separate"/>
        </w:r>
        <w:r w:rsidR="007B74E2">
          <w:rPr>
            <w:noProof/>
            <w:webHidden/>
          </w:rPr>
          <w:t>7</w:t>
        </w:r>
        <w:r w:rsidR="005E03AE">
          <w:rPr>
            <w:noProof/>
            <w:webHidden/>
          </w:rPr>
          <w:fldChar w:fldCharType="end"/>
        </w:r>
      </w:hyperlink>
    </w:p>
    <w:p w14:paraId="654CDF68" w14:textId="4C3CD949" w:rsidR="005E03AE" w:rsidRDefault="004C0364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972694" w:history="1">
        <w:r w:rsidR="005E03AE" w:rsidRPr="006C7A45">
          <w:rPr>
            <w:rStyle w:val="ad"/>
            <w:noProof/>
          </w:rPr>
          <w:t>Введение</w:t>
        </w:r>
        <w:r w:rsidR="005E03AE">
          <w:rPr>
            <w:noProof/>
            <w:webHidden/>
          </w:rPr>
          <w:tab/>
        </w:r>
        <w:r w:rsidR="005E03AE">
          <w:rPr>
            <w:noProof/>
            <w:webHidden/>
          </w:rPr>
          <w:fldChar w:fldCharType="begin"/>
        </w:r>
        <w:r w:rsidR="005E03AE">
          <w:rPr>
            <w:noProof/>
            <w:webHidden/>
          </w:rPr>
          <w:instrText xml:space="preserve"> PAGEREF _Toc66972694 \h </w:instrText>
        </w:r>
        <w:r w:rsidR="005E03AE">
          <w:rPr>
            <w:noProof/>
            <w:webHidden/>
          </w:rPr>
        </w:r>
        <w:r w:rsidR="005E03AE">
          <w:rPr>
            <w:noProof/>
            <w:webHidden/>
          </w:rPr>
          <w:fldChar w:fldCharType="separate"/>
        </w:r>
        <w:r w:rsidR="007B74E2">
          <w:rPr>
            <w:noProof/>
            <w:webHidden/>
          </w:rPr>
          <w:t>9</w:t>
        </w:r>
        <w:r w:rsidR="005E03AE">
          <w:rPr>
            <w:noProof/>
            <w:webHidden/>
          </w:rPr>
          <w:fldChar w:fldCharType="end"/>
        </w:r>
      </w:hyperlink>
    </w:p>
    <w:p w14:paraId="512380C8" w14:textId="281590D9" w:rsidR="005E03AE" w:rsidRDefault="004C0364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972695" w:history="1">
        <w:r w:rsidR="005E03AE" w:rsidRPr="006C7A45">
          <w:rPr>
            <w:rStyle w:val="ad"/>
            <w:noProof/>
          </w:rPr>
          <w:t>1</w:t>
        </w:r>
        <w:r w:rsidR="005E03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E03AE" w:rsidRPr="006C7A45">
          <w:rPr>
            <w:rStyle w:val="ad"/>
            <w:noProof/>
          </w:rPr>
          <w:t>Ход работы</w:t>
        </w:r>
        <w:r w:rsidR="005E03AE">
          <w:rPr>
            <w:noProof/>
            <w:webHidden/>
          </w:rPr>
          <w:tab/>
        </w:r>
        <w:r w:rsidR="005E03AE">
          <w:rPr>
            <w:noProof/>
            <w:webHidden/>
          </w:rPr>
          <w:fldChar w:fldCharType="begin"/>
        </w:r>
        <w:r w:rsidR="005E03AE">
          <w:rPr>
            <w:noProof/>
            <w:webHidden/>
          </w:rPr>
          <w:instrText xml:space="preserve"> PAGEREF _Toc66972695 \h </w:instrText>
        </w:r>
        <w:r w:rsidR="005E03AE">
          <w:rPr>
            <w:noProof/>
            <w:webHidden/>
          </w:rPr>
        </w:r>
        <w:r w:rsidR="005E03AE">
          <w:rPr>
            <w:noProof/>
            <w:webHidden/>
          </w:rPr>
          <w:fldChar w:fldCharType="separate"/>
        </w:r>
        <w:r w:rsidR="007B74E2">
          <w:rPr>
            <w:noProof/>
            <w:webHidden/>
          </w:rPr>
          <w:t>10</w:t>
        </w:r>
        <w:r w:rsidR="005E03AE">
          <w:rPr>
            <w:noProof/>
            <w:webHidden/>
          </w:rPr>
          <w:fldChar w:fldCharType="end"/>
        </w:r>
      </w:hyperlink>
    </w:p>
    <w:p w14:paraId="5A1056FD" w14:textId="0852CB00" w:rsidR="005E03AE" w:rsidRDefault="004C0364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972696" w:history="1">
        <w:r w:rsidR="005E03AE" w:rsidRPr="006C7A45">
          <w:rPr>
            <w:rStyle w:val="ad"/>
            <w:noProof/>
          </w:rPr>
          <w:t>Заключение</w:t>
        </w:r>
        <w:r w:rsidR="005E03AE">
          <w:rPr>
            <w:noProof/>
            <w:webHidden/>
          </w:rPr>
          <w:tab/>
        </w:r>
        <w:r w:rsidR="005E03AE">
          <w:rPr>
            <w:noProof/>
            <w:webHidden/>
          </w:rPr>
          <w:fldChar w:fldCharType="begin"/>
        </w:r>
        <w:r w:rsidR="005E03AE">
          <w:rPr>
            <w:noProof/>
            <w:webHidden/>
          </w:rPr>
          <w:instrText xml:space="preserve"> PAGEREF _Toc66972696 \h </w:instrText>
        </w:r>
        <w:r w:rsidR="005E03AE">
          <w:rPr>
            <w:noProof/>
            <w:webHidden/>
          </w:rPr>
        </w:r>
        <w:r w:rsidR="005E03AE">
          <w:rPr>
            <w:noProof/>
            <w:webHidden/>
          </w:rPr>
          <w:fldChar w:fldCharType="separate"/>
        </w:r>
        <w:r w:rsidR="007B74E2">
          <w:rPr>
            <w:noProof/>
            <w:webHidden/>
          </w:rPr>
          <w:t>14</w:t>
        </w:r>
        <w:r w:rsidR="005E03AE">
          <w:rPr>
            <w:noProof/>
            <w:webHidden/>
          </w:rPr>
          <w:fldChar w:fldCharType="end"/>
        </w:r>
      </w:hyperlink>
    </w:p>
    <w:p w14:paraId="3FE61C0D" w14:textId="6EDB27BD" w:rsidR="005E03AE" w:rsidRDefault="004C0364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972697" w:history="1">
        <w:r w:rsidR="005E03AE" w:rsidRPr="006C7A45">
          <w:rPr>
            <w:rStyle w:val="ad"/>
            <w:noProof/>
          </w:rPr>
          <w:t>Список литературы</w:t>
        </w:r>
        <w:r w:rsidR="005E03AE">
          <w:rPr>
            <w:noProof/>
            <w:webHidden/>
          </w:rPr>
          <w:tab/>
        </w:r>
        <w:r w:rsidR="005E03AE">
          <w:rPr>
            <w:noProof/>
            <w:webHidden/>
          </w:rPr>
          <w:fldChar w:fldCharType="begin"/>
        </w:r>
        <w:r w:rsidR="005E03AE">
          <w:rPr>
            <w:noProof/>
            <w:webHidden/>
          </w:rPr>
          <w:instrText xml:space="preserve"> PAGEREF _Toc66972697 \h </w:instrText>
        </w:r>
        <w:r w:rsidR="005E03AE">
          <w:rPr>
            <w:noProof/>
            <w:webHidden/>
          </w:rPr>
        </w:r>
        <w:r w:rsidR="005E03AE">
          <w:rPr>
            <w:noProof/>
            <w:webHidden/>
          </w:rPr>
          <w:fldChar w:fldCharType="separate"/>
        </w:r>
        <w:r w:rsidR="007B74E2">
          <w:rPr>
            <w:noProof/>
            <w:webHidden/>
          </w:rPr>
          <w:t>15</w:t>
        </w:r>
        <w:r w:rsidR="005E03AE">
          <w:rPr>
            <w:noProof/>
            <w:webHidden/>
          </w:rPr>
          <w:fldChar w:fldCharType="end"/>
        </w:r>
      </w:hyperlink>
    </w:p>
    <w:p w14:paraId="79CEE706" w14:textId="0AD4920D" w:rsidR="005E03AE" w:rsidRDefault="004C0364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972698" w:history="1">
        <w:r w:rsidR="005E03AE" w:rsidRPr="006C7A45">
          <w:rPr>
            <w:rStyle w:val="ad"/>
            <w:noProof/>
          </w:rPr>
          <w:t>Приложение 1 (</w:t>
        </w:r>
        <w:r w:rsidR="005E03AE" w:rsidRPr="006C7A45">
          <w:rPr>
            <w:rStyle w:val="ad"/>
            <w:noProof/>
            <w:lang w:val="en-US"/>
          </w:rPr>
          <w:t>data</w:t>
        </w:r>
        <w:r w:rsidR="005E03AE" w:rsidRPr="006C7A45">
          <w:rPr>
            <w:rStyle w:val="ad"/>
            <w:noProof/>
          </w:rPr>
          <w:t>.</w:t>
        </w:r>
        <w:r w:rsidR="005E03AE" w:rsidRPr="006C7A45">
          <w:rPr>
            <w:rStyle w:val="ad"/>
            <w:noProof/>
            <w:lang w:val="en-US"/>
          </w:rPr>
          <w:t>json</w:t>
        </w:r>
        <w:r w:rsidR="005E03AE" w:rsidRPr="006C7A45">
          <w:rPr>
            <w:rStyle w:val="ad"/>
            <w:noProof/>
          </w:rPr>
          <w:t>)</w:t>
        </w:r>
        <w:r w:rsidR="005E03AE">
          <w:rPr>
            <w:noProof/>
            <w:webHidden/>
          </w:rPr>
          <w:tab/>
        </w:r>
        <w:r w:rsidR="005E03AE">
          <w:rPr>
            <w:noProof/>
            <w:webHidden/>
          </w:rPr>
          <w:fldChar w:fldCharType="begin"/>
        </w:r>
        <w:r w:rsidR="005E03AE">
          <w:rPr>
            <w:noProof/>
            <w:webHidden/>
          </w:rPr>
          <w:instrText xml:space="preserve"> PAGEREF _Toc66972698 \h </w:instrText>
        </w:r>
        <w:r w:rsidR="005E03AE">
          <w:rPr>
            <w:noProof/>
            <w:webHidden/>
          </w:rPr>
        </w:r>
        <w:r w:rsidR="005E03AE">
          <w:rPr>
            <w:noProof/>
            <w:webHidden/>
          </w:rPr>
          <w:fldChar w:fldCharType="separate"/>
        </w:r>
        <w:r w:rsidR="007B74E2">
          <w:rPr>
            <w:noProof/>
            <w:webHidden/>
          </w:rPr>
          <w:t>16</w:t>
        </w:r>
        <w:r w:rsidR="005E03AE">
          <w:rPr>
            <w:noProof/>
            <w:webHidden/>
          </w:rPr>
          <w:fldChar w:fldCharType="end"/>
        </w:r>
      </w:hyperlink>
    </w:p>
    <w:p w14:paraId="1181DC40" w14:textId="7CDAADC1" w:rsidR="005E03AE" w:rsidRDefault="004C0364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972699" w:history="1">
        <w:r w:rsidR="005E03AE" w:rsidRPr="006C7A45">
          <w:rPr>
            <w:rStyle w:val="ad"/>
            <w:noProof/>
          </w:rPr>
          <w:t>Приложение</w:t>
        </w:r>
        <w:r w:rsidR="005E03AE" w:rsidRPr="006C7A45">
          <w:rPr>
            <w:rStyle w:val="ad"/>
            <w:noProof/>
            <w:lang w:val="en-US"/>
          </w:rPr>
          <w:t xml:space="preserve"> 2 (main.php)</w:t>
        </w:r>
        <w:r w:rsidR="005E03AE">
          <w:rPr>
            <w:noProof/>
            <w:webHidden/>
          </w:rPr>
          <w:tab/>
        </w:r>
        <w:r w:rsidR="005E03AE">
          <w:rPr>
            <w:noProof/>
            <w:webHidden/>
          </w:rPr>
          <w:fldChar w:fldCharType="begin"/>
        </w:r>
        <w:r w:rsidR="005E03AE">
          <w:rPr>
            <w:noProof/>
            <w:webHidden/>
          </w:rPr>
          <w:instrText xml:space="preserve"> PAGEREF _Toc66972699 \h </w:instrText>
        </w:r>
        <w:r w:rsidR="005E03AE">
          <w:rPr>
            <w:noProof/>
            <w:webHidden/>
          </w:rPr>
        </w:r>
        <w:r w:rsidR="005E03AE">
          <w:rPr>
            <w:noProof/>
            <w:webHidden/>
          </w:rPr>
          <w:fldChar w:fldCharType="separate"/>
        </w:r>
        <w:r w:rsidR="007B74E2">
          <w:rPr>
            <w:noProof/>
            <w:webHidden/>
          </w:rPr>
          <w:t>17</w:t>
        </w:r>
        <w:r w:rsidR="005E03AE">
          <w:rPr>
            <w:noProof/>
            <w:webHidden/>
          </w:rPr>
          <w:fldChar w:fldCharType="end"/>
        </w:r>
      </w:hyperlink>
    </w:p>
    <w:p w14:paraId="3DEB3B86" w14:textId="3CF7BB12" w:rsidR="005E03AE" w:rsidRDefault="004C0364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972700" w:history="1">
        <w:r w:rsidR="005E03AE" w:rsidRPr="006C7A45">
          <w:rPr>
            <w:rStyle w:val="ad"/>
            <w:noProof/>
          </w:rPr>
          <w:t>Приложение</w:t>
        </w:r>
        <w:r w:rsidR="005E03AE" w:rsidRPr="006C7A45">
          <w:rPr>
            <w:rStyle w:val="ad"/>
            <w:noProof/>
            <w:lang w:val="en-US"/>
          </w:rPr>
          <w:t xml:space="preserve"> 3 (select.php)</w:t>
        </w:r>
        <w:r w:rsidR="005E03AE">
          <w:rPr>
            <w:noProof/>
            <w:webHidden/>
          </w:rPr>
          <w:tab/>
        </w:r>
        <w:r w:rsidR="005E03AE">
          <w:rPr>
            <w:noProof/>
            <w:webHidden/>
          </w:rPr>
          <w:fldChar w:fldCharType="begin"/>
        </w:r>
        <w:r w:rsidR="005E03AE">
          <w:rPr>
            <w:noProof/>
            <w:webHidden/>
          </w:rPr>
          <w:instrText xml:space="preserve"> PAGEREF _Toc66972700 \h </w:instrText>
        </w:r>
        <w:r w:rsidR="005E03AE">
          <w:rPr>
            <w:noProof/>
            <w:webHidden/>
          </w:rPr>
        </w:r>
        <w:r w:rsidR="005E03AE">
          <w:rPr>
            <w:noProof/>
            <w:webHidden/>
          </w:rPr>
          <w:fldChar w:fldCharType="separate"/>
        </w:r>
        <w:r w:rsidR="007B74E2">
          <w:rPr>
            <w:noProof/>
            <w:webHidden/>
          </w:rPr>
          <w:t>19</w:t>
        </w:r>
        <w:r w:rsidR="005E03AE">
          <w:rPr>
            <w:noProof/>
            <w:webHidden/>
          </w:rPr>
          <w:fldChar w:fldCharType="end"/>
        </w:r>
      </w:hyperlink>
    </w:p>
    <w:p w14:paraId="045746F8" w14:textId="0514A131" w:rsidR="005E03AE" w:rsidRDefault="004C0364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972701" w:history="1">
        <w:r w:rsidR="005E03AE" w:rsidRPr="006C7A45">
          <w:rPr>
            <w:rStyle w:val="ad"/>
            <w:noProof/>
          </w:rPr>
          <w:t>Приложение</w:t>
        </w:r>
        <w:r w:rsidR="005E03AE" w:rsidRPr="006C7A45">
          <w:rPr>
            <w:rStyle w:val="ad"/>
            <w:noProof/>
            <w:lang w:val="en-US"/>
          </w:rPr>
          <w:t xml:space="preserve"> 4 (sortFocus.php)</w:t>
        </w:r>
        <w:r w:rsidR="005E03AE">
          <w:rPr>
            <w:noProof/>
            <w:webHidden/>
          </w:rPr>
          <w:tab/>
        </w:r>
        <w:r w:rsidR="005E03AE">
          <w:rPr>
            <w:noProof/>
            <w:webHidden/>
          </w:rPr>
          <w:fldChar w:fldCharType="begin"/>
        </w:r>
        <w:r w:rsidR="005E03AE">
          <w:rPr>
            <w:noProof/>
            <w:webHidden/>
          </w:rPr>
          <w:instrText xml:space="preserve"> PAGEREF _Toc66972701 \h </w:instrText>
        </w:r>
        <w:r w:rsidR="005E03AE">
          <w:rPr>
            <w:noProof/>
            <w:webHidden/>
          </w:rPr>
        </w:r>
        <w:r w:rsidR="005E03AE">
          <w:rPr>
            <w:noProof/>
            <w:webHidden/>
          </w:rPr>
          <w:fldChar w:fldCharType="separate"/>
        </w:r>
        <w:r w:rsidR="007B74E2">
          <w:rPr>
            <w:noProof/>
            <w:webHidden/>
          </w:rPr>
          <w:t>21</w:t>
        </w:r>
        <w:r w:rsidR="005E03AE">
          <w:rPr>
            <w:noProof/>
            <w:webHidden/>
          </w:rPr>
          <w:fldChar w:fldCharType="end"/>
        </w:r>
      </w:hyperlink>
    </w:p>
    <w:p w14:paraId="234A4FEB" w14:textId="43EE07FF" w:rsidR="005E03AE" w:rsidRDefault="004C0364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972702" w:history="1">
        <w:r w:rsidR="005E03AE" w:rsidRPr="006C7A45">
          <w:rPr>
            <w:rStyle w:val="ad"/>
            <w:noProof/>
          </w:rPr>
          <w:t>Приложение</w:t>
        </w:r>
        <w:r w:rsidR="005E03AE" w:rsidRPr="006C7A45">
          <w:rPr>
            <w:rStyle w:val="ad"/>
            <w:noProof/>
            <w:lang w:val="en-US"/>
          </w:rPr>
          <w:t xml:space="preserve"> 5 (sortPrice.php)</w:t>
        </w:r>
        <w:r w:rsidR="005E03AE">
          <w:rPr>
            <w:noProof/>
            <w:webHidden/>
          </w:rPr>
          <w:tab/>
        </w:r>
        <w:r w:rsidR="005E03AE">
          <w:rPr>
            <w:noProof/>
            <w:webHidden/>
          </w:rPr>
          <w:fldChar w:fldCharType="begin"/>
        </w:r>
        <w:r w:rsidR="005E03AE">
          <w:rPr>
            <w:noProof/>
            <w:webHidden/>
          </w:rPr>
          <w:instrText xml:space="preserve"> PAGEREF _Toc66972702 \h </w:instrText>
        </w:r>
        <w:r w:rsidR="005E03AE">
          <w:rPr>
            <w:noProof/>
            <w:webHidden/>
          </w:rPr>
        </w:r>
        <w:r w:rsidR="005E03AE">
          <w:rPr>
            <w:noProof/>
            <w:webHidden/>
          </w:rPr>
          <w:fldChar w:fldCharType="separate"/>
        </w:r>
        <w:r w:rsidR="007B74E2">
          <w:rPr>
            <w:noProof/>
            <w:webHidden/>
          </w:rPr>
          <w:t>23</w:t>
        </w:r>
        <w:r w:rsidR="005E03AE">
          <w:rPr>
            <w:noProof/>
            <w:webHidden/>
          </w:rPr>
          <w:fldChar w:fldCharType="end"/>
        </w:r>
      </w:hyperlink>
    </w:p>
    <w:p w14:paraId="4D0D1EFB" w14:textId="74E8AA35" w:rsidR="00AE45C5" w:rsidRPr="00AE45C5" w:rsidRDefault="000638C1" w:rsidP="00AE45C5">
      <w:r>
        <w:rPr>
          <w:b/>
          <w:bCs/>
        </w:rPr>
        <w:fldChar w:fldCharType="end"/>
      </w:r>
      <w:bookmarkEnd w:id="7"/>
    </w:p>
    <w:p w14:paraId="6A820263" w14:textId="051E5A5A" w:rsidR="005C5152" w:rsidRDefault="005C5152" w:rsidP="00F7379B">
      <w:pPr>
        <w:pStyle w:val="1"/>
        <w:numPr>
          <w:ilvl w:val="0"/>
          <w:numId w:val="0"/>
        </w:numPr>
        <w:ind w:left="851"/>
      </w:pPr>
      <w:bookmarkStart w:id="8" w:name="_Toc247031795"/>
      <w:bookmarkStart w:id="9" w:name="_Toc27312759"/>
      <w:bookmarkStart w:id="10" w:name="_Toc33705294"/>
      <w:bookmarkStart w:id="11" w:name="_Toc33705299"/>
      <w:bookmarkStart w:id="12" w:name="_Toc66972694"/>
      <w:r>
        <w:lastRenderedPageBreak/>
        <w:t>Введение</w:t>
      </w:r>
      <w:bookmarkEnd w:id="8"/>
      <w:bookmarkEnd w:id="9"/>
      <w:bookmarkEnd w:id="10"/>
      <w:bookmarkEnd w:id="11"/>
      <w:bookmarkEnd w:id="12"/>
      <w:r w:rsidR="00883FB9">
        <w:t xml:space="preserve">  </w:t>
      </w:r>
    </w:p>
    <w:p w14:paraId="0CD43764" w14:textId="492883F6" w:rsidR="00F8528A" w:rsidRPr="0095793A" w:rsidRDefault="009617D9" w:rsidP="0095793A">
      <w:pPr>
        <w:pStyle w:val="a9"/>
        <w:rPr>
          <w:b/>
          <w:bCs/>
        </w:rPr>
      </w:pPr>
      <w:r w:rsidRPr="0095793A">
        <w:rPr>
          <w:b/>
          <w:bCs/>
        </w:rPr>
        <w:t>Цель</w:t>
      </w:r>
      <w:r w:rsidR="00F8528A" w:rsidRPr="0095793A">
        <w:rPr>
          <w:b/>
          <w:bCs/>
        </w:rPr>
        <w:t xml:space="preserve"> </w:t>
      </w:r>
      <w:r w:rsidRPr="0095793A">
        <w:rPr>
          <w:b/>
          <w:bCs/>
        </w:rPr>
        <w:t>работы</w:t>
      </w:r>
      <w:r w:rsidR="00F8528A" w:rsidRPr="0095793A">
        <w:rPr>
          <w:b/>
          <w:bCs/>
        </w:rPr>
        <w:t>:</w:t>
      </w:r>
    </w:p>
    <w:p w14:paraId="787CE564" w14:textId="12BE1FCC" w:rsidR="009617D9" w:rsidRDefault="00F8528A" w:rsidP="0095793A">
      <w:pPr>
        <w:pStyle w:val="a9"/>
      </w:pPr>
      <w:r w:rsidRPr="00F8528A">
        <w:t>И</w:t>
      </w:r>
      <w:r w:rsidR="009617D9" w:rsidRPr="00F8528A">
        <w:t>зучение процедуры установки и настройки интерпретатора серверных сценариев PHP, а также основ синтаксиса языка серверных сценариев PHP.</w:t>
      </w:r>
    </w:p>
    <w:p w14:paraId="07AB0318" w14:textId="3C1C6FDD" w:rsidR="003435B8" w:rsidRPr="0095793A" w:rsidRDefault="003435B8" w:rsidP="0095793A">
      <w:pPr>
        <w:pStyle w:val="a9"/>
        <w:rPr>
          <w:b/>
          <w:bCs/>
        </w:rPr>
      </w:pPr>
      <w:r w:rsidRPr="0095793A">
        <w:rPr>
          <w:b/>
          <w:bCs/>
        </w:rPr>
        <w:t>Постановка задачи:</w:t>
      </w:r>
    </w:p>
    <w:p w14:paraId="7A504A45" w14:textId="5D57ACC9" w:rsidR="00F700BF" w:rsidRDefault="00F700BF" w:rsidP="00F700BF">
      <w:pPr>
        <w:pStyle w:val="a9"/>
        <w:rPr>
          <w:szCs w:val="24"/>
        </w:rPr>
      </w:pPr>
      <w:r>
        <w:t>Согласно индивидуальному варианту создать таблицу</w:t>
      </w:r>
      <w:r w:rsidR="004505AE">
        <w:t xml:space="preserve"> </w:t>
      </w:r>
      <w:r w:rsidR="00782895">
        <w:t>телескоп</w:t>
      </w:r>
      <w:r>
        <w:t>, с таблицей произвести следующий анализ:</w:t>
      </w:r>
    </w:p>
    <w:p w14:paraId="753E36DE" w14:textId="0BE875DA" w:rsidR="00F700BF" w:rsidRDefault="00F700BF" w:rsidP="00F700BF">
      <w:pPr>
        <w:pStyle w:val="32"/>
        <w:numPr>
          <w:ilvl w:val="0"/>
          <w:numId w:val="42"/>
        </w:numPr>
      </w:pPr>
      <w:r>
        <w:t xml:space="preserve">создать выборку </w:t>
      </w:r>
      <w:r w:rsidR="00782895">
        <w:t>телескопов</w:t>
      </w:r>
      <w:r>
        <w:t xml:space="preserve"> , у которых </w:t>
      </w:r>
      <w:r w:rsidR="006B3089">
        <w:t xml:space="preserve">диаметр объектива </w:t>
      </w:r>
      <w:r>
        <w:t xml:space="preserve">больше </w:t>
      </w:r>
      <w:r w:rsidR="00916E31">
        <w:t>7</w:t>
      </w:r>
      <w:r w:rsidR="006B3089">
        <w:t>0</w:t>
      </w:r>
      <w:r>
        <w:t xml:space="preserve"> </w:t>
      </w:r>
      <w:r w:rsidR="006B3089">
        <w:t>м</w:t>
      </w:r>
      <w:r>
        <w:t>м;</w:t>
      </w:r>
    </w:p>
    <w:p w14:paraId="6ECBE1F3" w14:textId="60FF5C4A" w:rsidR="00F700BF" w:rsidRDefault="00F700BF" w:rsidP="00F700BF">
      <w:pPr>
        <w:pStyle w:val="32"/>
        <w:numPr>
          <w:ilvl w:val="0"/>
          <w:numId w:val="42"/>
        </w:numPr>
      </w:pPr>
      <w:r>
        <w:t xml:space="preserve">отсортировать </w:t>
      </w:r>
      <w:r w:rsidR="006B3089">
        <w:t>телескопы</w:t>
      </w:r>
      <w:r>
        <w:t xml:space="preserve"> по</w:t>
      </w:r>
      <w:r w:rsidR="00C90FF7">
        <w:t xml:space="preserve"> </w:t>
      </w:r>
      <w:r w:rsidR="006B3089">
        <w:t>фокусному расстоянию</w:t>
      </w:r>
      <w:r>
        <w:t>;</w:t>
      </w:r>
    </w:p>
    <w:p w14:paraId="0D21DD9D" w14:textId="1EF807D0" w:rsidR="0095793A" w:rsidRDefault="00F700BF" w:rsidP="006B3089">
      <w:pPr>
        <w:pStyle w:val="32"/>
        <w:numPr>
          <w:ilvl w:val="0"/>
          <w:numId w:val="42"/>
        </w:numPr>
      </w:pPr>
      <w:r>
        <w:t xml:space="preserve">осуществить сортировку по </w:t>
      </w:r>
      <w:r w:rsidR="006B3089">
        <w:t>весу телескопа</w:t>
      </w:r>
      <w:r w:rsidR="008C622A">
        <w:t xml:space="preserve"> по выборке с весом больше 3 кг</w:t>
      </w:r>
    </w:p>
    <w:p w14:paraId="1F245E34" w14:textId="70E8E056" w:rsidR="00756079" w:rsidRDefault="00365770" w:rsidP="00756079">
      <w:pPr>
        <w:pStyle w:val="1"/>
      </w:pPr>
      <w:bookmarkStart w:id="13" w:name="_Toc33705295"/>
      <w:bookmarkStart w:id="14" w:name="_Toc33705300"/>
      <w:bookmarkStart w:id="15" w:name="_Toc66972695"/>
      <w:r>
        <w:lastRenderedPageBreak/>
        <w:t>Ход работы</w:t>
      </w:r>
      <w:bookmarkEnd w:id="13"/>
      <w:bookmarkEnd w:id="14"/>
      <w:bookmarkEnd w:id="15"/>
    </w:p>
    <w:p w14:paraId="12DFC339" w14:textId="682EAF58" w:rsidR="00394501" w:rsidRPr="00F700BF" w:rsidRDefault="00394501" w:rsidP="00F700BF">
      <w:pPr>
        <w:pStyle w:val="a9"/>
        <w:rPr>
          <w:szCs w:val="24"/>
        </w:rPr>
      </w:pPr>
      <w:r>
        <w:t>Главная страница содержит информацию о</w:t>
      </w:r>
      <w:r w:rsidR="00170442">
        <w:t xml:space="preserve"> телескопах</w:t>
      </w:r>
      <w:r>
        <w:t xml:space="preserve">. </w:t>
      </w:r>
      <w:r w:rsidR="00F700BF">
        <w:t>С</w:t>
      </w:r>
      <w:r w:rsidR="00E73EA3">
        <w:t>траниц</w:t>
      </w:r>
      <w:r w:rsidR="00F700BF">
        <w:t>а</w:t>
      </w:r>
      <w:r w:rsidR="00E73EA3">
        <w:t xml:space="preserve"> представлен на рисунке (</w:t>
      </w:r>
      <w:r w:rsidR="006674EF">
        <w:fldChar w:fldCharType="begin"/>
      </w:r>
      <w:r w:rsidR="006674EF">
        <w:instrText xml:space="preserve"> REF _Ref36466040 \h </w:instrText>
      </w:r>
      <w:r w:rsidR="006674EF">
        <w:fldChar w:fldCharType="separate"/>
      </w:r>
      <w:r w:rsidR="007B74E2">
        <w:t xml:space="preserve">Рисунок </w:t>
      </w:r>
      <w:r w:rsidR="007B74E2">
        <w:rPr>
          <w:noProof/>
        </w:rPr>
        <w:t>1</w:t>
      </w:r>
      <w:r w:rsidR="006674EF">
        <w:fldChar w:fldCharType="end"/>
      </w:r>
      <w:r w:rsidR="00E73EA3">
        <w:t>):</w:t>
      </w:r>
    </w:p>
    <w:p w14:paraId="56CF4EB1" w14:textId="69BCAC2A" w:rsidR="00175C9C" w:rsidRDefault="00916E31" w:rsidP="00175C9C">
      <w:pPr>
        <w:pStyle w:val="32"/>
        <w:keepNext/>
        <w:spacing w:line="240" w:lineRule="auto"/>
        <w:ind w:firstLine="0"/>
        <w:jc w:val="center"/>
      </w:pPr>
      <w:r w:rsidRPr="00916E31">
        <w:rPr>
          <w:noProof/>
        </w:rPr>
        <w:drawing>
          <wp:inline distT="0" distB="0" distL="0" distR="0" wp14:anchorId="0625C91D" wp14:editId="24020206">
            <wp:extent cx="6191885" cy="5962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B884" w14:textId="48E24BFA" w:rsidR="00BE62E1" w:rsidRDefault="00175C9C" w:rsidP="006674EF">
      <w:pPr>
        <w:pStyle w:val="ac"/>
        <w:spacing w:before="120"/>
        <w:jc w:val="center"/>
      </w:pPr>
      <w:bookmarkStart w:id="16" w:name="_Ref36466040"/>
      <w:r>
        <w:t xml:space="preserve">Рисунок </w:t>
      </w:r>
      <w:r w:rsidR="004C0364">
        <w:fldChar w:fldCharType="begin"/>
      </w:r>
      <w:r w:rsidR="004C0364">
        <w:instrText xml:space="preserve"> SEQ Рисунок \* ARABIC </w:instrText>
      </w:r>
      <w:r w:rsidR="004C0364">
        <w:fldChar w:fldCharType="separate"/>
      </w:r>
      <w:r w:rsidR="007B74E2">
        <w:rPr>
          <w:noProof/>
        </w:rPr>
        <w:t>1</w:t>
      </w:r>
      <w:r w:rsidR="004C0364">
        <w:rPr>
          <w:noProof/>
        </w:rPr>
        <w:fldChar w:fldCharType="end"/>
      </w:r>
      <w:bookmarkEnd w:id="16"/>
      <w:r>
        <w:t xml:space="preserve"> – Главная страница</w:t>
      </w:r>
    </w:p>
    <w:p w14:paraId="74C9D5B5" w14:textId="1C9E2EB6" w:rsidR="00356B7F" w:rsidRDefault="00356B7F" w:rsidP="00356B7F">
      <w:pPr>
        <w:pStyle w:val="a9"/>
      </w:pPr>
      <w:r>
        <w:t>С этой страницы возможен переход на основную главную страницу с информацией о студенте</w:t>
      </w:r>
      <w:r w:rsidR="00916E31" w:rsidRPr="00916E31">
        <w:t xml:space="preserve"> </w:t>
      </w:r>
      <w:r>
        <w:t xml:space="preserve">и </w:t>
      </w:r>
      <w:r w:rsidR="00916E31">
        <w:t xml:space="preserve">на страницы с </w:t>
      </w:r>
      <w:r>
        <w:t>отчетами. Также возможен переход на страницы с выборкой, сортировкой и сортировкой по выборке.</w:t>
      </w:r>
    </w:p>
    <w:p w14:paraId="5EF307C5" w14:textId="4A213568" w:rsidR="0010614B" w:rsidRDefault="0010614B" w:rsidP="00B958DE">
      <w:pPr>
        <w:pStyle w:val="a9"/>
        <w:rPr>
          <w:szCs w:val="24"/>
        </w:rPr>
      </w:pPr>
      <w:r>
        <w:t xml:space="preserve">В файле </w:t>
      </w:r>
      <w:r>
        <w:rPr>
          <w:lang w:val="en-US"/>
        </w:rPr>
        <w:t>data</w:t>
      </w:r>
      <w:r>
        <w:t>.</w:t>
      </w:r>
      <w:r w:rsidR="00170442">
        <w:rPr>
          <w:lang w:val="en-US"/>
        </w:rPr>
        <w:t>json</w:t>
      </w:r>
      <w:r>
        <w:t xml:space="preserve"> содержится вся информация из таблицы (</w:t>
      </w:r>
      <w:r w:rsidR="007B2921">
        <w:fldChar w:fldCharType="begin"/>
      </w:r>
      <w:r w:rsidR="007B2921">
        <w:instrText xml:space="preserve"> REF _Ref36467439 \h </w:instrText>
      </w:r>
      <w:r w:rsidR="007B2921">
        <w:fldChar w:fldCharType="separate"/>
      </w:r>
      <w:r w:rsidR="007B74E2">
        <w:t>Приложение 1 (</w:t>
      </w:r>
      <w:r w:rsidR="007B74E2">
        <w:rPr>
          <w:lang w:val="en-US"/>
        </w:rPr>
        <w:t>data</w:t>
      </w:r>
      <w:r w:rsidR="007B74E2" w:rsidRPr="009977D2">
        <w:t>.</w:t>
      </w:r>
      <w:r w:rsidR="007B74E2">
        <w:rPr>
          <w:lang w:val="en-US"/>
        </w:rPr>
        <w:t>json</w:t>
      </w:r>
      <w:r w:rsidR="007B74E2">
        <w:t>)</w:t>
      </w:r>
      <w:r w:rsidR="007B2921">
        <w:fldChar w:fldCharType="end"/>
      </w:r>
      <w:r>
        <w:t>).</w:t>
      </w:r>
    </w:p>
    <w:p w14:paraId="1568EE6A" w14:textId="77777777" w:rsidR="007B74E2" w:rsidRPr="003A5469" w:rsidRDefault="00B958DE" w:rsidP="003A54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>
        <w:lastRenderedPageBreak/>
        <w:t>Код главной страницы представлен в приложении (</w:t>
      </w:r>
      <w:r w:rsidR="007B2921">
        <w:fldChar w:fldCharType="begin"/>
      </w:r>
      <w:r w:rsidR="007B2921">
        <w:instrText xml:space="preserve"> REF _Ref36467448 \h </w:instrText>
      </w:r>
      <w:r w:rsidR="007B2921">
        <w:fldChar w:fldCharType="separate"/>
      </w:r>
      <w:r w:rsidR="007B74E2" w:rsidRPr="003A5469">
        <w:rPr>
          <w:rFonts w:ascii="JetBrains Mono" w:hAnsi="JetBrains Mono" w:cs="Courier New"/>
          <w:color w:val="A9B7C6"/>
          <w:sz w:val="20"/>
          <w:szCs w:val="20"/>
        </w:rPr>
        <w:t>{</w:t>
      </w:r>
      <w:r w:rsidR="007B74E2" w:rsidRPr="003A5469">
        <w:rPr>
          <w:rFonts w:ascii="JetBrains Mono" w:hAnsi="JetBrains Mono" w:cs="Courier New"/>
          <w:color w:val="A9B7C6"/>
          <w:sz w:val="20"/>
          <w:szCs w:val="20"/>
        </w:rPr>
        <w:br/>
        <w:t xml:space="preserve">   </w:t>
      </w:r>
      <w:r w:rsidR="007B74E2" w:rsidRPr="003A5469">
        <w:rPr>
          <w:rFonts w:ascii="JetBrains Mono" w:hAnsi="JetBrains Mono" w:cs="Courier New"/>
          <w:color w:val="9876AA"/>
          <w:sz w:val="20"/>
          <w:szCs w:val="20"/>
        </w:rPr>
        <w:t>"data"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="007B74E2" w:rsidRPr="003A5469">
        <w:rPr>
          <w:rFonts w:ascii="JetBrains Mono" w:hAnsi="JetBrains Mono" w:cs="Courier New"/>
          <w:color w:val="A9B7C6"/>
          <w:sz w:val="20"/>
          <w:szCs w:val="20"/>
        </w:rPr>
        <w:t>[</w:t>
      </w:r>
      <w:r w:rsidR="007B74E2" w:rsidRPr="003A5469">
        <w:rPr>
          <w:rFonts w:ascii="JetBrains Mono" w:hAnsi="JetBrains Mono" w:cs="Courier New"/>
          <w:color w:val="A9B7C6"/>
          <w:sz w:val="20"/>
          <w:szCs w:val="20"/>
        </w:rPr>
        <w:br/>
        <w:t xml:space="preserve">      {</w:t>
      </w:r>
      <w:r w:rsidR="007B74E2" w:rsidRPr="003A5469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</w:t>
      </w:r>
      <w:r w:rsidR="007B74E2" w:rsidRPr="003A5469">
        <w:rPr>
          <w:rFonts w:ascii="JetBrains Mono" w:hAnsi="JetBrains Mono" w:cs="Courier New"/>
          <w:color w:val="9876AA"/>
          <w:sz w:val="20"/>
          <w:szCs w:val="20"/>
        </w:rPr>
        <w:t>"Name"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="007B74E2" w:rsidRPr="003A5469">
        <w:rPr>
          <w:rFonts w:ascii="JetBrains Mono" w:hAnsi="JetBrains Mono" w:cs="Courier New"/>
          <w:color w:val="6A8759"/>
          <w:sz w:val="20"/>
          <w:szCs w:val="20"/>
        </w:rPr>
        <w:t>"Телескоп Meade LX600 16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\"</w:t>
      </w:r>
      <w:r w:rsidR="007B74E2" w:rsidRPr="003A5469">
        <w:rPr>
          <w:rFonts w:ascii="JetBrains Mono" w:hAnsi="JetBrains Mono" w:cs="Courier New"/>
          <w:color w:val="6A8759"/>
          <w:sz w:val="20"/>
          <w:szCs w:val="20"/>
        </w:rPr>
        <w:t xml:space="preserve"> ACF с системой StarLock"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="007B74E2" w:rsidRPr="003A5469">
        <w:rPr>
          <w:rFonts w:ascii="JetBrains Mono" w:hAnsi="JetBrains Mono" w:cs="Courier New"/>
          <w:color w:val="9876AA"/>
          <w:sz w:val="20"/>
          <w:szCs w:val="20"/>
        </w:rPr>
        <w:t>"Focus"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="007B74E2" w:rsidRPr="003A5469">
        <w:rPr>
          <w:rFonts w:ascii="JetBrains Mono" w:hAnsi="JetBrains Mono" w:cs="Courier New"/>
          <w:color w:val="6A8759"/>
          <w:sz w:val="20"/>
          <w:szCs w:val="20"/>
        </w:rPr>
        <w:t>"3251"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="007B74E2" w:rsidRPr="003A5469">
        <w:rPr>
          <w:rFonts w:ascii="JetBrains Mono" w:hAnsi="JetBrains Mono" w:cs="Courier New"/>
          <w:color w:val="9876AA"/>
          <w:sz w:val="20"/>
          <w:szCs w:val="20"/>
        </w:rPr>
        <w:t>"Diameter"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="007B74E2" w:rsidRPr="003A5469">
        <w:rPr>
          <w:rFonts w:ascii="JetBrains Mono" w:hAnsi="JetBrains Mono" w:cs="Courier New"/>
          <w:color w:val="6A8759"/>
          <w:sz w:val="20"/>
          <w:szCs w:val="20"/>
        </w:rPr>
        <w:t>"406"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="007B74E2" w:rsidRPr="003A5469">
        <w:rPr>
          <w:rFonts w:ascii="JetBrains Mono" w:hAnsi="JetBrains Mono" w:cs="Courier New"/>
          <w:color w:val="9876AA"/>
          <w:sz w:val="20"/>
          <w:szCs w:val="20"/>
        </w:rPr>
        <w:t>"Weight"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="007B74E2" w:rsidRPr="003A5469">
        <w:rPr>
          <w:rFonts w:ascii="JetBrains Mono" w:hAnsi="JetBrains Mono" w:cs="Courier New"/>
          <w:color w:val="6A8759"/>
          <w:sz w:val="20"/>
          <w:szCs w:val="20"/>
        </w:rPr>
        <w:t>"225"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="007B74E2" w:rsidRPr="003A5469">
        <w:rPr>
          <w:rFonts w:ascii="JetBrains Mono" w:hAnsi="JetBrains Mono" w:cs="Courier New"/>
          <w:color w:val="9876AA"/>
          <w:sz w:val="20"/>
          <w:szCs w:val="20"/>
        </w:rPr>
        <w:t>"Price"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="007B74E2" w:rsidRPr="003A5469">
        <w:rPr>
          <w:rFonts w:ascii="JetBrains Mono" w:hAnsi="JetBrains Mono" w:cs="Courier New"/>
          <w:color w:val="6A8759"/>
          <w:sz w:val="20"/>
          <w:szCs w:val="20"/>
        </w:rPr>
        <w:t>"3370990"</w:t>
      </w:r>
      <w:r w:rsidR="007B74E2" w:rsidRPr="003A5469">
        <w:rPr>
          <w:rFonts w:ascii="JetBrains Mono" w:hAnsi="JetBrains Mono" w:cs="Courier New"/>
          <w:color w:val="6A8759"/>
          <w:sz w:val="20"/>
          <w:szCs w:val="20"/>
        </w:rPr>
        <w:br/>
        <w:t xml:space="preserve">      </w:t>
      </w:r>
      <w:r w:rsidR="007B74E2" w:rsidRPr="003A5469">
        <w:rPr>
          <w:rFonts w:ascii="JetBrains Mono" w:hAnsi="JetBrains Mono" w:cs="Courier New"/>
          <w:color w:val="A9B7C6"/>
          <w:sz w:val="20"/>
          <w:szCs w:val="20"/>
        </w:rPr>
        <w:t>}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</w:t>
      </w:r>
      <w:r w:rsidR="007B74E2" w:rsidRPr="003A5469">
        <w:rPr>
          <w:rFonts w:ascii="JetBrains Mono" w:hAnsi="JetBrains Mono" w:cs="Courier New"/>
          <w:color w:val="A9B7C6"/>
          <w:sz w:val="20"/>
          <w:szCs w:val="20"/>
        </w:rPr>
        <w:t>{</w:t>
      </w:r>
      <w:r w:rsidR="007B74E2" w:rsidRPr="003A5469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</w:t>
      </w:r>
      <w:r w:rsidR="007B74E2" w:rsidRPr="003A5469">
        <w:rPr>
          <w:rFonts w:ascii="JetBrains Mono" w:hAnsi="JetBrains Mono" w:cs="Courier New"/>
          <w:color w:val="9876AA"/>
          <w:sz w:val="20"/>
          <w:szCs w:val="20"/>
        </w:rPr>
        <w:t>"Name"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="007B74E2" w:rsidRPr="003A5469">
        <w:rPr>
          <w:rFonts w:ascii="JetBrains Mono" w:hAnsi="JetBrains Mono" w:cs="Courier New"/>
          <w:color w:val="6A8759"/>
          <w:sz w:val="20"/>
          <w:szCs w:val="20"/>
        </w:rPr>
        <w:t>"Солнечный телескоп CORONADO SolarMax III 90 Double Stack, с блок. фильтром 30 мм (OTA)"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="007B74E2" w:rsidRPr="003A5469">
        <w:rPr>
          <w:rFonts w:ascii="JetBrains Mono" w:hAnsi="JetBrains Mono" w:cs="Courier New"/>
          <w:color w:val="9876AA"/>
          <w:sz w:val="20"/>
          <w:szCs w:val="20"/>
        </w:rPr>
        <w:t>"Focus"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="007B74E2" w:rsidRPr="003A5469">
        <w:rPr>
          <w:rFonts w:ascii="JetBrains Mono" w:hAnsi="JetBrains Mono" w:cs="Courier New"/>
          <w:color w:val="6A8759"/>
          <w:sz w:val="20"/>
          <w:szCs w:val="20"/>
        </w:rPr>
        <w:t>"800"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="007B74E2" w:rsidRPr="003A5469">
        <w:rPr>
          <w:rFonts w:ascii="JetBrains Mono" w:hAnsi="JetBrains Mono" w:cs="Courier New"/>
          <w:color w:val="9876AA"/>
          <w:sz w:val="20"/>
          <w:szCs w:val="20"/>
        </w:rPr>
        <w:t>"Diameter"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="007B74E2" w:rsidRPr="003A5469">
        <w:rPr>
          <w:rFonts w:ascii="JetBrains Mono" w:hAnsi="JetBrains Mono" w:cs="Courier New"/>
          <w:color w:val="6A8759"/>
          <w:sz w:val="20"/>
          <w:szCs w:val="20"/>
        </w:rPr>
        <w:t>"90"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="007B74E2" w:rsidRPr="003A5469">
        <w:rPr>
          <w:rFonts w:ascii="JetBrains Mono" w:hAnsi="JetBrains Mono" w:cs="Courier New"/>
          <w:color w:val="9876AA"/>
          <w:sz w:val="20"/>
          <w:szCs w:val="20"/>
        </w:rPr>
        <w:t>"Weight"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="007B74E2" w:rsidRPr="003A5469">
        <w:rPr>
          <w:rFonts w:ascii="JetBrains Mono" w:hAnsi="JetBrains Mono" w:cs="Courier New"/>
          <w:color w:val="6A8759"/>
          <w:sz w:val="20"/>
          <w:szCs w:val="20"/>
        </w:rPr>
        <w:t>"10"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="007B74E2" w:rsidRPr="003A5469">
        <w:rPr>
          <w:rFonts w:ascii="JetBrains Mono" w:hAnsi="JetBrains Mono" w:cs="Courier New"/>
          <w:color w:val="9876AA"/>
          <w:sz w:val="20"/>
          <w:szCs w:val="20"/>
        </w:rPr>
        <w:t>"Price"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="007B74E2" w:rsidRPr="003A5469">
        <w:rPr>
          <w:rFonts w:ascii="JetBrains Mono" w:hAnsi="JetBrains Mono" w:cs="Courier New"/>
          <w:color w:val="6A8759"/>
          <w:sz w:val="20"/>
          <w:szCs w:val="20"/>
        </w:rPr>
        <w:t>"1056990"</w:t>
      </w:r>
      <w:r w:rsidR="007B74E2" w:rsidRPr="003A5469">
        <w:rPr>
          <w:rFonts w:ascii="JetBrains Mono" w:hAnsi="JetBrains Mono" w:cs="Courier New"/>
          <w:color w:val="6A8759"/>
          <w:sz w:val="20"/>
          <w:szCs w:val="20"/>
        </w:rPr>
        <w:br/>
        <w:t xml:space="preserve">      </w:t>
      </w:r>
      <w:r w:rsidR="007B74E2" w:rsidRPr="003A5469">
        <w:rPr>
          <w:rFonts w:ascii="JetBrains Mono" w:hAnsi="JetBrains Mono" w:cs="Courier New"/>
          <w:color w:val="A9B7C6"/>
          <w:sz w:val="20"/>
          <w:szCs w:val="20"/>
        </w:rPr>
        <w:t>}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</w:t>
      </w:r>
      <w:r w:rsidR="007B74E2" w:rsidRPr="003A5469">
        <w:rPr>
          <w:rFonts w:ascii="JetBrains Mono" w:hAnsi="JetBrains Mono" w:cs="Courier New"/>
          <w:color w:val="A9B7C6"/>
          <w:sz w:val="20"/>
          <w:szCs w:val="20"/>
        </w:rPr>
        <w:t>{</w:t>
      </w:r>
      <w:r w:rsidR="007B74E2" w:rsidRPr="003A5469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</w:t>
      </w:r>
      <w:r w:rsidR="007B74E2" w:rsidRPr="003A5469">
        <w:rPr>
          <w:rFonts w:ascii="JetBrains Mono" w:hAnsi="JetBrains Mono" w:cs="Courier New"/>
          <w:color w:val="9876AA"/>
          <w:sz w:val="20"/>
          <w:szCs w:val="20"/>
        </w:rPr>
        <w:t>"Name"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="007B74E2" w:rsidRPr="003A5469">
        <w:rPr>
          <w:rFonts w:ascii="JetBrains Mono" w:hAnsi="JetBrains Mono" w:cs="Courier New"/>
          <w:color w:val="6A8759"/>
          <w:sz w:val="20"/>
          <w:szCs w:val="20"/>
        </w:rPr>
        <w:t>"Телескоп Levenhuk Skyline BASE 50T"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="007B74E2" w:rsidRPr="003A5469">
        <w:rPr>
          <w:rFonts w:ascii="JetBrains Mono" w:hAnsi="JetBrains Mono" w:cs="Courier New"/>
          <w:color w:val="9876AA"/>
          <w:sz w:val="20"/>
          <w:szCs w:val="20"/>
        </w:rPr>
        <w:t>"Focus"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="007B74E2" w:rsidRPr="003A5469">
        <w:rPr>
          <w:rFonts w:ascii="JetBrains Mono" w:hAnsi="JetBrains Mono" w:cs="Courier New"/>
          <w:color w:val="6A8759"/>
          <w:sz w:val="20"/>
          <w:szCs w:val="20"/>
        </w:rPr>
        <w:t>"600"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="007B74E2" w:rsidRPr="003A5469">
        <w:rPr>
          <w:rFonts w:ascii="JetBrains Mono" w:hAnsi="JetBrains Mono" w:cs="Courier New"/>
          <w:color w:val="9876AA"/>
          <w:sz w:val="20"/>
          <w:szCs w:val="20"/>
        </w:rPr>
        <w:t>"Diameter"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="007B74E2" w:rsidRPr="003A5469">
        <w:rPr>
          <w:rFonts w:ascii="JetBrains Mono" w:hAnsi="JetBrains Mono" w:cs="Courier New"/>
          <w:color w:val="6A8759"/>
          <w:sz w:val="20"/>
          <w:szCs w:val="20"/>
        </w:rPr>
        <w:t>"50"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="007B74E2" w:rsidRPr="003A5469">
        <w:rPr>
          <w:rFonts w:ascii="JetBrains Mono" w:hAnsi="JetBrains Mono" w:cs="Courier New"/>
          <w:color w:val="9876AA"/>
          <w:sz w:val="20"/>
          <w:szCs w:val="20"/>
        </w:rPr>
        <w:t>"Weight"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="007B74E2" w:rsidRPr="003A5469">
        <w:rPr>
          <w:rFonts w:ascii="JetBrains Mono" w:hAnsi="JetBrains Mono" w:cs="Courier New"/>
          <w:color w:val="6A8759"/>
          <w:sz w:val="20"/>
          <w:szCs w:val="20"/>
        </w:rPr>
        <w:t>"2.4"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="007B74E2" w:rsidRPr="003A5469">
        <w:rPr>
          <w:rFonts w:ascii="JetBrains Mono" w:hAnsi="JetBrains Mono" w:cs="Courier New"/>
          <w:color w:val="9876AA"/>
          <w:sz w:val="20"/>
          <w:szCs w:val="20"/>
        </w:rPr>
        <w:t>"Price"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="007B74E2" w:rsidRPr="003A5469">
        <w:rPr>
          <w:rFonts w:ascii="JetBrains Mono" w:hAnsi="JetBrains Mono" w:cs="Courier New"/>
          <w:color w:val="6A8759"/>
          <w:sz w:val="20"/>
          <w:szCs w:val="20"/>
        </w:rPr>
        <w:t>"6990"</w:t>
      </w:r>
      <w:r w:rsidR="007B74E2" w:rsidRPr="003A5469">
        <w:rPr>
          <w:rFonts w:ascii="JetBrains Mono" w:hAnsi="JetBrains Mono" w:cs="Courier New"/>
          <w:color w:val="6A8759"/>
          <w:sz w:val="20"/>
          <w:szCs w:val="20"/>
        </w:rPr>
        <w:br/>
        <w:t xml:space="preserve">      </w:t>
      </w:r>
      <w:r w:rsidR="007B74E2" w:rsidRPr="003A5469">
        <w:rPr>
          <w:rFonts w:ascii="JetBrains Mono" w:hAnsi="JetBrains Mono" w:cs="Courier New"/>
          <w:color w:val="A9B7C6"/>
          <w:sz w:val="20"/>
          <w:szCs w:val="20"/>
        </w:rPr>
        <w:t>}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</w:t>
      </w:r>
      <w:r w:rsidR="007B74E2" w:rsidRPr="003A5469">
        <w:rPr>
          <w:rFonts w:ascii="JetBrains Mono" w:hAnsi="JetBrains Mono" w:cs="Courier New"/>
          <w:color w:val="A9B7C6"/>
          <w:sz w:val="20"/>
          <w:szCs w:val="20"/>
        </w:rPr>
        <w:t>{</w:t>
      </w:r>
      <w:r w:rsidR="007B74E2" w:rsidRPr="003A5469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</w:t>
      </w:r>
      <w:r w:rsidR="007B74E2" w:rsidRPr="003A5469">
        <w:rPr>
          <w:rFonts w:ascii="JetBrains Mono" w:hAnsi="JetBrains Mono" w:cs="Courier New"/>
          <w:color w:val="9876AA"/>
          <w:sz w:val="20"/>
          <w:szCs w:val="20"/>
        </w:rPr>
        <w:t>"Name"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="007B74E2" w:rsidRPr="003A5469">
        <w:rPr>
          <w:rFonts w:ascii="JetBrains Mono" w:hAnsi="JetBrains Mono" w:cs="Courier New"/>
          <w:color w:val="6A8759"/>
          <w:sz w:val="20"/>
          <w:szCs w:val="20"/>
        </w:rPr>
        <w:t>"Телескоп Konus Konuspace-4 50/600 AZ, настольный"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="007B74E2" w:rsidRPr="003A5469">
        <w:rPr>
          <w:rFonts w:ascii="JetBrains Mono" w:hAnsi="JetBrains Mono" w:cs="Courier New"/>
          <w:color w:val="9876AA"/>
          <w:sz w:val="20"/>
          <w:szCs w:val="20"/>
        </w:rPr>
        <w:t>"Focus"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="007B74E2" w:rsidRPr="003A5469">
        <w:rPr>
          <w:rFonts w:ascii="JetBrains Mono" w:hAnsi="JetBrains Mono" w:cs="Courier New"/>
          <w:color w:val="6A8759"/>
          <w:sz w:val="20"/>
          <w:szCs w:val="20"/>
        </w:rPr>
        <w:t>"600"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="007B74E2" w:rsidRPr="003A5469">
        <w:rPr>
          <w:rFonts w:ascii="JetBrains Mono" w:hAnsi="JetBrains Mono" w:cs="Courier New"/>
          <w:color w:val="9876AA"/>
          <w:sz w:val="20"/>
          <w:szCs w:val="20"/>
        </w:rPr>
        <w:t>"Diameter"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="007B74E2" w:rsidRPr="003A5469">
        <w:rPr>
          <w:rFonts w:ascii="JetBrains Mono" w:hAnsi="JetBrains Mono" w:cs="Courier New"/>
          <w:color w:val="6A8759"/>
          <w:sz w:val="20"/>
          <w:szCs w:val="20"/>
        </w:rPr>
        <w:t>"50"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="007B74E2" w:rsidRPr="003A5469">
        <w:rPr>
          <w:rFonts w:ascii="JetBrains Mono" w:hAnsi="JetBrains Mono" w:cs="Courier New"/>
          <w:color w:val="9876AA"/>
          <w:sz w:val="20"/>
          <w:szCs w:val="20"/>
        </w:rPr>
        <w:t>"Weight"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="007B74E2" w:rsidRPr="003A5469">
        <w:rPr>
          <w:rFonts w:ascii="JetBrains Mono" w:hAnsi="JetBrains Mono" w:cs="Courier New"/>
          <w:color w:val="6A8759"/>
          <w:sz w:val="20"/>
          <w:szCs w:val="20"/>
        </w:rPr>
        <w:t>"1.28"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="007B74E2" w:rsidRPr="003A5469">
        <w:rPr>
          <w:rFonts w:ascii="JetBrains Mono" w:hAnsi="JetBrains Mono" w:cs="Courier New"/>
          <w:color w:val="9876AA"/>
          <w:sz w:val="20"/>
          <w:szCs w:val="20"/>
        </w:rPr>
        <w:t>"Price"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="007B74E2" w:rsidRPr="003A5469">
        <w:rPr>
          <w:rFonts w:ascii="JetBrains Mono" w:hAnsi="JetBrains Mono" w:cs="Courier New"/>
          <w:color w:val="6A8759"/>
          <w:sz w:val="20"/>
          <w:szCs w:val="20"/>
        </w:rPr>
        <w:t>"6390"</w:t>
      </w:r>
      <w:r w:rsidR="007B74E2" w:rsidRPr="003A5469">
        <w:rPr>
          <w:rFonts w:ascii="JetBrains Mono" w:hAnsi="JetBrains Mono" w:cs="Courier New"/>
          <w:color w:val="6A8759"/>
          <w:sz w:val="20"/>
          <w:szCs w:val="20"/>
        </w:rPr>
        <w:br/>
        <w:t xml:space="preserve">      </w:t>
      </w:r>
      <w:r w:rsidR="007B74E2" w:rsidRPr="003A5469">
        <w:rPr>
          <w:rFonts w:ascii="JetBrains Mono" w:hAnsi="JetBrains Mono" w:cs="Courier New"/>
          <w:color w:val="A9B7C6"/>
          <w:sz w:val="20"/>
          <w:szCs w:val="20"/>
        </w:rPr>
        <w:t>}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</w:t>
      </w:r>
      <w:r w:rsidR="007B74E2" w:rsidRPr="003A5469">
        <w:rPr>
          <w:rFonts w:ascii="JetBrains Mono" w:hAnsi="JetBrains Mono" w:cs="Courier New"/>
          <w:color w:val="A9B7C6"/>
          <w:sz w:val="20"/>
          <w:szCs w:val="20"/>
        </w:rPr>
        <w:t>{</w:t>
      </w:r>
      <w:r w:rsidR="007B74E2" w:rsidRPr="003A5469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</w:t>
      </w:r>
      <w:r w:rsidR="007B74E2" w:rsidRPr="003A5469">
        <w:rPr>
          <w:rFonts w:ascii="JetBrains Mono" w:hAnsi="JetBrains Mono" w:cs="Courier New"/>
          <w:color w:val="9876AA"/>
          <w:sz w:val="20"/>
          <w:szCs w:val="20"/>
        </w:rPr>
        <w:t>"Name"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="007B74E2" w:rsidRPr="003A5469">
        <w:rPr>
          <w:rFonts w:ascii="JetBrains Mono" w:hAnsi="JetBrains Mono" w:cs="Courier New"/>
          <w:color w:val="6A8759"/>
          <w:sz w:val="20"/>
          <w:szCs w:val="20"/>
        </w:rPr>
        <w:t>"Телескоп Sky-Watcher BK 607AZ2"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="007B74E2" w:rsidRPr="003A5469">
        <w:rPr>
          <w:rFonts w:ascii="JetBrains Mono" w:hAnsi="JetBrains Mono" w:cs="Courier New"/>
          <w:color w:val="9876AA"/>
          <w:sz w:val="20"/>
          <w:szCs w:val="20"/>
        </w:rPr>
        <w:t>"Focus"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="007B74E2" w:rsidRPr="003A5469">
        <w:rPr>
          <w:rFonts w:ascii="JetBrains Mono" w:hAnsi="JetBrains Mono" w:cs="Courier New"/>
          <w:color w:val="6A8759"/>
          <w:sz w:val="20"/>
          <w:szCs w:val="20"/>
        </w:rPr>
        <w:t>"700"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="007B74E2" w:rsidRPr="003A5469">
        <w:rPr>
          <w:rFonts w:ascii="JetBrains Mono" w:hAnsi="JetBrains Mono" w:cs="Courier New"/>
          <w:color w:val="9876AA"/>
          <w:sz w:val="20"/>
          <w:szCs w:val="20"/>
        </w:rPr>
        <w:t>"Diameter"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="007B74E2" w:rsidRPr="003A5469">
        <w:rPr>
          <w:rFonts w:ascii="JetBrains Mono" w:hAnsi="JetBrains Mono" w:cs="Courier New"/>
          <w:color w:val="6A8759"/>
          <w:sz w:val="20"/>
          <w:szCs w:val="20"/>
        </w:rPr>
        <w:t>"60"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="007B74E2" w:rsidRPr="003A5469">
        <w:rPr>
          <w:rFonts w:ascii="JetBrains Mono" w:hAnsi="JetBrains Mono" w:cs="Courier New"/>
          <w:color w:val="9876AA"/>
          <w:sz w:val="20"/>
          <w:szCs w:val="20"/>
        </w:rPr>
        <w:t>"Weight"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="007B74E2" w:rsidRPr="003A5469">
        <w:rPr>
          <w:rFonts w:ascii="JetBrains Mono" w:hAnsi="JetBrains Mono" w:cs="Courier New"/>
          <w:color w:val="6A8759"/>
          <w:sz w:val="20"/>
          <w:szCs w:val="20"/>
        </w:rPr>
        <w:t>"4.12"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="007B74E2" w:rsidRPr="003A5469">
        <w:rPr>
          <w:rFonts w:ascii="JetBrains Mono" w:hAnsi="JetBrains Mono" w:cs="Courier New"/>
          <w:color w:val="9876AA"/>
          <w:sz w:val="20"/>
          <w:szCs w:val="20"/>
        </w:rPr>
        <w:t>"Price"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="007B74E2" w:rsidRPr="003A5469">
        <w:rPr>
          <w:rFonts w:ascii="JetBrains Mono" w:hAnsi="JetBrains Mono" w:cs="Courier New"/>
          <w:color w:val="6A8759"/>
          <w:sz w:val="20"/>
          <w:szCs w:val="20"/>
        </w:rPr>
        <w:t>"13990"</w:t>
      </w:r>
      <w:r w:rsidR="007B74E2" w:rsidRPr="003A5469">
        <w:rPr>
          <w:rFonts w:ascii="JetBrains Mono" w:hAnsi="JetBrains Mono" w:cs="Courier New"/>
          <w:color w:val="6A8759"/>
          <w:sz w:val="20"/>
          <w:szCs w:val="20"/>
        </w:rPr>
        <w:br/>
        <w:t xml:space="preserve">      </w:t>
      </w:r>
      <w:r w:rsidR="007B74E2" w:rsidRPr="003A5469">
        <w:rPr>
          <w:rFonts w:ascii="JetBrains Mono" w:hAnsi="JetBrains Mono" w:cs="Courier New"/>
          <w:color w:val="A9B7C6"/>
          <w:sz w:val="20"/>
          <w:szCs w:val="20"/>
        </w:rPr>
        <w:t>}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</w:t>
      </w:r>
      <w:r w:rsidR="007B74E2" w:rsidRPr="003A5469">
        <w:rPr>
          <w:rFonts w:ascii="JetBrains Mono" w:hAnsi="JetBrains Mono" w:cs="Courier New"/>
          <w:color w:val="A9B7C6"/>
          <w:sz w:val="20"/>
          <w:szCs w:val="20"/>
        </w:rPr>
        <w:t>{</w:t>
      </w:r>
      <w:r w:rsidR="007B74E2" w:rsidRPr="003A5469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</w:t>
      </w:r>
      <w:r w:rsidR="007B74E2" w:rsidRPr="003A5469">
        <w:rPr>
          <w:rFonts w:ascii="JetBrains Mono" w:hAnsi="JetBrains Mono" w:cs="Courier New"/>
          <w:color w:val="9876AA"/>
          <w:sz w:val="20"/>
          <w:szCs w:val="20"/>
        </w:rPr>
        <w:t>"Name"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="007B74E2" w:rsidRPr="003A5469">
        <w:rPr>
          <w:rFonts w:ascii="JetBrains Mono" w:hAnsi="JetBrains Mono" w:cs="Courier New"/>
          <w:color w:val="6A8759"/>
          <w:sz w:val="20"/>
          <w:szCs w:val="20"/>
        </w:rPr>
        <w:t>"Телескоп Levenhuk Skyline Travel 50"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="007B74E2" w:rsidRPr="003A5469">
        <w:rPr>
          <w:rFonts w:ascii="JetBrains Mono" w:hAnsi="JetBrains Mono" w:cs="Courier New"/>
          <w:color w:val="9876AA"/>
          <w:sz w:val="20"/>
          <w:szCs w:val="20"/>
        </w:rPr>
        <w:t>"Focus"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="007B74E2" w:rsidRPr="003A5469">
        <w:rPr>
          <w:rFonts w:ascii="JetBrains Mono" w:hAnsi="JetBrains Mono" w:cs="Courier New"/>
          <w:color w:val="6A8759"/>
          <w:sz w:val="20"/>
          <w:szCs w:val="20"/>
        </w:rPr>
        <w:t>"360"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="007B74E2" w:rsidRPr="003A5469">
        <w:rPr>
          <w:rFonts w:ascii="JetBrains Mono" w:hAnsi="JetBrains Mono" w:cs="Courier New"/>
          <w:color w:val="9876AA"/>
          <w:sz w:val="20"/>
          <w:szCs w:val="20"/>
        </w:rPr>
        <w:t>"Diameter"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="007B74E2" w:rsidRPr="003A5469">
        <w:rPr>
          <w:rFonts w:ascii="JetBrains Mono" w:hAnsi="JetBrains Mono" w:cs="Courier New"/>
          <w:color w:val="6A8759"/>
          <w:sz w:val="20"/>
          <w:szCs w:val="20"/>
        </w:rPr>
        <w:t>"50"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="007B74E2" w:rsidRPr="003A5469">
        <w:rPr>
          <w:rFonts w:ascii="JetBrains Mono" w:hAnsi="JetBrains Mono" w:cs="Courier New"/>
          <w:color w:val="9876AA"/>
          <w:sz w:val="20"/>
          <w:szCs w:val="20"/>
        </w:rPr>
        <w:t>"Weight"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="007B74E2" w:rsidRPr="003A5469">
        <w:rPr>
          <w:rFonts w:ascii="JetBrains Mono" w:hAnsi="JetBrains Mono" w:cs="Courier New"/>
          <w:color w:val="6A8759"/>
          <w:sz w:val="20"/>
          <w:szCs w:val="20"/>
        </w:rPr>
        <w:t>"2.3"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="007B74E2" w:rsidRPr="003A5469">
        <w:rPr>
          <w:rFonts w:ascii="JetBrains Mono" w:hAnsi="JetBrains Mono" w:cs="Courier New"/>
          <w:color w:val="9876AA"/>
          <w:sz w:val="20"/>
          <w:szCs w:val="20"/>
        </w:rPr>
        <w:t>"Price"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="007B74E2" w:rsidRPr="003A5469">
        <w:rPr>
          <w:rFonts w:ascii="JetBrains Mono" w:hAnsi="JetBrains Mono" w:cs="Courier New"/>
          <w:color w:val="6A8759"/>
          <w:sz w:val="20"/>
          <w:szCs w:val="20"/>
        </w:rPr>
        <w:t>"7990"</w:t>
      </w:r>
      <w:r w:rsidR="007B74E2" w:rsidRPr="003A5469">
        <w:rPr>
          <w:rFonts w:ascii="JetBrains Mono" w:hAnsi="JetBrains Mono" w:cs="Courier New"/>
          <w:color w:val="6A8759"/>
          <w:sz w:val="20"/>
          <w:szCs w:val="20"/>
        </w:rPr>
        <w:br/>
        <w:t xml:space="preserve">      </w:t>
      </w:r>
      <w:r w:rsidR="007B74E2" w:rsidRPr="003A5469">
        <w:rPr>
          <w:rFonts w:ascii="JetBrains Mono" w:hAnsi="JetBrains Mono" w:cs="Courier New"/>
          <w:color w:val="A9B7C6"/>
          <w:sz w:val="20"/>
          <w:szCs w:val="20"/>
        </w:rPr>
        <w:t>}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</w:t>
      </w:r>
      <w:r w:rsidR="007B74E2" w:rsidRPr="003A5469">
        <w:rPr>
          <w:rFonts w:ascii="JetBrains Mono" w:hAnsi="JetBrains Mono" w:cs="Courier New"/>
          <w:color w:val="A9B7C6"/>
          <w:sz w:val="20"/>
          <w:szCs w:val="20"/>
        </w:rPr>
        <w:t>{</w:t>
      </w:r>
      <w:r w:rsidR="007B74E2" w:rsidRPr="003A5469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</w:t>
      </w:r>
      <w:r w:rsidR="007B74E2" w:rsidRPr="003A5469">
        <w:rPr>
          <w:rFonts w:ascii="JetBrains Mono" w:hAnsi="JetBrains Mono" w:cs="Courier New"/>
          <w:color w:val="9876AA"/>
          <w:sz w:val="20"/>
          <w:szCs w:val="20"/>
        </w:rPr>
        <w:t>"Name"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="007B74E2" w:rsidRPr="003A5469">
        <w:rPr>
          <w:rFonts w:ascii="JetBrains Mono" w:hAnsi="JetBrains Mono" w:cs="Courier New"/>
          <w:color w:val="6A8759"/>
          <w:sz w:val="20"/>
          <w:szCs w:val="20"/>
        </w:rPr>
        <w:t>"Телескоп Levenhuk Skyline Travel 80"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="007B74E2" w:rsidRPr="003A5469">
        <w:rPr>
          <w:rFonts w:ascii="JetBrains Mono" w:hAnsi="JetBrains Mono" w:cs="Courier New"/>
          <w:color w:val="9876AA"/>
          <w:sz w:val="20"/>
          <w:szCs w:val="20"/>
        </w:rPr>
        <w:t>"Focus"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="007B74E2" w:rsidRPr="003A5469">
        <w:rPr>
          <w:rFonts w:ascii="JetBrains Mono" w:hAnsi="JetBrains Mono" w:cs="Courier New"/>
          <w:color w:val="6A8759"/>
          <w:sz w:val="20"/>
          <w:szCs w:val="20"/>
        </w:rPr>
        <w:t>"400"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="007B74E2" w:rsidRPr="003A5469">
        <w:rPr>
          <w:rFonts w:ascii="JetBrains Mono" w:hAnsi="JetBrains Mono" w:cs="Courier New"/>
          <w:color w:val="9876AA"/>
          <w:sz w:val="20"/>
          <w:szCs w:val="20"/>
        </w:rPr>
        <w:t>"Diameter"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="007B74E2" w:rsidRPr="003A5469">
        <w:rPr>
          <w:rFonts w:ascii="JetBrains Mono" w:hAnsi="JetBrains Mono" w:cs="Courier New"/>
          <w:color w:val="6A8759"/>
          <w:sz w:val="20"/>
          <w:szCs w:val="20"/>
        </w:rPr>
        <w:t>"80"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="007B74E2" w:rsidRPr="003A5469">
        <w:rPr>
          <w:rFonts w:ascii="JetBrains Mono" w:hAnsi="JetBrains Mono" w:cs="Courier New"/>
          <w:color w:val="9876AA"/>
          <w:sz w:val="20"/>
          <w:szCs w:val="20"/>
        </w:rPr>
        <w:t>"Weight"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="007B74E2" w:rsidRPr="003A5469">
        <w:rPr>
          <w:rFonts w:ascii="JetBrains Mono" w:hAnsi="JetBrains Mono" w:cs="Courier New"/>
          <w:color w:val="6A8759"/>
          <w:sz w:val="20"/>
          <w:szCs w:val="20"/>
        </w:rPr>
        <w:t>"3.87"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="007B74E2" w:rsidRPr="003A5469">
        <w:rPr>
          <w:rFonts w:ascii="JetBrains Mono" w:hAnsi="JetBrains Mono" w:cs="Courier New"/>
          <w:color w:val="9876AA"/>
          <w:sz w:val="20"/>
          <w:szCs w:val="20"/>
        </w:rPr>
        <w:t>"Price"</w:t>
      </w:r>
      <w:r w:rsidR="007B74E2"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="007B74E2" w:rsidRPr="003A5469">
        <w:rPr>
          <w:rFonts w:ascii="JetBrains Mono" w:hAnsi="JetBrains Mono" w:cs="Courier New"/>
          <w:color w:val="6A8759"/>
          <w:sz w:val="20"/>
          <w:szCs w:val="20"/>
        </w:rPr>
        <w:t>"19900"</w:t>
      </w:r>
      <w:r w:rsidR="007B74E2" w:rsidRPr="003A5469">
        <w:rPr>
          <w:rFonts w:ascii="JetBrains Mono" w:hAnsi="JetBrains Mono" w:cs="Courier New"/>
          <w:color w:val="6A8759"/>
          <w:sz w:val="20"/>
          <w:szCs w:val="20"/>
        </w:rPr>
        <w:br/>
        <w:t xml:space="preserve">      </w:t>
      </w:r>
      <w:r w:rsidR="007B74E2" w:rsidRPr="003A5469">
        <w:rPr>
          <w:rFonts w:ascii="JetBrains Mono" w:hAnsi="JetBrains Mono" w:cs="Courier New"/>
          <w:color w:val="A9B7C6"/>
          <w:sz w:val="20"/>
          <w:szCs w:val="20"/>
        </w:rPr>
        <w:t>}</w:t>
      </w:r>
      <w:r w:rsidR="007B74E2" w:rsidRPr="003A5469">
        <w:rPr>
          <w:rFonts w:ascii="JetBrains Mono" w:hAnsi="JetBrains Mono" w:cs="Courier New"/>
          <w:color w:val="A9B7C6"/>
          <w:sz w:val="20"/>
          <w:szCs w:val="20"/>
        </w:rPr>
        <w:br/>
        <w:t xml:space="preserve">   ]</w:t>
      </w:r>
      <w:r w:rsidR="007B74E2" w:rsidRPr="003A5469"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14:paraId="33523CC5" w14:textId="0E74D592" w:rsidR="00356B7F" w:rsidRDefault="007B74E2" w:rsidP="00356B7F">
      <w:pPr>
        <w:pStyle w:val="a9"/>
      </w:pPr>
      <w:r>
        <w:t>Приложение</w:t>
      </w:r>
      <w:r w:rsidRPr="00730DCE">
        <w:rPr>
          <w:lang w:val="en-US"/>
        </w:rPr>
        <w:t xml:space="preserve"> 2 (</w:t>
      </w:r>
      <w:r>
        <w:rPr>
          <w:lang w:val="en-US"/>
        </w:rPr>
        <w:t>main</w:t>
      </w:r>
      <w:r w:rsidRPr="00730DCE">
        <w:rPr>
          <w:lang w:val="en-US"/>
        </w:rPr>
        <w:t>.</w:t>
      </w:r>
      <w:r>
        <w:rPr>
          <w:lang w:val="en-US"/>
        </w:rPr>
        <w:t>php</w:t>
      </w:r>
      <w:r w:rsidRPr="00730DCE">
        <w:rPr>
          <w:lang w:val="en-US"/>
        </w:rPr>
        <w:t>)</w:t>
      </w:r>
      <w:r w:rsidR="007B2921">
        <w:fldChar w:fldCharType="end"/>
      </w:r>
      <w:r w:rsidR="00B958DE">
        <w:t>).</w:t>
      </w:r>
    </w:p>
    <w:p w14:paraId="7FC9C97F" w14:textId="0B1FAED0" w:rsidR="00724ACE" w:rsidRDefault="004C148D" w:rsidP="007E22B4">
      <w:pPr>
        <w:pStyle w:val="a9"/>
      </w:pPr>
      <w:r w:rsidRPr="004C148D">
        <w:t>Страница выборки «</w:t>
      </w:r>
      <w:r w:rsidR="0094710E">
        <w:rPr>
          <w:lang w:val="en-US"/>
        </w:rPr>
        <w:t>select</w:t>
      </w:r>
      <w:r w:rsidRPr="004C148D">
        <w:t>.php» содержит таблиц</w:t>
      </w:r>
      <w:r w:rsidR="004F7C85">
        <w:t xml:space="preserve"> телескопов у которых диаметр объектива больше 70 мм</w:t>
      </w:r>
      <w:r w:rsidR="00F700BF">
        <w:t>. С</w:t>
      </w:r>
      <w:r w:rsidR="0021795E">
        <w:t>траниц</w:t>
      </w:r>
      <w:r w:rsidR="00F700BF">
        <w:t>а</w:t>
      </w:r>
      <w:r w:rsidR="0021795E">
        <w:t xml:space="preserve"> представлен на рисунке (</w:t>
      </w:r>
      <w:r w:rsidR="0021795E">
        <w:fldChar w:fldCharType="begin"/>
      </w:r>
      <w:r w:rsidR="0021795E">
        <w:instrText xml:space="preserve"> REF _Ref36466299 \h </w:instrText>
      </w:r>
      <w:r w:rsidR="0021795E">
        <w:fldChar w:fldCharType="separate"/>
      </w:r>
      <w:r w:rsidR="007B74E2">
        <w:t xml:space="preserve">Рисунок </w:t>
      </w:r>
      <w:r w:rsidR="007B74E2">
        <w:rPr>
          <w:noProof/>
        </w:rPr>
        <w:t>2</w:t>
      </w:r>
      <w:r w:rsidR="0021795E">
        <w:fldChar w:fldCharType="end"/>
      </w:r>
      <w:r w:rsidR="0021795E">
        <w:t>).</w:t>
      </w:r>
    </w:p>
    <w:p w14:paraId="4121ECF2" w14:textId="278AE4F1" w:rsidR="00881EE6" w:rsidRDefault="004F7C85" w:rsidP="00881EE6">
      <w:pPr>
        <w:pStyle w:val="a9"/>
        <w:keepNext/>
        <w:ind w:firstLine="0"/>
        <w:jc w:val="center"/>
      </w:pPr>
      <w:r w:rsidRPr="004F7C85">
        <w:rPr>
          <w:noProof/>
        </w:rPr>
        <w:lastRenderedPageBreak/>
        <w:drawing>
          <wp:inline distT="0" distB="0" distL="0" distR="0" wp14:anchorId="167DC998" wp14:editId="794B465A">
            <wp:extent cx="6191885" cy="5962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D902" w14:textId="6AD75E54" w:rsidR="00881EE6" w:rsidRDefault="00881EE6" w:rsidP="008B0ADB">
      <w:pPr>
        <w:pStyle w:val="ac"/>
        <w:jc w:val="center"/>
      </w:pPr>
      <w:bookmarkStart w:id="17" w:name="_Ref36466299"/>
      <w:r>
        <w:t xml:space="preserve">Рисунок </w:t>
      </w:r>
      <w:r w:rsidR="004C0364">
        <w:fldChar w:fldCharType="begin"/>
      </w:r>
      <w:r w:rsidR="004C0364">
        <w:instrText xml:space="preserve"> SEQ Рисунок \* ARABIC </w:instrText>
      </w:r>
      <w:r w:rsidR="004C0364">
        <w:fldChar w:fldCharType="separate"/>
      </w:r>
      <w:r w:rsidR="007B74E2">
        <w:rPr>
          <w:noProof/>
        </w:rPr>
        <w:t>2</w:t>
      </w:r>
      <w:r w:rsidR="004C0364">
        <w:rPr>
          <w:noProof/>
        </w:rPr>
        <w:fldChar w:fldCharType="end"/>
      </w:r>
      <w:bookmarkEnd w:id="17"/>
      <w:r w:rsidR="008B0ADB">
        <w:t xml:space="preserve"> – </w:t>
      </w:r>
      <w:r w:rsidR="007E22B4">
        <w:t>Страница с выборкой</w:t>
      </w:r>
    </w:p>
    <w:p w14:paraId="3A9EBE1D" w14:textId="106A3F2E" w:rsidR="007E22B4" w:rsidRPr="007E22B4" w:rsidRDefault="007E22B4" w:rsidP="007E22B4">
      <w:pPr>
        <w:pStyle w:val="a9"/>
      </w:pPr>
      <w:r w:rsidRPr="007E22B4">
        <w:t xml:space="preserve">С этой страницы также возможен переход на основную главную страницу с информацией о студенте, на страницу  и отчетами. </w:t>
      </w:r>
    </w:p>
    <w:p w14:paraId="172A700A" w14:textId="77777777" w:rsidR="007B74E2" w:rsidRPr="007B74E2" w:rsidRDefault="007E22B4" w:rsidP="003A5469">
      <w:pPr>
        <w:pStyle w:val="HTML"/>
        <w:shd w:val="clear" w:color="auto" w:fill="2B2B2B"/>
        <w:spacing w:after="240"/>
        <w:rPr>
          <w:rFonts w:ascii="JetBrains Mono" w:hAnsi="JetBrains Mono"/>
          <w:color w:val="A9B7C6"/>
        </w:rPr>
      </w:pPr>
      <w:r w:rsidRPr="007E22B4">
        <w:t>Код</w:t>
      </w:r>
      <w:r w:rsidRPr="007B74E2">
        <w:rPr>
          <w:lang w:val="en-US"/>
        </w:rPr>
        <w:t xml:space="preserve"> </w:t>
      </w:r>
      <w:r w:rsidRPr="007E22B4">
        <w:t>страницы</w:t>
      </w:r>
      <w:r w:rsidRPr="007B74E2">
        <w:rPr>
          <w:lang w:val="en-US"/>
        </w:rPr>
        <w:t xml:space="preserve"> </w:t>
      </w:r>
      <w:r>
        <w:t>с</w:t>
      </w:r>
      <w:r w:rsidRPr="007B74E2">
        <w:rPr>
          <w:lang w:val="en-US"/>
        </w:rPr>
        <w:t xml:space="preserve"> </w:t>
      </w:r>
      <w:r>
        <w:t>выборкой</w:t>
      </w:r>
      <w:r w:rsidRPr="007B74E2">
        <w:rPr>
          <w:lang w:val="en-US"/>
        </w:rPr>
        <w:t xml:space="preserve"> </w:t>
      </w:r>
      <w:r w:rsidRPr="007E22B4">
        <w:t>представлен</w:t>
      </w:r>
      <w:r w:rsidRPr="007B74E2">
        <w:rPr>
          <w:lang w:val="en-US"/>
        </w:rPr>
        <w:t xml:space="preserve"> </w:t>
      </w:r>
      <w:r w:rsidRPr="007E22B4">
        <w:t>в</w:t>
      </w:r>
      <w:r w:rsidRPr="007B74E2">
        <w:rPr>
          <w:lang w:val="en-US"/>
        </w:rPr>
        <w:t xml:space="preserve"> </w:t>
      </w:r>
      <w:r w:rsidRPr="007E22B4">
        <w:t>приложении</w:t>
      </w:r>
      <w:r w:rsidRPr="007B74E2">
        <w:rPr>
          <w:lang w:val="en-US"/>
        </w:rPr>
        <w:t xml:space="preserve"> (</w:t>
      </w:r>
      <w:r w:rsidR="00BF06E4">
        <w:fldChar w:fldCharType="begin"/>
      </w:r>
      <w:r w:rsidR="00BF06E4" w:rsidRPr="007B74E2">
        <w:rPr>
          <w:lang w:val="en-US"/>
        </w:rPr>
        <w:instrText xml:space="preserve"> REF _Ref36467514 \h </w:instrText>
      </w:r>
      <w:r w:rsidR="00BF06E4">
        <w:fldChar w:fldCharType="separate"/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t>&lt;?php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="007B74E2" w:rsidRPr="003A5469">
        <w:rPr>
          <w:rFonts w:ascii="JetBrains Mono" w:hAnsi="JetBrains Mono"/>
          <w:color w:val="9876AA"/>
          <w:shd w:val="clear" w:color="auto" w:fill="232525"/>
          <w:lang w:val="en-US"/>
        </w:rPr>
        <w:t xml:space="preserve">$string 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= file_get_contents(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"data.json"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="007B74E2" w:rsidRPr="003A5469">
        <w:rPr>
          <w:rFonts w:ascii="JetBrains Mono" w:hAnsi="JetBrains Mono"/>
          <w:color w:val="9876AA"/>
          <w:shd w:val="clear" w:color="auto" w:fill="232525"/>
          <w:lang w:val="en-US"/>
        </w:rPr>
        <w:t xml:space="preserve">$json_a 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= json_decode(</w:t>
      </w:r>
      <w:r w:rsidR="007B74E2" w:rsidRPr="003A5469">
        <w:rPr>
          <w:rFonts w:ascii="JetBrains Mono" w:hAnsi="JetBrains Mono"/>
          <w:color w:val="9876AA"/>
          <w:shd w:val="clear" w:color="auto" w:fill="232525"/>
          <w:lang w:val="en-US"/>
        </w:rPr>
        <w:t>$string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t>, true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br/>
        <w:t>?&gt;</w:t>
      </w:r>
      <w:r w:rsidR="007B74E2" w:rsidRPr="003A5469">
        <w:rPr>
          <w:rFonts w:ascii="JetBrains Mono" w:hAnsi="JetBrains Mono"/>
          <w:color w:val="CC7832"/>
          <w:lang w:val="en-US"/>
        </w:rPr>
        <w:br/>
      </w:r>
      <w:r w:rsidR="007B74E2" w:rsidRPr="003A5469">
        <w:rPr>
          <w:rFonts w:ascii="JetBrains Mono" w:hAnsi="JetBrains Mono"/>
          <w:color w:val="CC7832"/>
          <w:lang w:val="en-US"/>
        </w:rPr>
        <w:br/>
      </w:r>
      <w:r w:rsidR="007B74E2" w:rsidRPr="003A5469">
        <w:rPr>
          <w:rFonts w:ascii="JetBrains Mono" w:hAnsi="JetBrains Mono"/>
          <w:color w:val="E8BF6A"/>
          <w:lang w:val="en-US"/>
        </w:rPr>
        <w:t xml:space="preserve">&lt;!DOCTYPE </w:t>
      </w:r>
      <w:r w:rsidR="007B74E2" w:rsidRPr="003A5469">
        <w:rPr>
          <w:rFonts w:ascii="JetBrains Mono" w:hAnsi="JetBrains Mono"/>
          <w:color w:val="BABABA"/>
          <w:lang w:val="en-US"/>
        </w:rPr>
        <w:t>html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&lt;html </w:t>
      </w:r>
      <w:r w:rsidR="007B74E2" w:rsidRPr="003A5469">
        <w:rPr>
          <w:rFonts w:ascii="JetBrains Mono" w:hAnsi="JetBrains Mono"/>
          <w:color w:val="BABABA"/>
          <w:lang w:val="en-US"/>
        </w:rPr>
        <w:t>lang</w:t>
      </w:r>
      <w:r w:rsidR="007B74E2" w:rsidRPr="003A5469">
        <w:rPr>
          <w:rFonts w:ascii="JetBrains Mono" w:hAnsi="JetBrains Mono"/>
          <w:color w:val="A5C261"/>
          <w:lang w:val="en-US"/>
        </w:rPr>
        <w:t>="ru"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 w:rsidRPr="003A5469">
        <w:rPr>
          <w:rFonts w:ascii="JetBrains Mono" w:hAnsi="JetBrains Mono"/>
          <w:color w:val="E8BF6A"/>
          <w:lang w:val="en-US"/>
        </w:rPr>
        <w:br/>
        <w:t>&lt;head&gt;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&lt;meta </w:t>
      </w:r>
      <w:r w:rsidR="007B74E2" w:rsidRPr="003A5469">
        <w:rPr>
          <w:rFonts w:ascii="JetBrains Mono" w:hAnsi="JetBrains Mono"/>
          <w:color w:val="BABABA"/>
          <w:lang w:val="en-US"/>
        </w:rPr>
        <w:t>charset</w:t>
      </w:r>
      <w:r w:rsidR="007B74E2" w:rsidRPr="003A5469">
        <w:rPr>
          <w:rFonts w:ascii="JetBrains Mono" w:hAnsi="JetBrains Mono"/>
          <w:color w:val="A5C261"/>
          <w:lang w:val="en-US"/>
        </w:rPr>
        <w:t>="utf-8"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&lt;meta </w:t>
      </w:r>
      <w:r w:rsidR="007B74E2" w:rsidRPr="003A5469">
        <w:rPr>
          <w:rFonts w:ascii="JetBrains Mono" w:hAnsi="JetBrains Mono"/>
          <w:color w:val="BABABA"/>
          <w:lang w:val="en-US"/>
        </w:rPr>
        <w:t>name</w:t>
      </w:r>
      <w:r w:rsidR="007B74E2" w:rsidRPr="003A5469">
        <w:rPr>
          <w:rFonts w:ascii="JetBrains Mono" w:hAnsi="JetBrains Mono"/>
          <w:color w:val="A5C261"/>
          <w:lang w:val="en-US"/>
        </w:rPr>
        <w:t xml:space="preserve">="viewport" </w:t>
      </w:r>
      <w:r w:rsidR="007B74E2" w:rsidRPr="003A5469">
        <w:rPr>
          <w:rFonts w:ascii="JetBrains Mono" w:hAnsi="JetBrains Mono"/>
          <w:color w:val="BABABA"/>
          <w:lang w:val="en-US"/>
        </w:rPr>
        <w:t>content</w:t>
      </w:r>
      <w:r w:rsidR="007B74E2" w:rsidRPr="003A5469">
        <w:rPr>
          <w:rFonts w:ascii="JetBrains Mono" w:hAnsi="JetBrains Mono"/>
          <w:color w:val="A5C261"/>
          <w:lang w:val="en-US"/>
        </w:rPr>
        <w:t>="with-device-width, initial-scale = 1.0"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&lt;title&gt;</w:t>
      </w:r>
      <w:r w:rsidR="007B74E2">
        <w:rPr>
          <w:rFonts w:ascii="JetBrains Mono" w:hAnsi="JetBrains Mono"/>
          <w:color w:val="A9B7C6"/>
        </w:rPr>
        <w:t>Таблица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данных</w:t>
      </w:r>
      <w:r w:rsidR="007B74E2" w:rsidRPr="003A5469">
        <w:rPr>
          <w:rFonts w:ascii="JetBrains Mono" w:hAnsi="JetBrains Mono"/>
          <w:color w:val="E8BF6A"/>
          <w:lang w:val="en-US"/>
        </w:rPr>
        <w:t>&lt;/title&gt;</w:t>
      </w:r>
      <w:r w:rsidR="007B74E2" w:rsidRPr="003A5469">
        <w:rPr>
          <w:rFonts w:ascii="JetBrains Mono" w:hAnsi="JetBrains Mono"/>
          <w:color w:val="E8BF6A"/>
          <w:lang w:val="en-US"/>
        </w:rPr>
        <w:br/>
        <w:t>&lt;/head&gt;</w:t>
      </w:r>
      <w:r w:rsidR="007B74E2" w:rsidRPr="003A5469">
        <w:rPr>
          <w:rFonts w:ascii="JetBrains Mono" w:hAnsi="JetBrains Mono"/>
          <w:color w:val="E8BF6A"/>
          <w:lang w:val="en-US"/>
        </w:rPr>
        <w:br/>
        <w:t>&lt;body &gt;</w:t>
      </w:r>
      <w:r w:rsidR="007B74E2" w:rsidRPr="003A5469">
        <w:rPr>
          <w:rFonts w:ascii="JetBrains Mono" w:hAnsi="JetBrains Mono"/>
          <w:color w:val="E8BF6A"/>
          <w:lang w:val="en-US"/>
        </w:rPr>
        <w:br/>
      </w:r>
      <w:r w:rsidR="007B74E2" w:rsidRPr="003A5469">
        <w:rPr>
          <w:rFonts w:ascii="JetBrains Mono" w:hAnsi="JetBrains Mono"/>
          <w:color w:val="E8BF6A"/>
          <w:lang w:val="en-US"/>
        </w:rPr>
        <w:br/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lastRenderedPageBreak/>
        <w:t xml:space="preserve">&lt;?php require 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"../../../parts/header.php"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="007B74E2" w:rsidRPr="003A5469">
        <w:rPr>
          <w:rFonts w:ascii="JetBrains Mono" w:hAnsi="JetBrains Mono"/>
          <w:color w:val="CC7832"/>
          <w:lang w:val="en-US"/>
        </w:rPr>
        <w:br/>
      </w:r>
      <w:r w:rsidR="007B74E2" w:rsidRPr="003A5469">
        <w:rPr>
          <w:rFonts w:ascii="JetBrains Mono" w:hAnsi="JetBrains Mono"/>
          <w:color w:val="E8BF6A"/>
          <w:lang w:val="en-US"/>
        </w:rPr>
        <w:t xml:space="preserve">&lt;h1 </w:t>
      </w:r>
      <w:r w:rsidR="007B74E2" w:rsidRPr="003A5469">
        <w:rPr>
          <w:rFonts w:ascii="JetBrains Mono" w:hAnsi="JetBrains Mono"/>
          <w:color w:val="BABABA"/>
          <w:lang w:val="en-US"/>
        </w:rPr>
        <w:t>class</w:t>
      </w:r>
      <w:r w:rsidR="007B74E2" w:rsidRPr="003A5469">
        <w:rPr>
          <w:rFonts w:ascii="JetBrains Mono" w:hAnsi="JetBrains Mono"/>
          <w:color w:val="A5C261"/>
          <w:lang w:val="en-US"/>
        </w:rPr>
        <w:t xml:space="preserve">="" </w:t>
      </w:r>
      <w:r w:rsidR="007B74E2" w:rsidRPr="003A5469">
        <w:rPr>
          <w:rFonts w:ascii="JetBrains Mono" w:hAnsi="JetBrains Mono"/>
          <w:color w:val="BABABA"/>
          <w:lang w:val="en-US"/>
        </w:rPr>
        <w:t>style</w:t>
      </w:r>
      <w:r w:rsidR="007B74E2" w:rsidRPr="003A5469">
        <w:rPr>
          <w:rFonts w:ascii="JetBrains Mono" w:hAnsi="JetBrains Mono"/>
          <w:color w:val="A5C261"/>
          <w:lang w:val="en-US"/>
        </w:rPr>
        <w:t>="</w:t>
      </w:r>
      <w:r w:rsidR="007B74E2" w:rsidRPr="003A5469">
        <w:rPr>
          <w:rFonts w:ascii="JetBrains Mono" w:hAnsi="JetBrains Mono"/>
          <w:color w:val="BABABA"/>
          <w:lang w:val="en-US"/>
        </w:rPr>
        <w:t>text-align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: </w:t>
      </w:r>
      <w:r w:rsidR="007B74E2" w:rsidRPr="003A5469">
        <w:rPr>
          <w:rFonts w:ascii="JetBrains Mono" w:hAnsi="JetBrains Mono"/>
          <w:color w:val="A5C261"/>
          <w:lang w:val="en-US"/>
        </w:rPr>
        <w:t>center</w:t>
      </w:r>
      <w:r w:rsidR="007B74E2" w:rsidRPr="003A5469">
        <w:rPr>
          <w:rFonts w:ascii="JetBrains Mono" w:hAnsi="JetBrains Mono"/>
          <w:color w:val="CC7832"/>
          <w:lang w:val="en-US"/>
        </w:rPr>
        <w:t xml:space="preserve">; </w:t>
      </w:r>
      <w:r w:rsidR="007B74E2" w:rsidRPr="003A5469">
        <w:rPr>
          <w:rFonts w:ascii="JetBrains Mono" w:hAnsi="JetBrains Mono"/>
          <w:color w:val="BABABA"/>
          <w:lang w:val="en-US"/>
        </w:rPr>
        <w:t>visibility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: </w:t>
      </w:r>
      <w:r w:rsidR="007B74E2" w:rsidRPr="003A5469">
        <w:rPr>
          <w:rFonts w:ascii="JetBrains Mono" w:hAnsi="JetBrains Mono"/>
          <w:color w:val="A5C261"/>
          <w:lang w:val="en-US"/>
        </w:rPr>
        <w:t>visible</w:t>
      </w:r>
      <w:r w:rsidR="007B74E2" w:rsidRPr="003A5469">
        <w:rPr>
          <w:rFonts w:ascii="JetBrains Mono" w:hAnsi="JetBrains Mono"/>
          <w:color w:val="CC7832"/>
          <w:lang w:val="en-US"/>
        </w:rPr>
        <w:t xml:space="preserve">; </w:t>
      </w:r>
      <w:r w:rsidR="007B74E2" w:rsidRPr="003A5469">
        <w:rPr>
          <w:rFonts w:ascii="JetBrains Mono" w:hAnsi="JetBrains Mono"/>
          <w:color w:val="A5C261"/>
          <w:lang w:val="en-US"/>
        </w:rPr>
        <w:t>"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>
        <w:rPr>
          <w:rFonts w:ascii="JetBrains Mono" w:hAnsi="JetBrains Mono"/>
          <w:color w:val="A9B7C6"/>
        </w:rPr>
        <w:t>Телескопы</w:t>
      </w:r>
      <w:r w:rsidR="007B74E2" w:rsidRPr="003A5469">
        <w:rPr>
          <w:rFonts w:ascii="JetBrains Mono" w:hAnsi="JetBrains Mono"/>
          <w:color w:val="E8BF6A"/>
          <w:lang w:val="en-US"/>
        </w:rPr>
        <w:t>&lt;/h1&gt;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&lt;div </w:t>
      </w:r>
      <w:r w:rsidR="007B74E2" w:rsidRPr="003A5469">
        <w:rPr>
          <w:rFonts w:ascii="JetBrains Mono" w:hAnsi="JetBrains Mono"/>
          <w:color w:val="BABABA"/>
          <w:lang w:val="en-US"/>
        </w:rPr>
        <w:t>class</w:t>
      </w:r>
      <w:r w:rsidR="007B74E2" w:rsidRPr="003A5469">
        <w:rPr>
          <w:rFonts w:ascii="JetBrains Mono" w:hAnsi="JetBrains Mono"/>
          <w:color w:val="A5C261"/>
          <w:lang w:val="en-US"/>
        </w:rPr>
        <w:t>="col s12 grey lighten-2 txt-align-span teal-div-cls"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&lt;div </w:t>
      </w:r>
      <w:r w:rsidR="007B74E2" w:rsidRPr="003A5469">
        <w:rPr>
          <w:rFonts w:ascii="JetBrains Mono" w:hAnsi="JetBrains Mono"/>
          <w:color w:val="BABABA"/>
          <w:lang w:val="en-US"/>
        </w:rPr>
        <w:t>class</w:t>
      </w:r>
      <w:r w:rsidR="007B74E2" w:rsidRPr="003A5469">
        <w:rPr>
          <w:rFonts w:ascii="JetBrains Mono" w:hAnsi="JetBrains Mono"/>
          <w:color w:val="A5C261"/>
          <w:lang w:val="en-US"/>
        </w:rPr>
        <w:t>="row"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&lt;div </w:t>
      </w:r>
      <w:r w:rsidR="007B74E2" w:rsidRPr="003A5469">
        <w:rPr>
          <w:rFonts w:ascii="JetBrains Mono" w:hAnsi="JetBrains Mono"/>
          <w:color w:val="BABABA"/>
          <w:lang w:val="en-US"/>
        </w:rPr>
        <w:t>class</w:t>
      </w:r>
      <w:r w:rsidR="007B74E2" w:rsidRPr="003A5469">
        <w:rPr>
          <w:rFonts w:ascii="JetBrains Mono" w:hAnsi="JetBrains Mono"/>
          <w:color w:val="A5C261"/>
          <w:lang w:val="en-US"/>
        </w:rPr>
        <w:t>="col s12 animatedParent"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&lt;div </w:t>
      </w:r>
      <w:r w:rsidR="007B74E2" w:rsidRPr="003A5469">
        <w:rPr>
          <w:rFonts w:ascii="JetBrains Mono" w:hAnsi="JetBrains Mono"/>
          <w:color w:val="BABABA"/>
          <w:lang w:val="en-US"/>
        </w:rPr>
        <w:t>class</w:t>
      </w:r>
      <w:r w:rsidR="007B74E2" w:rsidRPr="003A5469">
        <w:rPr>
          <w:rFonts w:ascii="JetBrains Mono" w:hAnsi="JetBrains Mono"/>
          <w:color w:val="A5C261"/>
          <w:lang w:val="en-US"/>
        </w:rPr>
        <w:t>="card grey lighten-3 animated fadeInLeft go"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&lt;div </w:t>
      </w:r>
      <w:r w:rsidR="007B74E2" w:rsidRPr="003A5469">
        <w:rPr>
          <w:rFonts w:ascii="JetBrains Mono" w:hAnsi="JetBrains Mono"/>
          <w:color w:val="BABABA"/>
          <w:lang w:val="en-US"/>
        </w:rPr>
        <w:t>class</w:t>
      </w:r>
      <w:r w:rsidR="007B74E2" w:rsidRPr="003A5469">
        <w:rPr>
          <w:rFonts w:ascii="JetBrains Mono" w:hAnsi="JetBrains Mono"/>
          <w:color w:val="A5C261"/>
          <w:lang w:val="en-US"/>
        </w:rPr>
        <w:t>="card-content color-cls"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    &lt;table </w:t>
      </w:r>
      <w:r w:rsidR="007B74E2" w:rsidRPr="003A5469">
        <w:rPr>
          <w:rFonts w:ascii="JetBrains Mono" w:hAnsi="JetBrains Mono"/>
          <w:color w:val="BABABA"/>
          <w:lang w:val="en-US"/>
        </w:rPr>
        <w:t>class</w:t>
      </w:r>
      <w:r w:rsidR="007B74E2" w:rsidRPr="003A5469">
        <w:rPr>
          <w:rFonts w:ascii="JetBrains Mono" w:hAnsi="JetBrains Mono"/>
          <w:color w:val="A5C261"/>
          <w:lang w:val="en-US"/>
        </w:rPr>
        <w:t>="responsive-table centered qal-tbl-font"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        &lt;thead&gt;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        &lt;tr&gt;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 w:rsidR="007B74E2">
        <w:rPr>
          <w:rFonts w:ascii="JetBrains Mono" w:hAnsi="JetBrains Mono"/>
          <w:color w:val="A9B7C6"/>
        </w:rPr>
        <w:t>Название</w:t>
      </w:r>
      <w:r w:rsidR="007B74E2" w:rsidRPr="003A5469">
        <w:rPr>
          <w:rFonts w:ascii="JetBrains Mono" w:hAnsi="JetBrains Mono"/>
          <w:color w:val="E8BF6A"/>
          <w:lang w:val="en-US"/>
        </w:rPr>
        <w:t>&lt;/th&gt;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 w:rsidR="007B74E2">
        <w:rPr>
          <w:rFonts w:ascii="JetBrains Mono" w:hAnsi="JetBrains Mono"/>
          <w:color w:val="A9B7C6"/>
        </w:rPr>
        <w:t>Фокусное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расстояние</w:t>
      </w:r>
      <w:r w:rsidR="007B74E2" w:rsidRPr="003A5469">
        <w:rPr>
          <w:rFonts w:ascii="JetBrains Mono" w:hAnsi="JetBrains Mono"/>
          <w:color w:val="E8BF6A"/>
          <w:lang w:val="en-US"/>
        </w:rPr>
        <w:t>&lt;/th&gt;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 w:rsidR="007B74E2">
        <w:rPr>
          <w:rFonts w:ascii="JetBrains Mono" w:hAnsi="JetBrains Mono"/>
          <w:color w:val="A9B7C6"/>
        </w:rPr>
        <w:t>Диаметр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, </w:t>
      </w:r>
      <w:r w:rsidR="007B74E2">
        <w:rPr>
          <w:rFonts w:ascii="JetBrains Mono" w:hAnsi="JetBrains Mono"/>
          <w:color w:val="A9B7C6"/>
        </w:rPr>
        <w:t>мм</w:t>
      </w:r>
      <w:r w:rsidR="007B74E2" w:rsidRPr="003A5469">
        <w:rPr>
          <w:rFonts w:ascii="JetBrains Mono" w:hAnsi="JetBrains Mono"/>
          <w:color w:val="E8BF6A"/>
          <w:lang w:val="en-US"/>
        </w:rPr>
        <w:t>&lt;/th&gt;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 w:rsidR="007B74E2">
        <w:rPr>
          <w:rFonts w:ascii="JetBrains Mono" w:hAnsi="JetBrains Mono"/>
          <w:color w:val="A9B7C6"/>
        </w:rPr>
        <w:t>Вес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, </w:t>
      </w:r>
      <w:r w:rsidR="007B74E2">
        <w:rPr>
          <w:rFonts w:ascii="JetBrains Mono" w:hAnsi="JetBrains Mono"/>
          <w:color w:val="A9B7C6"/>
        </w:rPr>
        <w:t>кг</w:t>
      </w:r>
      <w:r w:rsidR="007B74E2" w:rsidRPr="003A5469">
        <w:rPr>
          <w:rFonts w:ascii="JetBrains Mono" w:hAnsi="JetBrains Mono"/>
          <w:color w:val="E8BF6A"/>
          <w:lang w:val="en-US"/>
        </w:rPr>
        <w:t>&lt;/th&gt;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 w:rsidR="007B74E2">
        <w:rPr>
          <w:rFonts w:ascii="JetBrains Mono" w:hAnsi="JetBrains Mono"/>
          <w:color w:val="A9B7C6"/>
        </w:rPr>
        <w:t>Цена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, </w:t>
      </w:r>
      <w:r w:rsidR="007B74E2">
        <w:rPr>
          <w:rFonts w:ascii="JetBrains Mono" w:hAnsi="JetBrains Mono"/>
          <w:color w:val="A9B7C6"/>
        </w:rPr>
        <w:t>руб</w:t>
      </w:r>
      <w:r w:rsidR="007B74E2" w:rsidRPr="003A5469">
        <w:rPr>
          <w:rFonts w:ascii="JetBrains Mono" w:hAnsi="JetBrains Mono"/>
          <w:color w:val="E8BF6A"/>
          <w:lang w:val="en-US"/>
        </w:rPr>
        <w:t>&lt;/th&gt;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        &lt;/tr&gt;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        &lt;/thead&gt;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        &lt;tbody&gt;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        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t>&lt;?php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    foreach 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="007B74E2" w:rsidRPr="003A5469">
        <w:rPr>
          <w:rFonts w:ascii="JetBrains Mono" w:hAnsi="JetBrains Mono"/>
          <w:color w:val="9876AA"/>
          <w:shd w:val="clear" w:color="auto" w:fill="232525"/>
          <w:lang w:val="en-US"/>
        </w:rPr>
        <w:t>$json_a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"data"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 xml:space="preserve">] 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t xml:space="preserve">as </w:t>
      </w:r>
      <w:r w:rsidR="007B74E2"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) {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        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t xml:space="preserve">echo 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"&lt;tr&gt;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="007B74E2"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"Name"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="007B74E2"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"Focus"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="007B74E2"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"Diameter"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="007B74E2"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"Weight"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="007B74E2"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"Price"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&lt;/tr&gt;"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    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    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="007B74E2" w:rsidRPr="003A5469">
        <w:rPr>
          <w:rFonts w:ascii="JetBrains Mono" w:hAnsi="JetBrains Mono"/>
          <w:color w:val="CC7832"/>
          <w:lang w:val="en-US"/>
        </w:rPr>
        <w:br/>
        <w:t xml:space="preserve">                        </w:t>
      </w:r>
      <w:r w:rsidR="007B74E2" w:rsidRPr="003A5469">
        <w:rPr>
          <w:rFonts w:ascii="JetBrains Mono" w:hAnsi="JetBrains Mono"/>
          <w:color w:val="E8BF6A"/>
          <w:lang w:val="en-US"/>
        </w:rPr>
        <w:t>&lt;/tbody&gt;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    &lt;/table&gt;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&lt;/div&gt;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&lt;/div&gt;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&lt;/div&gt;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&lt;/div&gt;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&lt;/br&gt;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&lt;div </w:t>
      </w:r>
      <w:r w:rsidR="007B74E2" w:rsidRPr="003A5469">
        <w:rPr>
          <w:rFonts w:ascii="JetBrains Mono" w:hAnsi="JetBrains Mono"/>
          <w:color w:val="BABABA"/>
          <w:lang w:val="en-US"/>
        </w:rPr>
        <w:t>class</w:t>
      </w:r>
      <w:r w:rsidR="007B74E2" w:rsidRPr="003A5469">
        <w:rPr>
          <w:rFonts w:ascii="JetBrains Mono" w:hAnsi="JetBrains Mono"/>
          <w:color w:val="A5C261"/>
          <w:lang w:val="en-US"/>
        </w:rPr>
        <w:t>="row"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&lt;a </w:t>
      </w:r>
      <w:r w:rsidR="007B74E2" w:rsidRPr="003A5469">
        <w:rPr>
          <w:rFonts w:ascii="JetBrains Mono" w:hAnsi="JetBrains Mono"/>
          <w:color w:val="BABABA"/>
          <w:lang w:val="en-US"/>
        </w:rPr>
        <w:t>href</w:t>
      </w:r>
      <w:r w:rsidR="007B74E2" w:rsidRPr="003A5469">
        <w:rPr>
          <w:rFonts w:ascii="JetBrains Mono" w:hAnsi="JetBrains Mono"/>
          <w:color w:val="A5C261"/>
          <w:lang w:val="en-US"/>
        </w:rPr>
        <w:t>="select.php"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>
        <w:rPr>
          <w:rFonts w:ascii="JetBrains Mono" w:hAnsi="JetBrains Mono"/>
          <w:color w:val="A9B7C6"/>
        </w:rPr>
        <w:t>Выборка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телескопов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, </w:t>
      </w:r>
      <w:r w:rsidR="007B74E2">
        <w:rPr>
          <w:rFonts w:ascii="JetBrains Mono" w:hAnsi="JetBrains Mono"/>
          <w:color w:val="A9B7C6"/>
        </w:rPr>
        <w:t>у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которых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диаметр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объектива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больше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70 </w:t>
      </w:r>
      <w:r w:rsidR="007B74E2">
        <w:rPr>
          <w:rFonts w:ascii="JetBrains Mono" w:hAnsi="JetBrains Mono"/>
          <w:color w:val="A9B7C6"/>
        </w:rPr>
        <w:t>мм</w:t>
      </w:r>
      <w:r w:rsidR="007B74E2" w:rsidRPr="003A5469">
        <w:rPr>
          <w:rFonts w:ascii="JetBrains Mono" w:hAnsi="JetBrains Mono"/>
          <w:color w:val="E8BF6A"/>
          <w:lang w:val="en-US"/>
        </w:rPr>
        <w:t>&lt;/a&gt;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&lt;/br&gt;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&lt;a </w:t>
      </w:r>
      <w:r w:rsidR="007B74E2" w:rsidRPr="003A5469">
        <w:rPr>
          <w:rFonts w:ascii="JetBrains Mono" w:hAnsi="JetBrains Mono"/>
          <w:color w:val="BABABA"/>
          <w:lang w:val="en-US"/>
        </w:rPr>
        <w:t>href</w:t>
      </w:r>
      <w:r w:rsidR="007B74E2" w:rsidRPr="003A5469">
        <w:rPr>
          <w:rFonts w:ascii="JetBrains Mono" w:hAnsi="JetBrains Mono"/>
          <w:color w:val="A5C261"/>
          <w:lang w:val="en-US"/>
        </w:rPr>
        <w:t>="sortFocus.php"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>
        <w:rPr>
          <w:rFonts w:ascii="JetBrains Mono" w:hAnsi="JetBrains Mono"/>
          <w:color w:val="A9B7C6"/>
        </w:rPr>
        <w:t>Отсортировать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телескопы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по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фокусному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расстоянию</w:t>
      </w:r>
      <w:r w:rsidR="007B74E2" w:rsidRPr="003A5469">
        <w:rPr>
          <w:rFonts w:ascii="JetBrains Mono" w:hAnsi="JetBrains Mono"/>
          <w:color w:val="E8BF6A"/>
          <w:lang w:val="en-US"/>
        </w:rPr>
        <w:t>&lt;/a&gt;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&lt;/br&gt;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&lt;a </w:t>
      </w:r>
      <w:r w:rsidR="007B74E2" w:rsidRPr="003A5469">
        <w:rPr>
          <w:rFonts w:ascii="JetBrains Mono" w:hAnsi="JetBrains Mono"/>
          <w:color w:val="BABABA"/>
          <w:lang w:val="en-US"/>
        </w:rPr>
        <w:t>href</w:t>
      </w:r>
      <w:r w:rsidR="007B74E2" w:rsidRPr="003A5469">
        <w:rPr>
          <w:rFonts w:ascii="JetBrains Mono" w:hAnsi="JetBrains Mono"/>
          <w:color w:val="A5C261"/>
          <w:lang w:val="en-US"/>
        </w:rPr>
        <w:t>="sortPrice.php"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>
        <w:rPr>
          <w:rFonts w:ascii="JetBrains Mono" w:hAnsi="JetBrains Mono"/>
          <w:color w:val="A9B7C6"/>
        </w:rPr>
        <w:t>сортировку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по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весу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телескопа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по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выборке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с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весом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больше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3 </w:t>
      </w:r>
      <w:r w:rsidR="007B74E2">
        <w:rPr>
          <w:rFonts w:ascii="JetBrains Mono" w:hAnsi="JetBrains Mono"/>
          <w:color w:val="A9B7C6"/>
        </w:rPr>
        <w:t>кг</w:t>
      </w:r>
      <w:r w:rsidR="007B74E2" w:rsidRPr="003A5469">
        <w:rPr>
          <w:rFonts w:ascii="JetBrains Mono" w:hAnsi="JetBrains Mono"/>
          <w:color w:val="E8BF6A"/>
          <w:lang w:val="en-US"/>
        </w:rPr>
        <w:t>&lt;/a&gt;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&lt;/br&gt;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&lt;/div&gt;</w:t>
      </w:r>
      <w:r w:rsidR="007B74E2" w:rsidRPr="003A5469">
        <w:rPr>
          <w:rFonts w:ascii="JetBrains Mono" w:hAnsi="JetBrains Mono"/>
          <w:color w:val="E8BF6A"/>
          <w:lang w:val="en-US"/>
        </w:rPr>
        <w:br/>
        <w:t>&lt;/div&gt;</w:t>
      </w:r>
      <w:r w:rsidR="007B74E2" w:rsidRPr="003A5469">
        <w:rPr>
          <w:rFonts w:ascii="JetBrains Mono" w:hAnsi="JetBrains Mono"/>
          <w:color w:val="E8BF6A"/>
          <w:lang w:val="en-US"/>
        </w:rPr>
        <w:br/>
      </w:r>
      <w:r w:rsidR="007B74E2" w:rsidRPr="003A5469">
        <w:rPr>
          <w:rFonts w:ascii="JetBrains Mono" w:hAnsi="JetBrains Mono"/>
          <w:color w:val="E8BF6A"/>
          <w:lang w:val="en-US"/>
        </w:rPr>
        <w:br/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&lt;?php require 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"../../../parts/footer.php"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="007B74E2" w:rsidRPr="003A5469">
        <w:rPr>
          <w:rFonts w:ascii="JetBrains Mono" w:hAnsi="JetBrains Mono"/>
          <w:color w:val="CC7832"/>
          <w:lang w:val="en-US"/>
        </w:rPr>
        <w:br/>
      </w:r>
      <w:r w:rsidR="007B74E2" w:rsidRPr="007B74E2">
        <w:rPr>
          <w:rFonts w:ascii="JetBrains Mono" w:hAnsi="JetBrains Mono"/>
          <w:color w:val="E8BF6A"/>
        </w:rPr>
        <w:t>&lt;/</w:t>
      </w:r>
      <w:r w:rsidR="007B74E2" w:rsidRPr="003A5469">
        <w:rPr>
          <w:rFonts w:ascii="JetBrains Mono" w:hAnsi="JetBrains Mono"/>
          <w:color w:val="E8BF6A"/>
          <w:lang w:val="en-US"/>
        </w:rPr>
        <w:t>body</w:t>
      </w:r>
      <w:r w:rsidR="007B74E2" w:rsidRPr="007B74E2">
        <w:rPr>
          <w:rFonts w:ascii="JetBrains Mono" w:hAnsi="JetBrains Mono"/>
          <w:color w:val="E8BF6A"/>
        </w:rPr>
        <w:t>&gt;</w:t>
      </w:r>
      <w:r w:rsidR="007B74E2" w:rsidRPr="007B74E2">
        <w:rPr>
          <w:rFonts w:ascii="JetBrains Mono" w:hAnsi="JetBrains Mono"/>
          <w:color w:val="E8BF6A"/>
        </w:rPr>
        <w:br/>
        <w:t>&lt;/</w:t>
      </w:r>
      <w:r w:rsidR="007B74E2" w:rsidRPr="003A5469">
        <w:rPr>
          <w:rFonts w:ascii="JetBrains Mono" w:hAnsi="JetBrains Mono"/>
          <w:color w:val="E8BF6A"/>
          <w:lang w:val="en-US"/>
        </w:rPr>
        <w:t>html</w:t>
      </w:r>
      <w:r w:rsidR="007B74E2" w:rsidRPr="007B74E2">
        <w:rPr>
          <w:rFonts w:ascii="JetBrains Mono" w:hAnsi="JetBrains Mono"/>
          <w:color w:val="E8BF6A"/>
        </w:rPr>
        <w:t>&gt;</w:t>
      </w:r>
    </w:p>
    <w:p w14:paraId="0A521ADA" w14:textId="235F91B8" w:rsidR="007E22B4" w:rsidRDefault="007B74E2" w:rsidP="007E22B4">
      <w:pPr>
        <w:pStyle w:val="a9"/>
      </w:pPr>
      <w:r>
        <w:t>Приложение</w:t>
      </w:r>
      <w:r w:rsidRPr="007B74E2">
        <w:t xml:space="preserve"> 3 (</w:t>
      </w:r>
      <w:r>
        <w:rPr>
          <w:lang w:val="en-US"/>
        </w:rPr>
        <w:t>select</w:t>
      </w:r>
      <w:r w:rsidRPr="007B74E2">
        <w:t>.</w:t>
      </w:r>
      <w:r>
        <w:rPr>
          <w:lang w:val="en-US"/>
        </w:rPr>
        <w:t>php</w:t>
      </w:r>
      <w:r w:rsidRPr="007B74E2">
        <w:t>)</w:t>
      </w:r>
      <w:r w:rsidR="00BF06E4">
        <w:fldChar w:fldCharType="end"/>
      </w:r>
      <w:r w:rsidR="007E22B4" w:rsidRPr="007E22B4">
        <w:t>).</w:t>
      </w:r>
    </w:p>
    <w:p w14:paraId="62F96188" w14:textId="61A985D4" w:rsidR="009203FE" w:rsidRDefault="00634B64" w:rsidP="009203FE">
      <w:pPr>
        <w:pStyle w:val="a9"/>
      </w:pPr>
      <w:r w:rsidRPr="00634B64">
        <w:t xml:space="preserve">Страница сортировки по </w:t>
      </w:r>
      <w:r w:rsidR="004F7C85">
        <w:t>фокусу</w:t>
      </w:r>
      <w:r w:rsidR="00F700BF">
        <w:t xml:space="preserve"> </w:t>
      </w:r>
      <w:r w:rsidRPr="00634B64">
        <w:t>«</w:t>
      </w:r>
      <w:r w:rsidR="00543462">
        <w:rPr>
          <w:lang w:val="en-US"/>
        </w:rPr>
        <w:t>sort</w:t>
      </w:r>
      <w:r w:rsidR="004F7C85">
        <w:rPr>
          <w:lang w:val="en-US"/>
        </w:rPr>
        <w:t>Focus</w:t>
      </w:r>
      <w:r w:rsidRPr="00634B64">
        <w:t>.php» содержит таблицу с отсортированными по</w:t>
      </w:r>
      <w:r w:rsidR="00F700BF">
        <w:t xml:space="preserve"> </w:t>
      </w:r>
      <w:r w:rsidR="004F7C85">
        <w:t>расстоянию фокуса</w:t>
      </w:r>
      <w:r w:rsidR="009203FE">
        <w:t>.</w:t>
      </w:r>
    </w:p>
    <w:p w14:paraId="5C20A41B" w14:textId="4630EA64" w:rsidR="008B0ADB" w:rsidRDefault="00F700BF" w:rsidP="00F700BF">
      <w:pPr>
        <w:pStyle w:val="a9"/>
      </w:pPr>
      <w:r>
        <w:t>С</w:t>
      </w:r>
      <w:r w:rsidR="009203FE">
        <w:t>траниц</w:t>
      </w:r>
      <w:r>
        <w:t>а</w:t>
      </w:r>
      <w:r w:rsidR="009203FE">
        <w:t xml:space="preserve"> представлен на рисунке (</w:t>
      </w:r>
      <w:r w:rsidR="009203FE">
        <w:fldChar w:fldCharType="begin"/>
      </w:r>
      <w:r w:rsidR="009203FE">
        <w:instrText xml:space="preserve"> REF _Ref33533616 \h </w:instrText>
      </w:r>
      <w:r w:rsidR="009203FE">
        <w:fldChar w:fldCharType="separate"/>
      </w:r>
      <w:r w:rsidR="007B74E2">
        <w:t xml:space="preserve">Рисунок </w:t>
      </w:r>
      <w:r w:rsidR="007B74E2">
        <w:rPr>
          <w:noProof/>
        </w:rPr>
        <w:t>3</w:t>
      </w:r>
      <w:r w:rsidR="009203FE">
        <w:fldChar w:fldCharType="end"/>
      </w:r>
      <w:r w:rsidR="009203FE">
        <w:t>).</w:t>
      </w:r>
    </w:p>
    <w:p w14:paraId="4C94B034" w14:textId="2780B195" w:rsidR="002E77F2" w:rsidRDefault="004F7C85" w:rsidP="00AB353C">
      <w:pPr>
        <w:pStyle w:val="a9"/>
        <w:keepNext/>
        <w:spacing w:line="240" w:lineRule="auto"/>
        <w:ind w:firstLine="0"/>
        <w:jc w:val="center"/>
      </w:pPr>
      <w:r w:rsidRPr="004F7C85">
        <w:rPr>
          <w:noProof/>
        </w:rPr>
        <w:lastRenderedPageBreak/>
        <w:drawing>
          <wp:inline distT="0" distB="0" distL="0" distR="0" wp14:anchorId="0F296C49" wp14:editId="398696D8">
            <wp:extent cx="6191885" cy="5962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538C" w14:textId="0D3DE241" w:rsidR="008B0ADB" w:rsidRDefault="008B0ADB" w:rsidP="005155DD">
      <w:pPr>
        <w:pStyle w:val="ac"/>
        <w:spacing w:before="120"/>
        <w:jc w:val="center"/>
      </w:pPr>
      <w:bookmarkStart w:id="18" w:name="_Ref33533616"/>
      <w:r>
        <w:t xml:space="preserve">Рисунок </w:t>
      </w:r>
      <w:r w:rsidR="004C0364">
        <w:fldChar w:fldCharType="begin"/>
      </w:r>
      <w:r w:rsidR="004C0364">
        <w:instrText xml:space="preserve"> SEQ Рисунок \* ARABIC </w:instrText>
      </w:r>
      <w:r w:rsidR="004C0364">
        <w:fldChar w:fldCharType="separate"/>
      </w:r>
      <w:r w:rsidR="007B74E2">
        <w:rPr>
          <w:noProof/>
        </w:rPr>
        <w:t>3</w:t>
      </w:r>
      <w:r w:rsidR="004C0364">
        <w:rPr>
          <w:noProof/>
        </w:rPr>
        <w:fldChar w:fldCharType="end"/>
      </w:r>
      <w:bookmarkEnd w:id="18"/>
      <w:r w:rsidRPr="008B0ADB">
        <w:t xml:space="preserve"> </w:t>
      </w:r>
      <w:r>
        <w:t>–</w:t>
      </w:r>
      <w:r w:rsidRPr="008B0ADB">
        <w:t xml:space="preserve"> </w:t>
      </w:r>
      <w:r>
        <w:t>С</w:t>
      </w:r>
      <w:r w:rsidR="005155DD">
        <w:t>траница с сортировкой</w:t>
      </w:r>
    </w:p>
    <w:p w14:paraId="3C887CBC" w14:textId="3CEA57C4" w:rsidR="003B5982" w:rsidRPr="007E22B4" w:rsidRDefault="003B5982" w:rsidP="003B5982">
      <w:pPr>
        <w:pStyle w:val="a9"/>
      </w:pPr>
      <w:r w:rsidRPr="007E22B4">
        <w:t xml:space="preserve">С этой страницы также возможен переход на основную главную страницу с информацией о студенте и отчетами. </w:t>
      </w:r>
    </w:p>
    <w:p w14:paraId="192531C2" w14:textId="77777777" w:rsidR="007B74E2" w:rsidRPr="003A5469" w:rsidRDefault="003B5982" w:rsidP="003A5469">
      <w:pPr>
        <w:pStyle w:val="HTML"/>
        <w:shd w:val="clear" w:color="auto" w:fill="2B2B2B"/>
        <w:spacing w:after="240"/>
        <w:rPr>
          <w:rFonts w:ascii="JetBrains Mono" w:hAnsi="JetBrains Mono"/>
          <w:color w:val="A9B7C6"/>
          <w:lang w:val="en-US"/>
        </w:rPr>
      </w:pPr>
      <w:r w:rsidRPr="007E22B4">
        <w:t>Код страницы</w:t>
      </w:r>
      <w:r>
        <w:t xml:space="preserve"> с сортировкой</w:t>
      </w:r>
      <w:r w:rsidRPr="007E22B4">
        <w:t xml:space="preserve"> представлен в приложении (</w:t>
      </w:r>
      <w:r w:rsidR="00BF06E4">
        <w:fldChar w:fldCharType="begin"/>
      </w:r>
      <w:r w:rsidR="00BF06E4">
        <w:instrText xml:space="preserve"> REF _Ref36467537 \h </w:instrText>
      </w:r>
      <w:r w:rsidR="00BF06E4">
        <w:fldChar w:fldCharType="separate"/>
      </w:r>
      <w:r w:rsidR="007B74E2" w:rsidRPr="007B74E2">
        <w:rPr>
          <w:rFonts w:ascii="JetBrains Mono" w:hAnsi="JetBrains Mono"/>
          <w:color w:val="CC7832"/>
          <w:shd w:val="clear" w:color="auto" w:fill="232525"/>
        </w:rPr>
        <w:t>&lt;?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r w:rsidR="007B74E2" w:rsidRPr="007B74E2">
        <w:rPr>
          <w:rFonts w:ascii="JetBrains Mono" w:hAnsi="JetBrains Mono"/>
          <w:color w:val="CC7832"/>
          <w:shd w:val="clear" w:color="auto" w:fill="232525"/>
        </w:rPr>
        <w:br/>
      </w:r>
      <w:r w:rsidR="007B74E2" w:rsidRPr="007B74E2">
        <w:rPr>
          <w:rFonts w:ascii="JetBrains Mono" w:hAnsi="JetBrains Mono"/>
          <w:color w:val="9876AA"/>
          <w:shd w:val="clear" w:color="auto" w:fill="232525"/>
        </w:rPr>
        <w:t>$</w:t>
      </w:r>
      <w:r w:rsidR="007B74E2" w:rsidRPr="003A5469">
        <w:rPr>
          <w:rFonts w:ascii="JetBrains Mono" w:hAnsi="JetBrains Mono"/>
          <w:color w:val="9876AA"/>
          <w:shd w:val="clear" w:color="auto" w:fill="232525"/>
          <w:lang w:val="en-US"/>
        </w:rPr>
        <w:t>string</w:t>
      </w:r>
      <w:r w:rsidR="007B74E2" w:rsidRPr="007B74E2">
        <w:rPr>
          <w:rFonts w:ascii="JetBrains Mono" w:hAnsi="JetBrains Mono"/>
          <w:color w:val="9876AA"/>
          <w:shd w:val="clear" w:color="auto" w:fill="232525"/>
        </w:rPr>
        <w:t xml:space="preserve"> </w:t>
      </w:r>
      <w:r w:rsidR="007B74E2" w:rsidRPr="007B74E2">
        <w:rPr>
          <w:rFonts w:ascii="JetBrains Mono" w:hAnsi="JetBrains Mono"/>
          <w:color w:val="A9B7C6"/>
          <w:shd w:val="clear" w:color="auto" w:fill="232525"/>
        </w:rPr>
        <w:t xml:space="preserve">= 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file</w:t>
      </w:r>
      <w:r w:rsidR="007B74E2" w:rsidRPr="007B74E2">
        <w:rPr>
          <w:rFonts w:ascii="JetBrains Mono" w:hAnsi="JetBrains Mono"/>
          <w:color w:val="A9B7C6"/>
          <w:shd w:val="clear" w:color="auto" w:fill="232525"/>
        </w:rPr>
        <w:t>_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get</w:t>
      </w:r>
      <w:r w:rsidR="007B74E2" w:rsidRPr="007B74E2">
        <w:rPr>
          <w:rFonts w:ascii="JetBrains Mono" w:hAnsi="JetBrains Mono"/>
          <w:color w:val="A9B7C6"/>
          <w:shd w:val="clear" w:color="auto" w:fill="232525"/>
        </w:rPr>
        <w:t>_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contents</w:t>
      </w:r>
      <w:r w:rsidR="007B74E2" w:rsidRPr="007B74E2">
        <w:rPr>
          <w:rFonts w:ascii="JetBrains Mono" w:hAnsi="JetBrains Mono"/>
          <w:color w:val="A9B7C6"/>
          <w:shd w:val="clear" w:color="auto" w:fill="232525"/>
        </w:rPr>
        <w:t>(</w:t>
      </w:r>
      <w:r w:rsidR="007B74E2" w:rsidRPr="007B74E2">
        <w:rPr>
          <w:rFonts w:ascii="JetBrains Mono" w:hAnsi="JetBrains Mono"/>
          <w:color w:val="6A8759"/>
          <w:shd w:val="clear" w:color="auto" w:fill="232525"/>
        </w:rPr>
        <w:t>"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data</w:t>
      </w:r>
      <w:r w:rsidR="007B74E2" w:rsidRPr="007B74E2">
        <w:rPr>
          <w:rFonts w:ascii="JetBrains Mono" w:hAnsi="JetBrains Mono"/>
          <w:color w:val="6A8759"/>
          <w:shd w:val="clear" w:color="auto" w:fill="232525"/>
        </w:rPr>
        <w:t>.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json</w:t>
      </w:r>
      <w:r w:rsidR="007B74E2" w:rsidRPr="007B74E2">
        <w:rPr>
          <w:rFonts w:ascii="JetBrains Mono" w:hAnsi="JetBrains Mono"/>
          <w:color w:val="6A8759"/>
          <w:shd w:val="clear" w:color="auto" w:fill="232525"/>
        </w:rPr>
        <w:t>"</w:t>
      </w:r>
      <w:r w:rsidR="007B74E2" w:rsidRPr="007B74E2">
        <w:rPr>
          <w:rFonts w:ascii="JetBrains Mono" w:hAnsi="JetBrains Mono"/>
          <w:color w:val="A9B7C6"/>
          <w:shd w:val="clear" w:color="auto" w:fill="232525"/>
        </w:rPr>
        <w:t>)</w:t>
      </w:r>
      <w:r w:rsidR="007B74E2" w:rsidRPr="007B74E2">
        <w:rPr>
          <w:rFonts w:ascii="JetBrains Mono" w:hAnsi="JetBrains Mono"/>
          <w:color w:val="CC7832"/>
          <w:shd w:val="clear" w:color="auto" w:fill="232525"/>
        </w:rPr>
        <w:t>;</w:t>
      </w:r>
      <w:r w:rsidR="007B74E2" w:rsidRPr="007B74E2">
        <w:rPr>
          <w:rFonts w:ascii="JetBrains Mono" w:hAnsi="JetBrains Mono"/>
          <w:color w:val="CC7832"/>
          <w:shd w:val="clear" w:color="auto" w:fill="232525"/>
        </w:rPr>
        <w:br/>
      </w:r>
      <w:r w:rsidR="007B74E2" w:rsidRPr="007B74E2">
        <w:rPr>
          <w:rFonts w:ascii="JetBrains Mono" w:hAnsi="JetBrains Mono"/>
          <w:color w:val="9876AA"/>
          <w:shd w:val="clear" w:color="auto" w:fill="232525"/>
        </w:rPr>
        <w:t>$</w:t>
      </w:r>
      <w:r w:rsidR="007B74E2" w:rsidRPr="003A5469">
        <w:rPr>
          <w:rFonts w:ascii="JetBrains Mono" w:hAnsi="JetBrains Mono"/>
          <w:color w:val="9876AA"/>
          <w:shd w:val="clear" w:color="auto" w:fill="232525"/>
          <w:lang w:val="en-US"/>
        </w:rPr>
        <w:t>json</w:t>
      </w:r>
      <w:r w:rsidR="007B74E2" w:rsidRPr="007B74E2">
        <w:rPr>
          <w:rFonts w:ascii="JetBrains Mono" w:hAnsi="JetBrains Mono"/>
          <w:color w:val="9876AA"/>
          <w:shd w:val="clear" w:color="auto" w:fill="232525"/>
        </w:rPr>
        <w:t>_</w:t>
      </w:r>
      <w:r w:rsidR="007B74E2" w:rsidRPr="003A5469">
        <w:rPr>
          <w:rFonts w:ascii="JetBrains Mono" w:hAnsi="JetBrains Mono"/>
          <w:color w:val="9876AA"/>
          <w:shd w:val="clear" w:color="auto" w:fill="232525"/>
          <w:lang w:val="en-US"/>
        </w:rPr>
        <w:t>a</w:t>
      </w:r>
      <w:r w:rsidR="007B74E2" w:rsidRPr="007B74E2">
        <w:rPr>
          <w:rFonts w:ascii="JetBrains Mono" w:hAnsi="JetBrains Mono"/>
          <w:color w:val="9876AA"/>
          <w:shd w:val="clear" w:color="auto" w:fill="232525"/>
        </w:rPr>
        <w:t xml:space="preserve"> </w:t>
      </w:r>
      <w:r w:rsidR="007B74E2" w:rsidRPr="007B74E2">
        <w:rPr>
          <w:rFonts w:ascii="JetBrains Mono" w:hAnsi="JetBrains Mono"/>
          <w:color w:val="A9B7C6"/>
          <w:shd w:val="clear" w:color="auto" w:fill="232525"/>
        </w:rPr>
        <w:t xml:space="preserve">= 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json</w:t>
      </w:r>
      <w:r w:rsidR="007B74E2" w:rsidRPr="007B74E2">
        <w:rPr>
          <w:rFonts w:ascii="JetBrains Mono" w:hAnsi="JetBrains Mono"/>
          <w:color w:val="A9B7C6"/>
          <w:shd w:val="clear" w:color="auto" w:fill="232525"/>
        </w:rPr>
        <w:t>_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decode</w:t>
      </w:r>
      <w:r w:rsidR="007B74E2" w:rsidRPr="007B74E2">
        <w:rPr>
          <w:rFonts w:ascii="JetBrains Mono" w:hAnsi="JetBrains Mono"/>
          <w:color w:val="A9B7C6"/>
          <w:shd w:val="clear" w:color="auto" w:fill="232525"/>
        </w:rPr>
        <w:t>(</w:t>
      </w:r>
      <w:r w:rsidR="007B74E2" w:rsidRPr="007B74E2">
        <w:rPr>
          <w:rFonts w:ascii="JetBrains Mono" w:hAnsi="JetBrains Mono"/>
          <w:color w:val="9876AA"/>
          <w:shd w:val="clear" w:color="auto" w:fill="232525"/>
        </w:rPr>
        <w:t>$</w:t>
      </w:r>
      <w:r w:rsidR="007B74E2" w:rsidRPr="003A5469">
        <w:rPr>
          <w:rFonts w:ascii="JetBrains Mono" w:hAnsi="JetBrains Mono"/>
          <w:color w:val="9876AA"/>
          <w:shd w:val="clear" w:color="auto" w:fill="232525"/>
          <w:lang w:val="en-US"/>
        </w:rPr>
        <w:t>string</w:t>
      </w:r>
      <w:r w:rsidR="007B74E2" w:rsidRPr="007B74E2">
        <w:rPr>
          <w:rFonts w:ascii="JetBrains Mono" w:hAnsi="JetBrains Mono"/>
          <w:color w:val="CC7832"/>
          <w:shd w:val="clear" w:color="auto" w:fill="232525"/>
        </w:rPr>
        <w:t xml:space="preserve">, 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t>true</w:t>
      </w:r>
      <w:r w:rsidR="007B74E2" w:rsidRPr="007B74E2">
        <w:rPr>
          <w:rFonts w:ascii="JetBrains Mono" w:hAnsi="JetBrains Mono"/>
          <w:color w:val="A9B7C6"/>
          <w:shd w:val="clear" w:color="auto" w:fill="232525"/>
        </w:rPr>
        <w:t>)</w:t>
      </w:r>
      <w:r w:rsidR="007B74E2" w:rsidRPr="007B74E2">
        <w:rPr>
          <w:rFonts w:ascii="JetBrains Mono" w:hAnsi="JetBrains Mono"/>
          <w:color w:val="CC7832"/>
          <w:shd w:val="clear" w:color="auto" w:fill="232525"/>
        </w:rPr>
        <w:t>;</w:t>
      </w:r>
      <w:r w:rsidR="007B74E2" w:rsidRPr="007B74E2">
        <w:rPr>
          <w:rFonts w:ascii="JetBrains Mono" w:hAnsi="JetBrains Mono"/>
          <w:color w:val="CC7832"/>
          <w:shd w:val="clear" w:color="auto" w:fill="232525"/>
        </w:rPr>
        <w:br/>
        <w:t>?&gt;</w:t>
      </w:r>
      <w:r w:rsidR="007B74E2" w:rsidRPr="007B74E2">
        <w:rPr>
          <w:rFonts w:ascii="JetBrains Mono" w:hAnsi="JetBrains Mono"/>
          <w:color w:val="CC7832"/>
        </w:rPr>
        <w:br/>
      </w:r>
      <w:r w:rsidR="007B74E2" w:rsidRPr="007B74E2">
        <w:rPr>
          <w:rFonts w:ascii="JetBrains Mono" w:hAnsi="JetBrains Mono"/>
          <w:color w:val="CC7832"/>
        </w:rPr>
        <w:br/>
      </w:r>
      <w:r w:rsidR="007B74E2" w:rsidRPr="003A5469">
        <w:rPr>
          <w:rFonts w:ascii="JetBrains Mono" w:hAnsi="JetBrains Mono"/>
          <w:color w:val="E8BF6A"/>
          <w:lang w:val="en-US"/>
        </w:rPr>
        <w:t xml:space="preserve">&lt;!DOCTYPE </w:t>
      </w:r>
      <w:r w:rsidR="007B74E2" w:rsidRPr="003A5469">
        <w:rPr>
          <w:rFonts w:ascii="JetBrains Mono" w:hAnsi="JetBrains Mono"/>
          <w:color w:val="BABABA"/>
          <w:lang w:val="en-US"/>
        </w:rPr>
        <w:t>html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&lt;html </w:t>
      </w:r>
      <w:r w:rsidR="007B74E2" w:rsidRPr="003A5469">
        <w:rPr>
          <w:rFonts w:ascii="JetBrains Mono" w:hAnsi="JetBrains Mono"/>
          <w:color w:val="BABABA"/>
          <w:lang w:val="en-US"/>
        </w:rPr>
        <w:t>lang</w:t>
      </w:r>
      <w:r w:rsidR="007B74E2" w:rsidRPr="003A5469">
        <w:rPr>
          <w:rFonts w:ascii="JetBrains Mono" w:hAnsi="JetBrains Mono"/>
          <w:color w:val="A5C261"/>
          <w:lang w:val="en-US"/>
        </w:rPr>
        <w:t>="ru"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 w:rsidRPr="003A5469">
        <w:rPr>
          <w:rFonts w:ascii="JetBrains Mono" w:hAnsi="JetBrains Mono"/>
          <w:color w:val="E8BF6A"/>
          <w:lang w:val="en-US"/>
        </w:rPr>
        <w:br/>
        <w:t>&lt;head&gt;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&lt;meta </w:t>
      </w:r>
      <w:r w:rsidR="007B74E2" w:rsidRPr="003A5469">
        <w:rPr>
          <w:rFonts w:ascii="JetBrains Mono" w:hAnsi="JetBrains Mono"/>
          <w:color w:val="BABABA"/>
          <w:lang w:val="en-US"/>
        </w:rPr>
        <w:t>charset</w:t>
      </w:r>
      <w:r w:rsidR="007B74E2" w:rsidRPr="003A5469">
        <w:rPr>
          <w:rFonts w:ascii="JetBrains Mono" w:hAnsi="JetBrains Mono"/>
          <w:color w:val="A5C261"/>
          <w:lang w:val="en-US"/>
        </w:rPr>
        <w:t>="utf-8"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&lt;meta </w:t>
      </w:r>
      <w:r w:rsidR="007B74E2" w:rsidRPr="003A5469">
        <w:rPr>
          <w:rFonts w:ascii="JetBrains Mono" w:hAnsi="JetBrains Mono"/>
          <w:color w:val="BABABA"/>
          <w:lang w:val="en-US"/>
        </w:rPr>
        <w:t>name</w:t>
      </w:r>
      <w:r w:rsidR="007B74E2" w:rsidRPr="003A5469">
        <w:rPr>
          <w:rFonts w:ascii="JetBrains Mono" w:hAnsi="JetBrains Mono"/>
          <w:color w:val="A5C261"/>
          <w:lang w:val="en-US"/>
        </w:rPr>
        <w:t xml:space="preserve">="viewport" </w:t>
      </w:r>
      <w:r w:rsidR="007B74E2" w:rsidRPr="003A5469">
        <w:rPr>
          <w:rFonts w:ascii="JetBrains Mono" w:hAnsi="JetBrains Mono"/>
          <w:color w:val="BABABA"/>
          <w:lang w:val="en-US"/>
        </w:rPr>
        <w:t>content</w:t>
      </w:r>
      <w:r w:rsidR="007B74E2" w:rsidRPr="003A5469">
        <w:rPr>
          <w:rFonts w:ascii="JetBrains Mono" w:hAnsi="JetBrains Mono"/>
          <w:color w:val="A5C261"/>
          <w:lang w:val="en-US"/>
        </w:rPr>
        <w:t>="with-device-width, initial-scale = 1.0"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&lt;title&gt;</w:t>
      </w:r>
      <w:r w:rsidR="007B74E2">
        <w:rPr>
          <w:rFonts w:ascii="JetBrains Mono" w:hAnsi="JetBrains Mono"/>
          <w:color w:val="A9B7C6"/>
        </w:rPr>
        <w:t>Таблица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данных</w:t>
      </w:r>
      <w:r w:rsidR="007B74E2" w:rsidRPr="003A5469">
        <w:rPr>
          <w:rFonts w:ascii="JetBrains Mono" w:hAnsi="JetBrains Mono"/>
          <w:color w:val="E8BF6A"/>
          <w:lang w:val="en-US"/>
        </w:rPr>
        <w:t>&lt;/title&gt;</w:t>
      </w:r>
      <w:r w:rsidR="007B74E2" w:rsidRPr="003A5469">
        <w:rPr>
          <w:rFonts w:ascii="JetBrains Mono" w:hAnsi="JetBrains Mono"/>
          <w:color w:val="E8BF6A"/>
          <w:lang w:val="en-US"/>
        </w:rPr>
        <w:br/>
        <w:t>&lt;/head&gt;</w:t>
      </w:r>
      <w:r w:rsidR="007B74E2" w:rsidRPr="003A5469">
        <w:rPr>
          <w:rFonts w:ascii="JetBrains Mono" w:hAnsi="JetBrains Mono"/>
          <w:color w:val="E8BF6A"/>
          <w:lang w:val="en-US"/>
        </w:rPr>
        <w:br/>
        <w:t>&lt;body &gt;</w:t>
      </w:r>
      <w:r w:rsidR="007B74E2" w:rsidRPr="003A5469">
        <w:rPr>
          <w:rFonts w:ascii="JetBrains Mono" w:hAnsi="JetBrains Mono"/>
          <w:color w:val="E8BF6A"/>
          <w:lang w:val="en-US"/>
        </w:rPr>
        <w:br/>
      </w:r>
      <w:r w:rsidR="007B74E2" w:rsidRPr="003A5469">
        <w:rPr>
          <w:rFonts w:ascii="JetBrains Mono" w:hAnsi="JetBrains Mono"/>
          <w:color w:val="E8BF6A"/>
          <w:lang w:val="en-US"/>
        </w:rPr>
        <w:br/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lastRenderedPageBreak/>
        <w:t xml:space="preserve">&lt;?php require 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"../../../parts/header.php"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="007B74E2" w:rsidRPr="003A5469">
        <w:rPr>
          <w:rFonts w:ascii="JetBrains Mono" w:hAnsi="JetBrains Mono"/>
          <w:color w:val="CC7832"/>
          <w:lang w:val="en-US"/>
        </w:rPr>
        <w:br/>
      </w:r>
      <w:r w:rsidR="007B74E2" w:rsidRPr="003A5469">
        <w:rPr>
          <w:rFonts w:ascii="JetBrains Mono" w:hAnsi="JetBrains Mono"/>
          <w:color w:val="E8BF6A"/>
          <w:lang w:val="en-US"/>
        </w:rPr>
        <w:t xml:space="preserve">&lt;h1 </w:t>
      </w:r>
      <w:r w:rsidR="007B74E2" w:rsidRPr="003A5469">
        <w:rPr>
          <w:rFonts w:ascii="JetBrains Mono" w:hAnsi="JetBrains Mono"/>
          <w:color w:val="BABABA"/>
          <w:lang w:val="en-US"/>
        </w:rPr>
        <w:t>class</w:t>
      </w:r>
      <w:r w:rsidR="007B74E2" w:rsidRPr="003A5469">
        <w:rPr>
          <w:rFonts w:ascii="JetBrains Mono" w:hAnsi="JetBrains Mono"/>
          <w:color w:val="A5C261"/>
          <w:lang w:val="en-US"/>
        </w:rPr>
        <w:t xml:space="preserve">="" </w:t>
      </w:r>
      <w:r w:rsidR="007B74E2" w:rsidRPr="003A5469">
        <w:rPr>
          <w:rFonts w:ascii="JetBrains Mono" w:hAnsi="JetBrains Mono"/>
          <w:color w:val="BABABA"/>
          <w:lang w:val="en-US"/>
        </w:rPr>
        <w:t>style</w:t>
      </w:r>
      <w:r w:rsidR="007B74E2" w:rsidRPr="003A5469">
        <w:rPr>
          <w:rFonts w:ascii="JetBrains Mono" w:hAnsi="JetBrains Mono"/>
          <w:color w:val="A5C261"/>
          <w:lang w:val="en-US"/>
        </w:rPr>
        <w:t>="</w:t>
      </w:r>
      <w:r w:rsidR="007B74E2" w:rsidRPr="003A5469">
        <w:rPr>
          <w:rFonts w:ascii="JetBrains Mono" w:hAnsi="JetBrains Mono"/>
          <w:color w:val="BABABA"/>
          <w:lang w:val="en-US"/>
        </w:rPr>
        <w:t>text-align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: </w:t>
      </w:r>
      <w:r w:rsidR="007B74E2" w:rsidRPr="003A5469">
        <w:rPr>
          <w:rFonts w:ascii="JetBrains Mono" w:hAnsi="JetBrains Mono"/>
          <w:color w:val="A5C261"/>
          <w:lang w:val="en-US"/>
        </w:rPr>
        <w:t>center</w:t>
      </w:r>
      <w:r w:rsidR="007B74E2" w:rsidRPr="003A5469">
        <w:rPr>
          <w:rFonts w:ascii="JetBrains Mono" w:hAnsi="JetBrains Mono"/>
          <w:color w:val="CC7832"/>
          <w:lang w:val="en-US"/>
        </w:rPr>
        <w:t xml:space="preserve">; </w:t>
      </w:r>
      <w:r w:rsidR="007B74E2" w:rsidRPr="003A5469">
        <w:rPr>
          <w:rFonts w:ascii="JetBrains Mono" w:hAnsi="JetBrains Mono"/>
          <w:color w:val="BABABA"/>
          <w:lang w:val="en-US"/>
        </w:rPr>
        <w:t>visibility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: </w:t>
      </w:r>
      <w:r w:rsidR="007B74E2" w:rsidRPr="003A5469">
        <w:rPr>
          <w:rFonts w:ascii="JetBrains Mono" w:hAnsi="JetBrains Mono"/>
          <w:color w:val="A5C261"/>
          <w:lang w:val="en-US"/>
        </w:rPr>
        <w:t>visible</w:t>
      </w:r>
      <w:r w:rsidR="007B74E2" w:rsidRPr="003A5469">
        <w:rPr>
          <w:rFonts w:ascii="JetBrains Mono" w:hAnsi="JetBrains Mono"/>
          <w:color w:val="CC7832"/>
          <w:lang w:val="en-US"/>
        </w:rPr>
        <w:t xml:space="preserve">; </w:t>
      </w:r>
      <w:r w:rsidR="007B74E2" w:rsidRPr="003A5469">
        <w:rPr>
          <w:rFonts w:ascii="JetBrains Mono" w:hAnsi="JetBrains Mono"/>
          <w:color w:val="A5C261"/>
          <w:lang w:val="en-US"/>
        </w:rPr>
        <w:t>"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>
        <w:rPr>
          <w:rFonts w:ascii="JetBrains Mono" w:hAnsi="JetBrains Mono"/>
          <w:color w:val="A9B7C6"/>
        </w:rPr>
        <w:t>Телескопы</w:t>
      </w:r>
      <w:r w:rsidR="007B74E2" w:rsidRPr="003A5469">
        <w:rPr>
          <w:rFonts w:ascii="JetBrains Mono" w:hAnsi="JetBrains Mono"/>
          <w:color w:val="E8BF6A"/>
          <w:lang w:val="en-US"/>
        </w:rPr>
        <w:t>&lt;/h1&gt;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&lt;div </w:t>
      </w:r>
      <w:r w:rsidR="007B74E2" w:rsidRPr="003A5469">
        <w:rPr>
          <w:rFonts w:ascii="JetBrains Mono" w:hAnsi="JetBrains Mono"/>
          <w:color w:val="BABABA"/>
          <w:lang w:val="en-US"/>
        </w:rPr>
        <w:t>class</w:t>
      </w:r>
      <w:r w:rsidR="007B74E2" w:rsidRPr="003A5469">
        <w:rPr>
          <w:rFonts w:ascii="JetBrains Mono" w:hAnsi="JetBrains Mono"/>
          <w:color w:val="A5C261"/>
          <w:lang w:val="en-US"/>
        </w:rPr>
        <w:t>="col s12 grey lighten-2 txt-align-span teal-div-cls"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&lt;div </w:t>
      </w:r>
      <w:r w:rsidR="007B74E2" w:rsidRPr="003A5469">
        <w:rPr>
          <w:rFonts w:ascii="JetBrains Mono" w:hAnsi="JetBrains Mono"/>
          <w:color w:val="BABABA"/>
          <w:lang w:val="en-US"/>
        </w:rPr>
        <w:t>class</w:t>
      </w:r>
      <w:r w:rsidR="007B74E2" w:rsidRPr="003A5469">
        <w:rPr>
          <w:rFonts w:ascii="JetBrains Mono" w:hAnsi="JetBrains Mono"/>
          <w:color w:val="A5C261"/>
          <w:lang w:val="en-US"/>
        </w:rPr>
        <w:t>="row"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&lt;div </w:t>
      </w:r>
      <w:r w:rsidR="007B74E2" w:rsidRPr="003A5469">
        <w:rPr>
          <w:rFonts w:ascii="JetBrains Mono" w:hAnsi="JetBrains Mono"/>
          <w:color w:val="BABABA"/>
          <w:lang w:val="en-US"/>
        </w:rPr>
        <w:t>class</w:t>
      </w:r>
      <w:r w:rsidR="007B74E2" w:rsidRPr="003A5469">
        <w:rPr>
          <w:rFonts w:ascii="JetBrains Mono" w:hAnsi="JetBrains Mono"/>
          <w:color w:val="A5C261"/>
          <w:lang w:val="en-US"/>
        </w:rPr>
        <w:t>="col s12 animatedParent"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&lt;div </w:t>
      </w:r>
      <w:r w:rsidR="007B74E2" w:rsidRPr="003A5469">
        <w:rPr>
          <w:rFonts w:ascii="JetBrains Mono" w:hAnsi="JetBrains Mono"/>
          <w:color w:val="BABABA"/>
          <w:lang w:val="en-US"/>
        </w:rPr>
        <w:t>class</w:t>
      </w:r>
      <w:r w:rsidR="007B74E2" w:rsidRPr="003A5469">
        <w:rPr>
          <w:rFonts w:ascii="JetBrains Mono" w:hAnsi="JetBrains Mono"/>
          <w:color w:val="A5C261"/>
          <w:lang w:val="en-US"/>
        </w:rPr>
        <w:t>="card grey lighten-3 animated fadeInLeft go"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&lt;div </w:t>
      </w:r>
      <w:r w:rsidR="007B74E2" w:rsidRPr="003A5469">
        <w:rPr>
          <w:rFonts w:ascii="JetBrains Mono" w:hAnsi="JetBrains Mono"/>
          <w:color w:val="BABABA"/>
          <w:lang w:val="en-US"/>
        </w:rPr>
        <w:t>class</w:t>
      </w:r>
      <w:r w:rsidR="007B74E2" w:rsidRPr="003A5469">
        <w:rPr>
          <w:rFonts w:ascii="JetBrains Mono" w:hAnsi="JetBrains Mono"/>
          <w:color w:val="A5C261"/>
          <w:lang w:val="en-US"/>
        </w:rPr>
        <w:t>="card-content color-cls"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    &lt;table </w:t>
      </w:r>
      <w:r w:rsidR="007B74E2" w:rsidRPr="003A5469">
        <w:rPr>
          <w:rFonts w:ascii="JetBrains Mono" w:hAnsi="JetBrains Mono"/>
          <w:color w:val="BABABA"/>
          <w:lang w:val="en-US"/>
        </w:rPr>
        <w:t>class</w:t>
      </w:r>
      <w:r w:rsidR="007B74E2" w:rsidRPr="003A5469">
        <w:rPr>
          <w:rFonts w:ascii="JetBrains Mono" w:hAnsi="JetBrains Mono"/>
          <w:color w:val="A5C261"/>
          <w:lang w:val="en-US"/>
        </w:rPr>
        <w:t>="responsive-table centered qal-tbl-font"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        &lt;thead&gt;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        &lt;tr&gt;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 w:rsidR="007B74E2">
        <w:rPr>
          <w:rFonts w:ascii="JetBrains Mono" w:hAnsi="JetBrains Mono"/>
          <w:color w:val="A9B7C6"/>
        </w:rPr>
        <w:t>Название</w:t>
      </w:r>
      <w:r w:rsidR="007B74E2" w:rsidRPr="003A5469">
        <w:rPr>
          <w:rFonts w:ascii="JetBrains Mono" w:hAnsi="JetBrains Mono"/>
          <w:color w:val="E8BF6A"/>
          <w:lang w:val="en-US"/>
        </w:rPr>
        <w:t>&lt;/th&gt;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 w:rsidR="007B74E2">
        <w:rPr>
          <w:rFonts w:ascii="JetBrains Mono" w:hAnsi="JetBrains Mono"/>
          <w:color w:val="A9B7C6"/>
        </w:rPr>
        <w:t>Фокусное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расстояние</w:t>
      </w:r>
      <w:r w:rsidR="007B74E2" w:rsidRPr="003A5469">
        <w:rPr>
          <w:rFonts w:ascii="JetBrains Mono" w:hAnsi="JetBrains Mono"/>
          <w:color w:val="E8BF6A"/>
          <w:lang w:val="en-US"/>
        </w:rPr>
        <w:t>&lt;/th&gt;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 w:rsidR="007B74E2">
        <w:rPr>
          <w:rFonts w:ascii="JetBrains Mono" w:hAnsi="JetBrains Mono"/>
          <w:color w:val="A9B7C6"/>
        </w:rPr>
        <w:t>Диаметр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, </w:t>
      </w:r>
      <w:r w:rsidR="007B74E2">
        <w:rPr>
          <w:rFonts w:ascii="JetBrains Mono" w:hAnsi="JetBrains Mono"/>
          <w:color w:val="A9B7C6"/>
        </w:rPr>
        <w:t>мм</w:t>
      </w:r>
      <w:r w:rsidR="007B74E2" w:rsidRPr="003A5469">
        <w:rPr>
          <w:rFonts w:ascii="JetBrains Mono" w:hAnsi="JetBrains Mono"/>
          <w:color w:val="E8BF6A"/>
          <w:lang w:val="en-US"/>
        </w:rPr>
        <w:t>&lt;/th&gt;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 w:rsidR="007B74E2">
        <w:rPr>
          <w:rFonts w:ascii="JetBrains Mono" w:hAnsi="JetBrains Mono"/>
          <w:color w:val="A9B7C6"/>
        </w:rPr>
        <w:t>Вес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, </w:t>
      </w:r>
      <w:r w:rsidR="007B74E2">
        <w:rPr>
          <w:rFonts w:ascii="JetBrains Mono" w:hAnsi="JetBrains Mono"/>
          <w:color w:val="A9B7C6"/>
        </w:rPr>
        <w:t>кг</w:t>
      </w:r>
      <w:r w:rsidR="007B74E2" w:rsidRPr="003A5469">
        <w:rPr>
          <w:rFonts w:ascii="JetBrains Mono" w:hAnsi="JetBrains Mono"/>
          <w:color w:val="E8BF6A"/>
          <w:lang w:val="en-US"/>
        </w:rPr>
        <w:t>&lt;/th&gt;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 w:rsidR="007B74E2">
        <w:rPr>
          <w:rFonts w:ascii="JetBrains Mono" w:hAnsi="JetBrains Mono"/>
          <w:color w:val="A9B7C6"/>
        </w:rPr>
        <w:t>Цена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, </w:t>
      </w:r>
      <w:r w:rsidR="007B74E2">
        <w:rPr>
          <w:rFonts w:ascii="JetBrains Mono" w:hAnsi="JetBrains Mono"/>
          <w:color w:val="A9B7C6"/>
        </w:rPr>
        <w:t>руб</w:t>
      </w:r>
      <w:r w:rsidR="007B74E2" w:rsidRPr="003A5469">
        <w:rPr>
          <w:rFonts w:ascii="JetBrains Mono" w:hAnsi="JetBrains Mono"/>
          <w:color w:val="E8BF6A"/>
          <w:lang w:val="en-US"/>
        </w:rPr>
        <w:t>&lt;/th&gt;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        &lt;/tr&gt;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        &lt;/thead&gt;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        &lt;tbody&gt;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        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t>&lt;?php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    foreach 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="007B74E2" w:rsidRPr="003A5469">
        <w:rPr>
          <w:rFonts w:ascii="JetBrains Mono" w:hAnsi="JetBrains Mono"/>
          <w:color w:val="9876AA"/>
          <w:shd w:val="clear" w:color="auto" w:fill="232525"/>
          <w:lang w:val="en-US"/>
        </w:rPr>
        <w:t>$json_a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"data"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 xml:space="preserve">] 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t xml:space="preserve">as </w:t>
      </w:r>
      <w:r w:rsidR="007B74E2"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) {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        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t xml:space="preserve">if 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="007B74E2"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"Diameter"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 xml:space="preserve">] &lt; </w:t>
      </w:r>
      <w:r w:rsidR="007B74E2" w:rsidRPr="003A5469">
        <w:rPr>
          <w:rFonts w:ascii="JetBrains Mono" w:hAnsi="JetBrains Mono"/>
          <w:color w:val="6897BB"/>
          <w:shd w:val="clear" w:color="auto" w:fill="232525"/>
          <w:lang w:val="en-US"/>
        </w:rPr>
        <w:t>70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) {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            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t>continue;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        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        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t xml:space="preserve">echo 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"&lt;tr&gt;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="007B74E2"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"Name"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="007B74E2"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"Focus"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="007B74E2"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"Diameter"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="007B74E2"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"Weight"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="007B74E2"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"Price"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&lt;/tr&gt;"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    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    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="007B74E2" w:rsidRPr="003A5469">
        <w:rPr>
          <w:rFonts w:ascii="JetBrains Mono" w:hAnsi="JetBrains Mono"/>
          <w:color w:val="CC7832"/>
          <w:lang w:val="en-US"/>
        </w:rPr>
        <w:br/>
        <w:t xml:space="preserve">                        </w:t>
      </w:r>
      <w:r w:rsidR="007B74E2" w:rsidRPr="003A5469">
        <w:rPr>
          <w:rFonts w:ascii="JetBrains Mono" w:hAnsi="JetBrains Mono"/>
          <w:color w:val="E8BF6A"/>
          <w:lang w:val="en-US"/>
        </w:rPr>
        <w:t>&lt;/tbody&gt;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    &lt;/table&gt;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&lt;/div&gt;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&lt;/div&gt;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&lt;/div&gt;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&lt;/div&gt;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&lt;/br&gt;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&lt;div </w:t>
      </w:r>
      <w:r w:rsidR="007B74E2" w:rsidRPr="003A5469">
        <w:rPr>
          <w:rFonts w:ascii="JetBrains Mono" w:hAnsi="JetBrains Mono"/>
          <w:color w:val="BABABA"/>
          <w:lang w:val="en-US"/>
        </w:rPr>
        <w:t>class</w:t>
      </w:r>
      <w:r w:rsidR="007B74E2" w:rsidRPr="003A5469">
        <w:rPr>
          <w:rFonts w:ascii="JetBrains Mono" w:hAnsi="JetBrains Mono"/>
          <w:color w:val="A5C261"/>
          <w:lang w:val="en-US"/>
        </w:rPr>
        <w:t>="row"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&lt;a </w:t>
      </w:r>
      <w:r w:rsidR="007B74E2" w:rsidRPr="003A5469">
        <w:rPr>
          <w:rFonts w:ascii="JetBrains Mono" w:hAnsi="JetBrains Mono"/>
          <w:color w:val="BABABA"/>
          <w:lang w:val="en-US"/>
        </w:rPr>
        <w:t>href</w:t>
      </w:r>
      <w:r w:rsidR="007B74E2" w:rsidRPr="003A5469">
        <w:rPr>
          <w:rFonts w:ascii="JetBrains Mono" w:hAnsi="JetBrains Mono"/>
          <w:color w:val="A5C261"/>
          <w:lang w:val="en-US"/>
        </w:rPr>
        <w:t>="main.php"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>
        <w:rPr>
          <w:rFonts w:ascii="JetBrains Mono" w:hAnsi="JetBrains Mono"/>
          <w:color w:val="A9B7C6"/>
        </w:rPr>
        <w:t>Выборка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телескопов</w:t>
      </w:r>
      <w:r w:rsidR="007B74E2" w:rsidRPr="003A5469">
        <w:rPr>
          <w:rFonts w:ascii="JetBrains Mono" w:hAnsi="JetBrains Mono"/>
          <w:color w:val="E8BF6A"/>
          <w:lang w:val="en-US"/>
        </w:rPr>
        <w:t>&lt;/a&gt;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&lt;/br&gt;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&lt;a </w:t>
      </w:r>
      <w:r w:rsidR="007B74E2" w:rsidRPr="003A5469">
        <w:rPr>
          <w:rFonts w:ascii="JetBrains Mono" w:hAnsi="JetBrains Mono"/>
          <w:color w:val="BABABA"/>
          <w:lang w:val="en-US"/>
        </w:rPr>
        <w:t>href</w:t>
      </w:r>
      <w:r w:rsidR="007B74E2" w:rsidRPr="003A5469">
        <w:rPr>
          <w:rFonts w:ascii="JetBrains Mono" w:hAnsi="JetBrains Mono"/>
          <w:color w:val="A5C261"/>
          <w:lang w:val="en-US"/>
        </w:rPr>
        <w:t>="sortFocus.php"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>
        <w:rPr>
          <w:rFonts w:ascii="JetBrains Mono" w:hAnsi="JetBrains Mono"/>
          <w:color w:val="A9B7C6"/>
        </w:rPr>
        <w:t>Отсортировать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телескопы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по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фокусному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расстоянию</w:t>
      </w:r>
      <w:r w:rsidR="007B74E2" w:rsidRPr="003A5469">
        <w:rPr>
          <w:rFonts w:ascii="JetBrains Mono" w:hAnsi="JetBrains Mono"/>
          <w:color w:val="E8BF6A"/>
          <w:lang w:val="en-US"/>
        </w:rPr>
        <w:t>&lt;/a&gt;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&lt;/br&gt;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&lt;a </w:t>
      </w:r>
      <w:r w:rsidR="007B74E2" w:rsidRPr="003A5469">
        <w:rPr>
          <w:rFonts w:ascii="JetBrains Mono" w:hAnsi="JetBrains Mono"/>
          <w:color w:val="BABABA"/>
          <w:lang w:val="en-US"/>
        </w:rPr>
        <w:t>href</w:t>
      </w:r>
      <w:r w:rsidR="007B74E2" w:rsidRPr="003A5469">
        <w:rPr>
          <w:rFonts w:ascii="JetBrains Mono" w:hAnsi="JetBrains Mono"/>
          <w:color w:val="A5C261"/>
          <w:lang w:val="en-US"/>
        </w:rPr>
        <w:t>="sortPrice.php"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>
        <w:rPr>
          <w:rFonts w:ascii="JetBrains Mono" w:hAnsi="JetBrains Mono"/>
          <w:color w:val="A9B7C6"/>
        </w:rPr>
        <w:t>сортировку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по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весу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телескопа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по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выборке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с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весом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больше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3 </w:t>
      </w:r>
      <w:r w:rsidR="007B74E2">
        <w:rPr>
          <w:rFonts w:ascii="JetBrains Mono" w:hAnsi="JetBrains Mono"/>
          <w:color w:val="A9B7C6"/>
        </w:rPr>
        <w:t>кг</w:t>
      </w:r>
      <w:r w:rsidR="007B74E2" w:rsidRPr="003A5469">
        <w:rPr>
          <w:rFonts w:ascii="JetBrains Mono" w:hAnsi="JetBrains Mono"/>
          <w:color w:val="E8BF6A"/>
          <w:lang w:val="en-US"/>
        </w:rPr>
        <w:t>&lt;/a&gt;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&lt;/br&gt;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&lt;/div&gt;</w:t>
      </w:r>
      <w:r w:rsidR="007B74E2" w:rsidRPr="003A5469">
        <w:rPr>
          <w:rFonts w:ascii="JetBrains Mono" w:hAnsi="JetBrains Mono"/>
          <w:color w:val="E8BF6A"/>
          <w:lang w:val="en-US"/>
        </w:rPr>
        <w:br/>
        <w:t>&lt;/div&gt;</w:t>
      </w:r>
      <w:r w:rsidR="007B74E2" w:rsidRPr="003A5469">
        <w:rPr>
          <w:rFonts w:ascii="JetBrains Mono" w:hAnsi="JetBrains Mono"/>
          <w:color w:val="E8BF6A"/>
          <w:lang w:val="en-US"/>
        </w:rPr>
        <w:br/>
      </w:r>
      <w:r w:rsidR="007B74E2" w:rsidRPr="003A5469">
        <w:rPr>
          <w:rFonts w:ascii="JetBrains Mono" w:hAnsi="JetBrains Mono"/>
          <w:color w:val="E8BF6A"/>
          <w:lang w:val="en-US"/>
        </w:rPr>
        <w:br/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&lt;?php require 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"../../../parts/footer.php"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="007B74E2" w:rsidRPr="003A5469">
        <w:rPr>
          <w:rFonts w:ascii="JetBrains Mono" w:hAnsi="JetBrains Mono"/>
          <w:color w:val="CC7832"/>
          <w:lang w:val="en-US"/>
        </w:rPr>
        <w:br/>
      </w:r>
      <w:r w:rsidR="007B74E2" w:rsidRPr="003A5469">
        <w:rPr>
          <w:rFonts w:ascii="JetBrains Mono" w:hAnsi="JetBrains Mono"/>
          <w:color w:val="E8BF6A"/>
          <w:lang w:val="en-US"/>
        </w:rPr>
        <w:t>&lt;/body&gt;</w:t>
      </w:r>
      <w:r w:rsidR="007B74E2" w:rsidRPr="003A5469">
        <w:rPr>
          <w:rFonts w:ascii="JetBrains Mono" w:hAnsi="JetBrains Mono"/>
          <w:color w:val="E8BF6A"/>
          <w:lang w:val="en-US"/>
        </w:rPr>
        <w:br/>
        <w:t>&lt;/html&gt;</w:t>
      </w:r>
    </w:p>
    <w:p w14:paraId="5B2610C9" w14:textId="72778438" w:rsidR="003B5982" w:rsidRPr="00F77FA2" w:rsidRDefault="007B74E2" w:rsidP="003B5982">
      <w:pPr>
        <w:pStyle w:val="a9"/>
      </w:pPr>
      <w:r>
        <w:t>Приложение</w:t>
      </w:r>
      <w:r w:rsidRPr="00C95A66">
        <w:rPr>
          <w:lang w:val="en-US"/>
        </w:rPr>
        <w:t xml:space="preserve"> 4 (</w:t>
      </w:r>
      <w:r>
        <w:rPr>
          <w:lang w:val="en-US"/>
        </w:rPr>
        <w:t>sortFocus</w:t>
      </w:r>
      <w:r w:rsidRPr="00C95A66">
        <w:rPr>
          <w:lang w:val="en-US"/>
        </w:rPr>
        <w:t>.</w:t>
      </w:r>
      <w:r>
        <w:rPr>
          <w:lang w:val="en-US"/>
        </w:rPr>
        <w:t>php</w:t>
      </w:r>
      <w:r w:rsidRPr="00C95A66">
        <w:rPr>
          <w:lang w:val="en-US"/>
        </w:rPr>
        <w:t>)</w:t>
      </w:r>
      <w:r w:rsidR="00BF06E4">
        <w:fldChar w:fldCharType="end"/>
      </w:r>
      <w:r w:rsidR="003B5982" w:rsidRPr="007E22B4">
        <w:t>).</w:t>
      </w:r>
    </w:p>
    <w:p w14:paraId="5E5EDCB7" w14:textId="55224C47" w:rsidR="003B5982" w:rsidRDefault="003B5982" w:rsidP="008C622A">
      <w:pPr>
        <w:pStyle w:val="32"/>
      </w:pPr>
      <w:r w:rsidRPr="00634B64">
        <w:t xml:space="preserve">Страница </w:t>
      </w:r>
      <w:r w:rsidR="008C622A">
        <w:t>осуществить сортировку по весу телескопа по выборке с весом больше 3 кг</w:t>
      </w:r>
      <w:r w:rsidR="00F700BF">
        <w:t xml:space="preserve">. </w:t>
      </w:r>
      <w:r w:rsidRPr="00634B64">
        <w:t>«</w:t>
      </w:r>
      <w:r w:rsidR="008C622A">
        <w:rPr>
          <w:lang w:val="en-US"/>
        </w:rPr>
        <w:t>sortPrice</w:t>
      </w:r>
      <w:r w:rsidRPr="00634B64">
        <w:t xml:space="preserve">.php» содержит таблицу с отсортированными </w:t>
      </w:r>
      <w:r w:rsidR="00394D54">
        <w:t>по цене телескопа</w:t>
      </w:r>
      <w:r>
        <w:t xml:space="preserve">, у которых </w:t>
      </w:r>
      <w:r w:rsidR="00394D54">
        <w:t xml:space="preserve">вес </w:t>
      </w:r>
      <w:r>
        <w:t>превышает</w:t>
      </w:r>
      <w:r w:rsidR="001F6B01">
        <w:t xml:space="preserve"> </w:t>
      </w:r>
      <w:r w:rsidR="00394D54">
        <w:t>3кг</w:t>
      </w:r>
      <w:r>
        <w:t>.</w:t>
      </w:r>
    </w:p>
    <w:p w14:paraId="16383F78" w14:textId="48464F0F" w:rsidR="00E37FDF" w:rsidRDefault="00F700BF" w:rsidP="003B5982">
      <w:pPr>
        <w:pStyle w:val="a9"/>
      </w:pPr>
      <w:r>
        <w:lastRenderedPageBreak/>
        <w:t>С</w:t>
      </w:r>
      <w:r w:rsidR="00E37FDF">
        <w:t>траницы представлен на рисунке (</w:t>
      </w:r>
      <w:r w:rsidR="00E37FDF">
        <w:fldChar w:fldCharType="begin"/>
      </w:r>
      <w:r w:rsidR="00E37FDF">
        <w:instrText xml:space="preserve"> REF _Ref33533151 \h </w:instrText>
      </w:r>
      <w:r w:rsidR="00E37FDF">
        <w:fldChar w:fldCharType="separate"/>
      </w:r>
      <w:r w:rsidR="007B74E2">
        <w:t xml:space="preserve">Рисунок </w:t>
      </w:r>
      <w:r w:rsidR="007B74E2">
        <w:rPr>
          <w:noProof/>
        </w:rPr>
        <w:t>4</w:t>
      </w:r>
      <w:r w:rsidR="00E37FDF">
        <w:fldChar w:fldCharType="end"/>
      </w:r>
      <w:r w:rsidR="00E37FDF">
        <w:t>).</w:t>
      </w:r>
    </w:p>
    <w:p w14:paraId="05027A47" w14:textId="7A980A7B" w:rsidR="00CE7F2E" w:rsidRDefault="00F132B6" w:rsidP="00CE7F2E">
      <w:pPr>
        <w:pStyle w:val="a9"/>
        <w:keepNext/>
        <w:ind w:firstLine="0"/>
        <w:jc w:val="center"/>
      </w:pPr>
      <w:r w:rsidRPr="00F132B6">
        <w:rPr>
          <w:noProof/>
        </w:rPr>
        <w:drawing>
          <wp:inline distT="0" distB="0" distL="0" distR="0" wp14:anchorId="35D713CF" wp14:editId="7BADDCD1">
            <wp:extent cx="6191885" cy="5962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9EDA" w14:textId="6BCF7FA7" w:rsidR="00CE7F2E" w:rsidRDefault="00CE7F2E" w:rsidP="00CE7F2E">
      <w:pPr>
        <w:pStyle w:val="ac"/>
        <w:jc w:val="center"/>
      </w:pPr>
      <w:bookmarkStart w:id="19" w:name="_Ref33533151"/>
      <w:r>
        <w:t xml:space="preserve">Рисунок </w:t>
      </w:r>
      <w:r w:rsidR="004C0364">
        <w:fldChar w:fldCharType="begin"/>
      </w:r>
      <w:r w:rsidR="004C0364">
        <w:instrText xml:space="preserve"> SEQ Рисунок \* ARABIC </w:instrText>
      </w:r>
      <w:r w:rsidR="004C0364">
        <w:fldChar w:fldCharType="separate"/>
      </w:r>
      <w:r w:rsidR="007B74E2">
        <w:rPr>
          <w:noProof/>
        </w:rPr>
        <w:t>4</w:t>
      </w:r>
      <w:r w:rsidR="004C0364">
        <w:rPr>
          <w:noProof/>
        </w:rPr>
        <w:fldChar w:fldCharType="end"/>
      </w:r>
      <w:bookmarkEnd w:id="19"/>
      <w:r w:rsidRPr="008B0ADB">
        <w:t xml:space="preserve"> </w:t>
      </w:r>
      <w:r>
        <w:t>–</w:t>
      </w:r>
      <w:r w:rsidRPr="008B0ADB">
        <w:t xml:space="preserve"> </w:t>
      </w:r>
      <w:r w:rsidR="00E37FDF">
        <w:t>Страница с сортировкой по выборке</w:t>
      </w:r>
    </w:p>
    <w:p w14:paraId="75CFCDCC" w14:textId="5703B10A" w:rsidR="00E03F81" w:rsidRPr="007E22B4" w:rsidRDefault="00E03F81" w:rsidP="00E03F81">
      <w:pPr>
        <w:pStyle w:val="a9"/>
      </w:pPr>
      <w:r w:rsidRPr="007E22B4">
        <w:t>С этой страницы также возможен переход на основную главную страницу с информацией о студенте</w:t>
      </w:r>
      <w:r w:rsidR="00F132B6" w:rsidRPr="00F132B6">
        <w:t xml:space="preserve"> </w:t>
      </w:r>
      <w:r w:rsidRPr="007E22B4">
        <w:t xml:space="preserve">и отчетами. </w:t>
      </w:r>
    </w:p>
    <w:p w14:paraId="0233C632" w14:textId="77777777" w:rsidR="007B74E2" w:rsidRPr="003A5469" w:rsidRDefault="00E03F81" w:rsidP="003A5469">
      <w:pPr>
        <w:pStyle w:val="HTML"/>
        <w:shd w:val="clear" w:color="auto" w:fill="2B2B2B"/>
        <w:spacing w:after="240"/>
        <w:rPr>
          <w:rFonts w:ascii="JetBrains Mono" w:hAnsi="JetBrains Mono"/>
          <w:color w:val="A9B7C6"/>
          <w:lang w:val="en-US"/>
        </w:rPr>
      </w:pPr>
      <w:r w:rsidRPr="007E22B4">
        <w:t>Код страницы</w:t>
      </w:r>
      <w:r>
        <w:t xml:space="preserve"> с сортировкой</w:t>
      </w:r>
      <w:r w:rsidRPr="007E22B4">
        <w:t xml:space="preserve"> представлен в приложении (</w:t>
      </w:r>
      <w:r w:rsidR="00BF06E4">
        <w:fldChar w:fldCharType="begin"/>
      </w:r>
      <w:r w:rsidR="00BF06E4">
        <w:instrText xml:space="preserve"> REF _Ref36467553 \h </w:instrText>
      </w:r>
      <w:r w:rsidR="00BF06E4">
        <w:fldChar w:fldCharType="separate"/>
      </w:r>
      <w:r w:rsidR="007B74E2" w:rsidRPr="007B74E2">
        <w:rPr>
          <w:rFonts w:ascii="JetBrains Mono" w:hAnsi="JetBrains Mono"/>
          <w:color w:val="CC7832"/>
          <w:shd w:val="clear" w:color="auto" w:fill="232525"/>
        </w:rPr>
        <w:t>&lt;?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r w:rsidR="007B74E2" w:rsidRPr="007B74E2">
        <w:rPr>
          <w:rFonts w:ascii="JetBrains Mono" w:hAnsi="JetBrains Mono"/>
          <w:color w:val="CC7832"/>
          <w:shd w:val="clear" w:color="auto" w:fill="232525"/>
        </w:rPr>
        <w:br/>
      </w:r>
      <w:r w:rsidR="007B74E2" w:rsidRPr="007B74E2">
        <w:rPr>
          <w:rFonts w:ascii="JetBrains Mono" w:hAnsi="JetBrains Mono"/>
          <w:color w:val="9876AA"/>
          <w:shd w:val="clear" w:color="auto" w:fill="232525"/>
        </w:rPr>
        <w:t>$</w:t>
      </w:r>
      <w:r w:rsidR="007B74E2" w:rsidRPr="003A5469">
        <w:rPr>
          <w:rFonts w:ascii="JetBrains Mono" w:hAnsi="JetBrains Mono"/>
          <w:color w:val="9876AA"/>
          <w:shd w:val="clear" w:color="auto" w:fill="232525"/>
          <w:lang w:val="en-US"/>
        </w:rPr>
        <w:t>string</w:t>
      </w:r>
      <w:r w:rsidR="007B74E2" w:rsidRPr="007B74E2">
        <w:rPr>
          <w:rFonts w:ascii="JetBrains Mono" w:hAnsi="JetBrains Mono"/>
          <w:color w:val="9876AA"/>
          <w:shd w:val="clear" w:color="auto" w:fill="232525"/>
        </w:rPr>
        <w:t xml:space="preserve"> </w:t>
      </w:r>
      <w:r w:rsidR="007B74E2" w:rsidRPr="007B74E2">
        <w:rPr>
          <w:rFonts w:ascii="JetBrains Mono" w:hAnsi="JetBrains Mono"/>
          <w:color w:val="A9B7C6"/>
          <w:shd w:val="clear" w:color="auto" w:fill="232525"/>
        </w:rPr>
        <w:t xml:space="preserve">= 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file</w:t>
      </w:r>
      <w:r w:rsidR="007B74E2" w:rsidRPr="007B74E2">
        <w:rPr>
          <w:rFonts w:ascii="JetBrains Mono" w:hAnsi="JetBrains Mono"/>
          <w:color w:val="A9B7C6"/>
          <w:shd w:val="clear" w:color="auto" w:fill="232525"/>
        </w:rPr>
        <w:t>_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get</w:t>
      </w:r>
      <w:r w:rsidR="007B74E2" w:rsidRPr="007B74E2">
        <w:rPr>
          <w:rFonts w:ascii="JetBrains Mono" w:hAnsi="JetBrains Mono"/>
          <w:color w:val="A9B7C6"/>
          <w:shd w:val="clear" w:color="auto" w:fill="232525"/>
        </w:rPr>
        <w:t>_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contents</w:t>
      </w:r>
      <w:r w:rsidR="007B74E2" w:rsidRPr="007B74E2">
        <w:rPr>
          <w:rFonts w:ascii="JetBrains Mono" w:hAnsi="JetBrains Mono"/>
          <w:color w:val="A9B7C6"/>
          <w:shd w:val="clear" w:color="auto" w:fill="232525"/>
        </w:rPr>
        <w:t>(</w:t>
      </w:r>
      <w:r w:rsidR="007B74E2" w:rsidRPr="007B74E2">
        <w:rPr>
          <w:rFonts w:ascii="JetBrains Mono" w:hAnsi="JetBrains Mono"/>
          <w:color w:val="6A8759"/>
          <w:shd w:val="clear" w:color="auto" w:fill="232525"/>
        </w:rPr>
        <w:t>"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data</w:t>
      </w:r>
      <w:r w:rsidR="007B74E2" w:rsidRPr="007B74E2">
        <w:rPr>
          <w:rFonts w:ascii="JetBrains Mono" w:hAnsi="JetBrains Mono"/>
          <w:color w:val="6A8759"/>
          <w:shd w:val="clear" w:color="auto" w:fill="232525"/>
        </w:rPr>
        <w:t>.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json</w:t>
      </w:r>
      <w:r w:rsidR="007B74E2" w:rsidRPr="007B74E2">
        <w:rPr>
          <w:rFonts w:ascii="JetBrains Mono" w:hAnsi="JetBrains Mono"/>
          <w:color w:val="6A8759"/>
          <w:shd w:val="clear" w:color="auto" w:fill="232525"/>
        </w:rPr>
        <w:t>"</w:t>
      </w:r>
      <w:r w:rsidR="007B74E2" w:rsidRPr="007B74E2">
        <w:rPr>
          <w:rFonts w:ascii="JetBrains Mono" w:hAnsi="JetBrains Mono"/>
          <w:color w:val="A9B7C6"/>
          <w:shd w:val="clear" w:color="auto" w:fill="232525"/>
        </w:rPr>
        <w:t>)</w:t>
      </w:r>
      <w:r w:rsidR="007B74E2" w:rsidRPr="007B74E2">
        <w:rPr>
          <w:rFonts w:ascii="JetBrains Mono" w:hAnsi="JetBrains Mono"/>
          <w:color w:val="CC7832"/>
          <w:shd w:val="clear" w:color="auto" w:fill="232525"/>
        </w:rPr>
        <w:t>;</w:t>
      </w:r>
      <w:r w:rsidR="007B74E2" w:rsidRPr="007B74E2">
        <w:rPr>
          <w:rFonts w:ascii="JetBrains Mono" w:hAnsi="JetBrains Mono"/>
          <w:color w:val="CC7832"/>
          <w:shd w:val="clear" w:color="auto" w:fill="232525"/>
        </w:rPr>
        <w:br/>
      </w:r>
      <w:r w:rsidR="007B74E2" w:rsidRPr="007B74E2">
        <w:rPr>
          <w:rFonts w:ascii="JetBrains Mono" w:hAnsi="JetBrains Mono"/>
          <w:color w:val="9876AA"/>
          <w:shd w:val="clear" w:color="auto" w:fill="232525"/>
        </w:rPr>
        <w:t>$</w:t>
      </w:r>
      <w:r w:rsidR="007B74E2" w:rsidRPr="003A5469">
        <w:rPr>
          <w:rFonts w:ascii="JetBrains Mono" w:hAnsi="JetBrains Mono"/>
          <w:color w:val="9876AA"/>
          <w:shd w:val="clear" w:color="auto" w:fill="232525"/>
          <w:lang w:val="en-US"/>
        </w:rPr>
        <w:t>json</w:t>
      </w:r>
      <w:r w:rsidR="007B74E2" w:rsidRPr="007B74E2">
        <w:rPr>
          <w:rFonts w:ascii="JetBrains Mono" w:hAnsi="JetBrains Mono"/>
          <w:color w:val="9876AA"/>
          <w:shd w:val="clear" w:color="auto" w:fill="232525"/>
        </w:rPr>
        <w:t>_</w:t>
      </w:r>
      <w:r w:rsidR="007B74E2" w:rsidRPr="003A5469">
        <w:rPr>
          <w:rFonts w:ascii="JetBrains Mono" w:hAnsi="JetBrains Mono"/>
          <w:color w:val="9876AA"/>
          <w:shd w:val="clear" w:color="auto" w:fill="232525"/>
          <w:lang w:val="en-US"/>
        </w:rPr>
        <w:t>a</w:t>
      </w:r>
      <w:r w:rsidR="007B74E2" w:rsidRPr="007B74E2">
        <w:rPr>
          <w:rFonts w:ascii="JetBrains Mono" w:hAnsi="JetBrains Mono"/>
          <w:color w:val="9876AA"/>
          <w:shd w:val="clear" w:color="auto" w:fill="232525"/>
        </w:rPr>
        <w:t xml:space="preserve"> </w:t>
      </w:r>
      <w:r w:rsidR="007B74E2" w:rsidRPr="007B74E2">
        <w:rPr>
          <w:rFonts w:ascii="JetBrains Mono" w:hAnsi="JetBrains Mono"/>
          <w:color w:val="A9B7C6"/>
          <w:shd w:val="clear" w:color="auto" w:fill="232525"/>
        </w:rPr>
        <w:t xml:space="preserve">= 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json</w:t>
      </w:r>
      <w:r w:rsidR="007B74E2" w:rsidRPr="007B74E2">
        <w:rPr>
          <w:rFonts w:ascii="JetBrains Mono" w:hAnsi="JetBrains Mono"/>
          <w:color w:val="A9B7C6"/>
          <w:shd w:val="clear" w:color="auto" w:fill="232525"/>
        </w:rPr>
        <w:t>_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decode</w:t>
      </w:r>
      <w:r w:rsidR="007B74E2" w:rsidRPr="007B74E2">
        <w:rPr>
          <w:rFonts w:ascii="JetBrains Mono" w:hAnsi="JetBrains Mono"/>
          <w:color w:val="A9B7C6"/>
          <w:shd w:val="clear" w:color="auto" w:fill="232525"/>
        </w:rPr>
        <w:t>(</w:t>
      </w:r>
      <w:r w:rsidR="007B74E2" w:rsidRPr="007B74E2">
        <w:rPr>
          <w:rFonts w:ascii="JetBrains Mono" w:hAnsi="JetBrains Mono"/>
          <w:color w:val="9876AA"/>
          <w:shd w:val="clear" w:color="auto" w:fill="232525"/>
        </w:rPr>
        <w:t>$</w:t>
      </w:r>
      <w:r w:rsidR="007B74E2" w:rsidRPr="003A5469">
        <w:rPr>
          <w:rFonts w:ascii="JetBrains Mono" w:hAnsi="JetBrains Mono"/>
          <w:color w:val="9876AA"/>
          <w:shd w:val="clear" w:color="auto" w:fill="232525"/>
          <w:lang w:val="en-US"/>
        </w:rPr>
        <w:t>string</w:t>
      </w:r>
      <w:r w:rsidR="007B74E2" w:rsidRPr="007B74E2">
        <w:rPr>
          <w:rFonts w:ascii="JetBrains Mono" w:hAnsi="JetBrains Mono"/>
          <w:color w:val="CC7832"/>
          <w:shd w:val="clear" w:color="auto" w:fill="232525"/>
        </w:rPr>
        <w:t xml:space="preserve">, 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t>true</w:t>
      </w:r>
      <w:r w:rsidR="007B74E2" w:rsidRPr="007B74E2">
        <w:rPr>
          <w:rFonts w:ascii="JetBrains Mono" w:hAnsi="JetBrains Mono"/>
          <w:color w:val="A9B7C6"/>
          <w:shd w:val="clear" w:color="auto" w:fill="232525"/>
        </w:rPr>
        <w:t>)</w:t>
      </w:r>
      <w:r w:rsidR="007B74E2" w:rsidRPr="007B74E2">
        <w:rPr>
          <w:rFonts w:ascii="JetBrains Mono" w:hAnsi="JetBrains Mono"/>
          <w:color w:val="CC7832"/>
          <w:shd w:val="clear" w:color="auto" w:fill="232525"/>
        </w:rPr>
        <w:t>;</w:t>
      </w:r>
      <w:r w:rsidR="007B74E2" w:rsidRPr="007B74E2">
        <w:rPr>
          <w:rFonts w:ascii="JetBrains Mono" w:hAnsi="JetBrains Mono"/>
          <w:color w:val="CC7832"/>
          <w:shd w:val="clear" w:color="auto" w:fill="232525"/>
        </w:rPr>
        <w:br/>
        <w:t>?&gt;</w:t>
      </w:r>
      <w:r w:rsidR="007B74E2" w:rsidRPr="007B74E2">
        <w:rPr>
          <w:rFonts w:ascii="JetBrains Mono" w:hAnsi="JetBrains Mono"/>
          <w:color w:val="CC7832"/>
        </w:rPr>
        <w:br/>
      </w:r>
      <w:r w:rsidR="007B74E2" w:rsidRPr="007B74E2">
        <w:rPr>
          <w:rFonts w:ascii="JetBrains Mono" w:hAnsi="JetBrains Mono"/>
          <w:color w:val="CC7832"/>
        </w:rPr>
        <w:br/>
      </w:r>
      <w:r w:rsidR="007B74E2" w:rsidRPr="003A5469">
        <w:rPr>
          <w:rFonts w:ascii="JetBrains Mono" w:hAnsi="JetBrains Mono"/>
          <w:color w:val="E8BF6A"/>
          <w:lang w:val="en-US"/>
        </w:rPr>
        <w:t xml:space="preserve">&lt;!DOCTYPE </w:t>
      </w:r>
      <w:r w:rsidR="007B74E2" w:rsidRPr="003A5469">
        <w:rPr>
          <w:rFonts w:ascii="JetBrains Mono" w:hAnsi="JetBrains Mono"/>
          <w:color w:val="BABABA"/>
          <w:lang w:val="en-US"/>
        </w:rPr>
        <w:t>html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&lt;html </w:t>
      </w:r>
      <w:r w:rsidR="007B74E2" w:rsidRPr="003A5469">
        <w:rPr>
          <w:rFonts w:ascii="JetBrains Mono" w:hAnsi="JetBrains Mono"/>
          <w:color w:val="BABABA"/>
          <w:lang w:val="en-US"/>
        </w:rPr>
        <w:t>lang</w:t>
      </w:r>
      <w:r w:rsidR="007B74E2" w:rsidRPr="003A5469">
        <w:rPr>
          <w:rFonts w:ascii="JetBrains Mono" w:hAnsi="JetBrains Mono"/>
          <w:color w:val="A5C261"/>
          <w:lang w:val="en-US"/>
        </w:rPr>
        <w:t>="ru"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 w:rsidRPr="003A5469">
        <w:rPr>
          <w:rFonts w:ascii="JetBrains Mono" w:hAnsi="JetBrains Mono"/>
          <w:color w:val="E8BF6A"/>
          <w:lang w:val="en-US"/>
        </w:rPr>
        <w:br/>
        <w:t>&lt;head&gt;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&lt;meta </w:t>
      </w:r>
      <w:r w:rsidR="007B74E2" w:rsidRPr="003A5469">
        <w:rPr>
          <w:rFonts w:ascii="JetBrains Mono" w:hAnsi="JetBrains Mono"/>
          <w:color w:val="BABABA"/>
          <w:lang w:val="en-US"/>
        </w:rPr>
        <w:t>charset</w:t>
      </w:r>
      <w:r w:rsidR="007B74E2" w:rsidRPr="003A5469">
        <w:rPr>
          <w:rFonts w:ascii="JetBrains Mono" w:hAnsi="JetBrains Mono"/>
          <w:color w:val="A5C261"/>
          <w:lang w:val="en-US"/>
        </w:rPr>
        <w:t>="utf-8"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&lt;meta </w:t>
      </w:r>
      <w:r w:rsidR="007B74E2" w:rsidRPr="003A5469">
        <w:rPr>
          <w:rFonts w:ascii="JetBrains Mono" w:hAnsi="JetBrains Mono"/>
          <w:color w:val="BABABA"/>
          <w:lang w:val="en-US"/>
        </w:rPr>
        <w:t>name</w:t>
      </w:r>
      <w:r w:rsidR="007B74E2" w:rsidRPr="003A5469">
        <w:rPr>
          <w:rFonts w:ascii="JetBrains Mono" w:hAnsi="JetBrains Mono"/>
          <w:color w:val="A5C261"/>
          <w:lang w:val="en-US"/>
        </w:rPr>
        <w:t xml:space="preserve">="viewport" </w:t>
      </w:r>
      <w:r w:rsidR="007B74E2" w:rsidRPr="003A5469">
        <w:rPr>
          <w:rFonts w:ascii="JetBrains Mono" w:hAnsi="JetBrains Mono"/>
          <w:color w:val="BABABA"/>
          <w:lang w:val="en-US"/>
        </w:rPr>
        <w:t>content</w:t>
      </w:r>
      <w:r w:rsidR="007B74E2" w:rsidRPr="003A5469">
        <w:rPr>
          <w:rFonts w:ascii="JetBrains Mono" w:hAnsi="JetBrains Mono"/>
          <w:color w:val="A5C261"/>
          <w:lang w:val="en-US"/>
        </w:rPr>
        <w:t>="with-device-width, initial-scale = 1.0"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&lt;title&gt;</w:t>
      </w:r>
      <w:r w:rsidR="007B74E2">
        <w:rPr>
          <w:rFonts w:ascii="JetBrains Mono" w:hAnsi="JetBrains Mono"/>
          <w:color w:val="A9B7C6"/>
        </w:rPr>
        <w:t>Таблица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данных</w:t>
      </w:r>
      <w:r w:rsidR="007B74E2" w:rsidRPr="003A5469">
        <w:rPr>
          <w:rFonts w:ascii="JetBrains Mono" w:hAnsi="JetBrains Mono"/>
          <w:color w:val="E8BF6A"/>
          <w:lang w:val="en-US"/>
        </w:rPr>
        <w:t>&lt;/title&gt;</w:t>
      </w:r>
      <w:r w:rsidR="007B74E2" w:rsidRPr="003A5469">
        <w:rPr>
          <w:rFonts w:ascii="JetBrains Mono" w:hAnsi="JetBrains Mono"/>
          <w:color w:val="E8BF6A"/>
          <w:lang w:val="en-US"/>
        </w:rPr>
        <w:br/>
        <w:t>&lt;/head&gt;</w:t>
      </w:r>
      <w:r w:rsidR="007B74E2" w:rsidRPr="003A5469">
        <w:rPr>
          <w:rFonts w:ascii="JetBrains Mono" w:hAnsi="JetBrains Mono"/>
          <w:color w:val="E8BF6A"/>
          <w:lang w:val="en-US"/>
        </w:rPr>
        <w:br/>
      </w:r>
      <w:r w:rsidR="007B74E2" w:rsidRPr="003A5469">
        <w:rPr>
          <w:rFonts w:ascii="JetBrains Mono" w:hAnsi="JetBrains Mono"/>
          <w:color w:val="E8BF6A"/>
          <w:lang w:val="en-US"/>
        </w:rPr>
        <w:lastRenderedPageBreak/>
        <w:t>&lt;body &gt;</w:t>
      </w:r>
      <w:r w:rsidR="007B74E2" w:rsidRPr="003A5469">
        <w:rPr>
          <w:rFonts w:ascii="JetBrains Mono" w:hAnsi="JetBrains Mono"/>
          <w:color w:val="E8BF6A"/>
          <w:lang w:val="en-US"/>
        </w:rPr>
        <w:br/>
      </w:r>
      <w:r w:rsidR="007B74E2" w:rsidRPr="003A5469">
        <w:rPr>
          <w:rFonts w:ascii="JetBrains Mono" w:hAnsi="JetBrains Mono"/>
          <w:color w:val="E8BF6A"/>
          <w:lang w:val="en-US"/>
        </w:rPr>
        <w:br/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&lt;?php require 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"../../../parts/header.php"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="007B74E2" w:rsidRPr="003A5469">
        <w:rPr>
          <w:rFonts w:ascii="JetBrains Mono" w:hAnsi="JetBrains Mono"/>
          <w:color w:val="CC7832"/>
          <w:lang w:val="en-US"/>
        </w:rPr>
        <w:br/>
      </w:r>
      <w:r w:rsidR="007B74E2" w:rsidRPr="003A5469">
        <w:rPr>
          <w:rFonts w:ascii="JetBrains Mono" w:hAnsi="JetBrains Mono"/>
          <w:color w:val="E8BF6A"/>
          <w:lang w:val="en-US"/>
        </w:rPr>
        <w:t xml:space="preserve">&lt;h1 </w:t>
      </w:r>
      <w:r w:rsidR="007B74E2" w:rsidRPr="003A5469">
        <w:rPr>
          <w:rFonts w:ascii="JetBrains Mono" w:hAnsi="JetBrains Mono"/>
          <w:color w:val="BABABA"/>
          <w:lang w:val="en-US"/>
        </w:rPr>
        <w:t>class</w:t>
      </w:r>
      <w:r w:rsidR="007B74E2" w:rsidRPr="003A5469">
        <w:rPr>
          <w:rFonts w:ascii="JetBrains Mono" w:hAnsi="JetBrains Mono"/>
          <w:color w:val="A5C261"/>
          <w:lang w:val="en-US"/>
        </w:rPr>
        <w:t xml:space="preserve">="" </w:t>
      </w:r>
      <w:r w:rsidR="007B74E2" w:rsidRPr="003A5469">
        <w:rPr>
          <w:rFonts w:ascii="JetBrains Mono" w:hAnsi="JetBrains Mono"/>
          <w:color w:val="BABABA"/>
          <w:lang w:val="en-US"/>
        </w:rPr>
        <w:t>style</w:t>
      </w:r>
      <w:r w:rsidR="007B74E2" w:rsidRPr="003A5469">
        <w:rPr>
          <w:rFonts w:ascii="JetBrains Mono" w:hAnsi="JetBrains Mono"/>
          <w:color w:val="A5C261"/>
          <w:lang w:val="en-US"/>
        </w:rPr>
        <w:t>="</w:t>
      </w:r>
      <w:r w:rsidR="007B74E2" w:rsidRPr="003A5469">
        <w:rPr>
          <w:rFonts w:ascii="JetBrains Mono" w:hAnsi="JetBrains Mono"/>
          <w:color w:val="BABABA"/>
          <w:lang w:val="en-US"/>
        </w:rPr>
        <w:t>text-align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: </w:t>
      </w:r>
      <w:r w:rsidR="007B74E2" w:rsidRPr="003A5469">
        <w:rPr>
          <w:rFonts w:ascii="JetBrains Mono" w:hAnsi="JetBrains Mono"/>
          <w:color w:val="A5C261"/>
          <w:lang w:val="en-US"/>
        </w:rPr>
        <w:t>center</w:t>
      </w:r>
      <w:r w:rsidR="007B74E2" w:rsidRPr="003A5469">
        <w:rPr>
          <w:rFonts w:ascii="JetBrains Mono" w:hAnsi="JetBrains Mono"/>
          <w:color w:val="CC7832"/>
          <w:lang w:val="en-US"/>
        </w:rPr>
        <w:t xml:space="preserve">; </w:t>
      </w:r>
      <w:r w:rsidR="007B74E2" w:rsidRPr="003A5469">
        <w:rPr>
          <w:rFonts w:ascii="JetBrains Mono" w:hAnsi="JetBrains Mono"/>
          <w:color w:val="BABABA"/>
          <w:lang w:val="en-US"/>
        </w:rPr>
        <w:t>visibility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: </w:t>
      </w:r>
      <w:r w:rsidR="007B74E2" w:rsidRPr="003A5469">
        <w:rPr>
          <w:rFonts w:ascii="JetBrains Mono" w:hAnsi="JetBrains Mono"/>
          <w:color w:val="A5C261"/>
          <w:lang w:val="en-US"/>
        </w:rPr>
        <w:t>visible</w:t>
      </w:r>
      <w:r w:rsidR="007B74E2" w:rsidRPr="003A5469">
        <w:rPr>
          <w:rFonts w:ascii="JetBrains Mono" w:hAnsi="JetBrains Mono"/>
          <w:color w:val="CC7832"/>
          <w:lang w:val="en-US"/>
        </w:rPr>
        <w:t xml:space="preserve">; </w:t>
      </w:r>
      <w:r w:rsidR="007B74E2" w:rsidRPr="003A5469">
        <w:rPr>
          <w:rFonts w:ascii="JetBrains Mono" w:hAnsi="JetBrains Mono"/>
          <w:color w:val="A5C261"/>
          <w:lang w:val="en-US"/>
        </w:rPr>
        <w:t>"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>
        <w:rPr>
          <w:rFonts w:ascii="JetBrains Mono" w:hAnsi="JetBrains Mono"/>
          <w:color w:val="A9B7C6"/>
        </w:rPr>
        <w:t>Телескопы</w:t>
      </w:r>
      <w:r w:rsidR="007B74E2" w:rsidRPr="003A5469">
        <w:rPr>
          <w:rFonts w:ascii="JetBrains Mono" w:hAnsi="JetBrains Mono"/>
          <w:color w:val="E8BF6A"/>
          <w:lang w:val="en-US"/>
        </w:rPr>
        <w:t>&lt;/h1&gt;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&lt;div </w:t>
      </w:r>
      <w:r w:rsidR="007B74E2" w:rsidRPr="003A5469">
        <w:rPr>
          <w:rFonts w:ascii="JetBrains Mono" w:hAnsi="JetBrains Mono"/>
          <w:color w:val="BABABA"/>
          <w:lang w:val="en-US"/>
        </w:rPr>
        <w:t>class</w:t>
      </w:r>
      <w:r w:rsidR="007B74E2" w:rsidRPr="003A5469">
        <w:rPr>
          <w:rFonts w:ascii="JetBrains Mono" w:hAnsi="JetBrains Mono"/>
          <w:color w:val="A5C261"/>
          <w:lang w:val="en-US"/>
        </w:rPr>
        <w:t>="col s12 grey lighten-2 txt-align-span teal-div-cls"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&lt;div </w:t>
      </w:r>
      <w:r w:rsidR="007B74E2" w:rsidRPr="003A5469">
        <w:rPr>
          <w:rFonts w:ascii="JetBrains Mono" w:hAnsi="JetBrains Mono"/>
          <w:color w:val="BABABA"/>
          <w:lang w:val="en-US"/>
        </w:rPr>
        <w:t>class</w:t>
      </w:r>
      <w:r w:rsidR="007B74E2" w:rsidRPr="003A5469">
        <w:rPr>
          <w:rFonts w:ascii="JetBrains Mono" w:hAnsi="JetBrains Mono"/>
          <w:color w:val="A5C261"/>
          <w:lang w:val="en-US"/>
        </w:rPr>
        <w:t>="row"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&lt;div </w:t>
      </w:r>
      <w:r w:rsidR="007B74E2" w:rsidRPr="003A5469">
        <w:rPr>
          <w:rFonts w:ascii="JetBrains Mono" w:hAnsi="JetBrains Mono"/>
          <w:color w:val="BABABA"/>
          <w:lang w:val="en-US"/>
        </w:rPr>
        <w:t>class</w:t>
      </w:r>
      <w:r w:rsidR="007B74E2" w:rsidRPr="003A5469">
        <w:rPr>
          <w:rFonts w:ascii="JetBrains Mono" w:hAnsi="JetBrains Mono"/>
          <w:color w:val="A5C261"/>
          <w:lang w:val="en-US"/>
        </w:rPr>
        <w:t>="col s12 animatedParent"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&lt;div </w:t>
      </w:r>
      <w:r w:rsidR="007B74E2" w:rsidRPr="003A5469">
        <w:rPr>
          <w:rFonts w:ascii="JetBrains Mono" w:hAnsi="JetBrains Mono"/>
          <w:color w:val="BABABA"/>
          <w:lang w:val="en-US"/>
        </w:rPr>
        <w:t>class</w:t>
      </w:r>
      <w:r w:rsidR="007B74E2" w:rsidRPr="003A5469">
        <w:rPr>
          <w:rFonts w:ascii="JetBrains Mono" w:hAnsi="JetBrains Mono"/>
          <w:color w:val="A5C261"/>
          <w:lang w:val="en-US"/>
        </w:rPr>
        <w:t>="card grey lighten-3 animated fadeInLeft go"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&lt;div </w:t>
      </w:r>
      <w:r w:rsidR="007B74E2" w:rsidRPr="003A5469">
        <w:rPr>
          <w:rFonts w:ascii="JetBrains Mono" w:hAnsi="JetBrains Mono"/>
          <w:color w:val="BABABA"/>
          <w:lang w:val="en-US"/>
        </w:rPr>
        <w:t>class</w:t>
      </w:r>
      <w:r w:rsidR="007B74E2" w:rsidRPr="003A5469">
        <w:rPr>
          <w:rFonts w:ascii="JetBrains Mono" w:hAnsi="JetBrains Mono"/>
          <w:color w:val="A5C261"/>
          <w:lang w:val="en-US"/>
        </w:rPr>
        <w:t>="card-content color-cls"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    &lt;table </w:t>
      </w:r>
      <w:r w:rsidR="007B74E2" w:rsidRPr="003A5469">
        <w:rPr>
          <w:rFonts w:ascii="JetBrains Mono" w:hAnsi="JetBrains Mono"/>
          <w:color w:val="BABABA"/>
          <w:lang w:val="en-US"/>
        </w:rPr>
        <w:t>class</w:t>
      </w:r>
      <w:r w:rsidR="007B74E2" w:rsidRPr="003A5469">
        <w:rPr>
          <w:rFonts w:ascii="JetBrains Mono" w:hAnsi="JetBrains Mono"/>
          <w:color w:val="A5C261"/>
          <w:lang w:val="en-US"/>
        </w:rPr>
        <w:t>="responsive-table centered qal-tbl-font"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        &lt;thead&gt;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        &lt;tr&gt;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 w:rsidR="007B74E2">
        <w:rPr>
          <w:rFonts w:ascii="JetBrains Mono" w:hAnsi="JetBrains Mono"/>
          <w:color w:val="A9B7C6"/>
        </w:rPr>
        <w:t>Название</w:t>
      </w:r>
      <w:r w:rsidR="007B74E2" w:rsidRPr="003A5469">
        <w:rPr>
          <w:rFonts w:ascii="JetBrains Mono" w:hAnsi="JetBrains Mono"/>
          <w:color w:val="E8BF6A"/>
          <w:lang w:val="en-US"/>
        </w:rPr>
        <w:t>&lt;/th&gt;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 w:rsidR="007B74E2">
        <w:rPr>
          <w:rFonts w:ascii="JetBrains Mono" w:hAnsi="JetBrains Mono"/>
          <w:color w:val="A9B7C6"/>
        </w:rPr>
        <w:t>Фокусное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расстояние</w:t>
      </w:r>
      <w:r w:rsidR="007B74E2" w:rsidRPr="003A5469">
        <w:rPr>
          <w:rFonts w:ascii="JetBrains Mono" w:hAnsi="JetBrains Mono"/>
          <w:color w:val="E8BF6A"/>
          <w:lang w:val="en-US"/>
        </w:rPr>
        <w:t>&lt;/th&gt;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 w:rsidR="007B74E2">
        <w:rPr>
          <w:rFonts w:ascii="JetBrains Mono" w:hAnsi="JetBrains Mono"/>
          <w:color w:val="A9B7C6"/>
        </w:rPr>
        <w:t>Диаметр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, </w:t>
      </w:r>
      <w:r w:rsidR="007B74E2">
        <w:rPr>
          <w:rFonts w:ascii="JetBrains Mono" w:hAnsi="JetBrains Mono"/>
          <w:color w:val="A9B7C6"/>
        </w:rPr>
        <w:t>мм</w:t>
      </w:r>
      <w:r w:rsidR="007B74E2" w:rsidRPr="003A5469">
        <w:rPr>
          <w:rFonts w:ascii="JetBrains Mono" w:hAnsi="JetBrains Mono"/>
          <w:color w:val="E8BF6A"/>
          <w:lang w:val="en-US"/>
        </w:rPr>
        <w:t>&lt;/th&gt;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 w:rsidR="007B74E2">
        <w:rPr>
          <w:rFonts w:ascii="JetBrains Mono" w:hAnsi="JetBrains Mono"/>
          <w:color w:val="A9B7C6"/>
        </w:rPr>
        <w:t>Вес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, </w:t>
      </w:r>
      <w:r w:rsidR="007B74E2">
        <w:rPr>
          <w:rFonts w:ascii="JetBrains Mono" w:hAnsi="JetBrains Mono"/>
          <w:color w:val="A9B7C6"/>
        </w:rPr>
        <w:t>кг</w:t>
      </w:r>
      <w:r w:rsidR="007B74E2" w:rsidRPr="003A5469">
        <w:rPr>
          <w:rFonts w:ascii="JetBrains Mono" w:hAnsi="JetBrains Mono"/>
          <w:color w:val="E8BF6A"/>
          <w:lang w:val="en-US"/>
        </w:rPr>
        <w:t>&lt;/th&gt;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 w:rsidR="007B74E2">
        <w:rPr>
          <w:rFonts w:ascii="JetBrains Mono" w:hAnsi="JetBrains Mono"/>
          <w:color w:val="A9B7C6"/>
        </w:rPr>
        <w:t>Цена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, </w:t>
      </w:r>
      <w:r w:rsidR="007B74E2">
        <w:rPr>
          <w:rFonts w:ascii="JetBrains Mono" w:hAnsi="JetBrains Mono"/>
          <w:color w:val="A9B7C6"/>
        </w:rPr>
        <w:t>руб</w:t>
      </w:r>
      <w:r w:rsidR="007B74E2" w:rsidRPr="003A5469">
        <w:rPr>
          <w:rFonts w:ascii="JetBrains Mono" w:hAnsi="JetBrains Mono"/>
          <w:color w:val="E8BF6A"/>
          <w:lang w:val="en-US"/>
        </w:rPr>
        <w:t>&lt;/th&gt;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        &lt;/tr&gt;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        &lt;/thead&gt;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        &lt;tbody&gt;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        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t>&lt;?php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    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usort(</w:t>
      </w:r>
      <w:r w:rsidR="007B74E2" w:rsidRPr="003A5469">
        <w:rPr>
          <w:rFonts w:ascii="JetBrains Mono" w:hAnsi="JetBrains Mono"/>
          <w:color w:val="9876AA"/>
          <w:shd w:val="clear" w:color="auto" w:fill="232525"/>
          <w:lang w:val="en-US"/>
        </w:rPr>
        <w:t>$json_a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"data"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t xml:space="preserve">, function 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="007B74E2" w:rsidRPr="003A5469">
        <w:rPr>
          <w:rFonts w:ascii="JetBrains Mono" w:hAnsi="JetBrains Mono"/>
          <w:color w:val="9876AA"/>
          <w:shd w:val="clear" w:color="auto" w:fill="232525"/>
          <w:lang w:val="en-US"/>
        </w:rPr>
        <w:t>$a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="007B74E2" w:rsidRPr="003A5469">
        <w:rPr>
          <w:rFonts w:ascii="JetBrains Mono" w:hAnsi="JetBrains Mono"/>
          <w:color w:val="9876AA"/>
          <w:shd w:val="clear" w:color="auto" w:fill="232525"/>
          <w:lang w:val="en-US"/>
        </w:rPr>
        <w:t>$b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) {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        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="007B74E2" w:rsidRPr="003A5469">
        <w:rPr>
          <w:rFonts w:ascii="JetBrains Mono" w:hAnsi="JetBrains Mono"/>
          <w:color w:val="9876AA"/>
          <w:shd w:val="clear" w:color="auto" w:fill="232525"/>
          <w:lang w:val="en-US"/>
        </w:rPr>
        <w:t>$a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"Focus"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 xml:space="preserve">] &gt; </w:t>
      </w:r>
      <w:r w:rsidR="007B74E2" w:rsidRPr="003A5469">
        <w:rPr>
          <w:rFonts w:ascii="JetBrains Mono" w:hAnsi="JetBrains Mono"/>
          <w:color w:val="9876AA"/>
          <w:shd w:val="clear" w:color="auto" w:fill="232525"/>
          <w:lang w:val="en-US"/>
        </w:rPr>
        <w:t>$b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"Focus"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] ? -</w:t>
      </w:r>
      <w:r w:rsidR="007B74E2" w:rsidRPr="003A5469">
        <w:rPr>
          <w:rFonts w:ascii="JetBrains Mono" w:hAnsi="JetBrains Mono"/>
          <w:color w:val="6897BB"/>
          <w:shd w:val="clear" w:color="auto" w:fill="232525"/>
          <w:lang w:val="en-US"/>
        </w:rPr>
        <w:t xml:space="preserve">1 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 xml:space="preserve">: </w:t>
      </w:r>
      <w:r w:rsidR="007B74E2" w:rsidRPr="003A5469">
        <w:rPr>
          <w:rFonts w:ascii="JetBrains Mono" w:hAnsi="JetBrains Mono"/>
          <w:color w:val="6897BB"/>
          <w:shd w:val="clear" w:color="auto" w:fill="232525"/>
          <w:lang w:val="en-US"/>
        </w:rPr>
        <w:t>1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    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})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    foreach 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="007B74E2" w:rsidRPr="003A5469">
        <w:rPr>
          <w:rFonts w:ascii="JetBrains Mono" w:hAnsi="JetBrains Mono"/>
          <w:color w:val="9876AA"/>
          <w:shd w:val="clear" w:color="auto" w:fill="232525"/>
          <w:lang w:val="en-US"/>
        </w:rPr>
        <w:t>$json_a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"data"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 xml:space="preserve">] 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t xml:space="preserve">as </w:t>
      </w:r>
      <w:r w:rsidR="007B74E2"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) {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        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t xml:space="preserve">echo 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"&lt;tr&gt;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="007B74E2"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"Name"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="007B74E2"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"Focus"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="007B74E2"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"Diameter"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="007B74E2"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"Weight"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="007B74E2"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"Price"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&lt;/tr&gt;"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    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="007B74E2" w:rsidRPr="003A5469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    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="007B74E2" w:rsidRPr="003A5469">
        <w:rPr>
          <w:rFonts w:ascii="JetBrains Mono" w:hAnsi="JetBrains Mono"/>
          <w:color w:val="CC7832"/>
          <w:lang w:val="en-US"/>
        </w:rPr>
        <w:br/>
        <w:t xml:space="preserve">                        </w:t>
      </w:r>
      <w:r w:rsidR="007B74E2" w:rsidRPr="003A5469">
        <w:rPr>
          <w:rFonts w:ascii="JetBrains Mono" w:hAnsi="JetBrains Mono"/>
          <w:color w:val="E8BF6A"/>
          <w:lang w:val="en-US"/>
        </w:rPr>
        <w:t>&lt;/tbody&gt;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    &lt;/table&gt;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    &lt;/div&gt;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    &lt;/div&gt;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&lt;/div&gt;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&lt;/div&gt;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&lt;/br&gt;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&lt;div </w:t>
      </w:r>
      <w:r w:rsidR="007B74E2" w:rsidRPr="003A5469">
        <w:rPr>
          <w:rFonts w:ascii="JetBrains Mono" w:hAnsi="JetBrains Mono"/>
          <w:color w:val="BABABA"/>
          <w:lang w:val="en-US"/>
        </w:rPr>
        <w:t>class</w:t>
      </w:r>
      <w:r w:rsidR="007B74E2" w:rsidRPr="003A5469">
        <w:rPr>
          <w:rFonts w:ascii="JetBrains Mono" w:hAnsi="JetBrains Mono"/>
          <w:color w:val="A5C261"/>
          <w:lang w:val="en-US"/>
        </w:rPr>
        <w:t>="row"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&lt;a </w:t>
      </w:r>
      <w:r w:rsidR="007B74E2" w:rsidRPr="003A5469">
        <w:rPr>
          <w:rFonts w:ascii="JetBrains Mono" w:hAnsi="JetBrains Mono"/>
          <w:color w:val="BABABA"/>
          <w:lang w:val="en-US"/>
        </w:rPr>
        <w:t>href</w:t>
      </w:r>
      <w:r w:rsidR="007B74E2" w:rsidRPr="003A5469">
        <w:rPr>
          <w:rFonts w:ascii="JetBrains Mono" w:hAnsi="JetBrains Mono"/>
          <w:color w:val="A5C261"/>
          <w:lang w:val="en-US"/>
        </w:rPr>
        <w:t>="main.php"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>
        <w:rPr>
          <w:rFonts w:ascii="JetBrains Mono" w:hAnsi="JetBrains Mono"/>
          <w:color w:val="A9B7C6"/>
        </w:rPr>
        <w:t>Выборка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телескопов</w:t>
      </w:r>
      <w:r w:rsidR="007B74E2" w:rsidRPr="003A5469">
        <w:rPr>
          <w:rFonts w:ascii="JetBrains Mono" w:hAnsi="JetBrains Mono"/>
          <w:color w:val="E8BF6A"/>
          <w:lang w:val="en-US"/>
        </w:rPr>
        <w:t>&lt;/a&gt;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&lt;/br&gt;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&lt;a </w:t>
      </w:r>
      <w:r w:rsidR="007B74E2" w:rsidRPr="003A5469">
        <w:rPr>
          <w:rFonts w:ascii="JetBrains Mono" w:hAnsi="JetBrains Mono"/>
          <w:color w:val="BABABA"/>
          <w:lang w:val="en-US"/>
        </w:rPr>
        <w:t>href</w:t>
      </w:r>
      <w:r w:rsidR="007B74E2" w:rsidRPr="003A5469">
        <w:rPr>
          <w:rFonts w:ascii="JetBrains Mono" w:hAnsi="JetBrains Mono"/>
          <w:color w:val="A5C261"/>
          <w:lang w:val="en-US"/>
        </w:rPr>
        <w:t>="select.php"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>
        <w:rPr>
          <w:rFonts w:ascii="JetBrains Mono" w:hAnsi="JetBrains Mono"/>
          <w:color w:val="A9B7C6"/>
        </w:rPr>
        <w:t>Выборка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телескопов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, </w:t>
      </w:r>
      <w:r w:rsidR="007B74E2">
        <w:rPr>
          <w:rFonts w:ascii="JetBrains Mono" w:hAnsi="JetBrains Mono"/>
          <w:color w:val="A9B7C6"/>
        </w:rPr>
        <w:t>у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которых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диаметр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объектива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больше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70 </w:t>
      </w:r>
      <w:r w:rsidR="007B74E2">
        <w:rPr>
          <w:rFonts w:ascii="JetBrains Mono" w:hAnsi="JetBrains Mono"/>
          <w:color w:val="A9B7C6"/>
        </w:rPr>
        <w:t>мм</w:t>
      </w:r>
      <w:r w:rsidR="007B74E2" w:rsidRPr="003A5469">
        <w:rPr>
          <w:rFonts w:ascii="JetBrains Mono" w:hAnsi="JetBrains Mono"/>
          <w:color w:val="E8BF6A"/>
          <w:lang w:val="en-US"/>
        </w:rPr>
        <w:t>&lt;/a&gt;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&lt;/br&gt;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&lt;a </w:t>
      </w:r>
      <w:r w:rsidR="007B74E2" w:rsidRPr="003A5469">
        <w:rPr>
          <w:rFonts w:ascii="JetBrains Mono" w:hAnsi="JetBrains Mono"/>
          <w:color w:val="BABABA"/>
          <w:lang w:val="en-US"/>
        </w:rPr>
        <w:t>href</w:t>
      </w:r>
      <w:r w:rsidR="007B74E2" w:rsidRPr="003A5469">
        <w:rPr>
          <w:rFonts w:ascii="JetBrains Mono" w:hAnsi="JetBrains Mono"/>
          <w:color w:val="A5C261"/>
          <w:lang w:val="en-US"/>
        </w:rPr>
        <w:t>="sortPrice.php"</w:t>
      </w:r>
      <w:r w:rsidR="007B74E2" w:rsidRPr="003A5469">
        <w:rPr>
          <w:rFonts w:ascii="JetBrains Mono" w:hAnsi="JetBrains Mono"/>
          <w:color w:val="E8BF6A"/>
          <w:lang w:val="en-US"/>
        </w:rPr>
        <w:t>&gt;</w:t>
      </w:r>
      <w:r w:rsidR="007B74E2">
        <w:rPr>
          <w:rFonts w:ascii="JetBrains Mono" w:hAnsi="JetBrains Mono"/>
          <w:color w:val="A9B7C6"/>
        </w:rPr>
        <w:t>сортировку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по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весу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телескопа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по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выборке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с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весом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</w:t>
      </w:r>
      <w:r w:rsidR="007B74E2">
        <w:rPr>
          <w:rFonts w:ascii="JetBrains Mono" w:hAnsi="JetBrains Mono"/>
          <w:color w:val="A9B7C6"/>
        </w:rPr>
        <w:t>больше</w:t>
      </w:r>
      <w:r w:rsidR="007B74E2" w:rsidRPr="003A5469">
        <w:rPr>
          <w:rFonts w:ascii="JetBrains Mono" w:hAnsi="JetBrains Mono"/>
          <w:color w:val="A9B7C6"/>
          <w:lang w:val="en-US"/>
        </w:rPr>
        <w:t xml:space="preserve"> 3 </w:t>
      </w:r>
      <w:r w:rsidR="007B74E2">
        <w:rPr>
          <w:rFonts w:ascii="JetBrains Mono" w:hAnsi="JetBrains Mono"/>
          <w:color w:val="A9B7C6"/>
        </w:rPr>
        <w:t>кг</w:t>
      </w:r>
      <w:r w:rsidR="007B74E2" w:rsidRPr="003A5469">
        <w:rPr>
          <w:rFonts w:ascii="JetBrains Mono" w:hAnsi="JetBrains Mono"/>
          <w:color w:val="E8BF6A"/>
          <w:lang w:val="en-US"/>
        </w:rPr>
        <w:t>&lt;/a&gt;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    &lt;/br&gt;</w:t>
      </w:r>
      <w:r w:rsidR="007B74E2" w:rsidRPr="003A5469">
        <w:rPr>
          <w:rFonts w:ascii="JetBrains Mono" w:hAnsi="JetBrains Mono"/>
          <w:color w:val="E8BF6A"/>
          <w:lang w:val="en-US"/>
        </w:rPr>
        <w:br/>
        <w:t xml:space="preserve">    &lt;/div&gt;</w:t>
      </w:r>
      <w:r w:rsidR="007B74E2" w:rsidRPr="003A5469">
        <w:rPr>
          <w:rFonts w:ascii="JetBrains Mono" w:hAnsi="JetBrains Mono"/>
          <w:color w:val="E8BF6A"/>
          <w:lang w:val="en-US"/>
        </w:rPr>
        <w:br/>
        <w:t>&lt;/div&gt;</w:t>
      </w:r>
      <w:r w:rsidR="007B74E2" w:rsidRPr="003A5469">
        <w:rPr>
          <w:rFonts w:ascii="JetBrains Mono" w:hAnsi="JetBrains Mono"/>
          <w:color w:val="E8BF6A"/>
          <w:lang w:val="en-US"/>
        </w:rPr>
        <w:br/>
      </w:r>
      <w:r w:rsidR="007B74E2" w:rsidRPr="003A5469">
        <w:rPr>
          <w:rFonts w:ascii="JetBrains Mono" w:hAnsi="JetBrains Mono"/>
          <w:color w:val="E8BF6A"/>
          <w:lang w:val="en-US"/>
        </w:rPr>
        <w:br/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&lt;?php require </w:t>
      </w:r>
      <w:r w:rsidR="007B74E2" w:rsidRPr="003A5469">
        <w:rPr>
          <w:rFonts w:ascii="JetBrains Mono" w:hAnsi="JetBrains Mono"/>
          <w:color w:val="6A8759"/>
          <w:shd w:val="clear" w:color="auto" w:fill="232525"/>
          <w:lang w:val="en-US"/>
        </w:rPr>
        <w:t>"../../../parts/footer.php"</w:t>
      </w:r>
      <w:r w:rsidR="007B74E2" w:rsidRPr="003A5469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="007B74E2" w:rsidRPr="003A5469">
        <w:rPr>
          <w:rFonts w:ascii="JetBrains Mono" w:hAnsi="JetBrains Mono"/>
          <w:color w:val="CC7832"/>
          <w:lang w:val="en-US"/>
        </w:rPr>
        <w:br/>
      </w:r>
      <w:r w:rsidR="007B74E2" w:rsidRPr="003A5469">
        <w:rPr>
          <w:rFonts w:ascii="JetBrains Mono" w:hAnsi="JetBrains Mono"/>
          <w:color w:val="E8BF6A"/>
          <w:lang w:val="en-US"/>
        </w:rPr>
        <w:t>&lt;/body&gt;</w:t>
      </w:r>
      <w:r w:rsidR="007B74E2" w:rsidRPr="003A5469">
        <w:rPr>
          <w:rFonts w:ascii="JetBrains Mono" w:hAnsi="JetBrains Mono"/>
          <w:color w:val="E8BF6A"/>
          <w:lang w:val="en-US"/>
        </w:rPr>
        <w:br/>
        <w:t>&lt;/html&gt;</w:t>
      </w:r>
    </w:p>
    <w:p w14:paraId="4016F462" w14:textId="1C9BBF04" w:rsidR="00E03F81" w:rsidRDefault="007B74E2" w:rsidP="00E03F81">
      <w:pPr>
        <w:pStyle w:val="a9"/>
      </w:pPr>
      <w:r>
        <w:t>Приложение</w:t>
      </w:r>
      <w:r w:rsidRPr="00C95A66">
        <w:rPr>
          <w:lang w:val="en-US"/>
        </w:rPr>
        <w:t xml:space="preserve"> 5 (</w:t>
      </w:r>
      <w:r>
        <w:rPr>
          <w:lang w:val="en-US"/>
        </w:rPr>
        <w:t>sortPrice</w:t>
      </w:r>
      <w:r w:rsidRPr="00C95A66">
        <w:rPr>
          <w:lang w:val="en-US"/>
        </w:rPr>
        <w:t>.</w:t>
      </w:r>
      <w:r>
        <w:rPr>
          <w:lang w:val="en-US"/>
        </w:rPr>
        <w:t>php</w:t>
      </w:r>
      <w:r w:rsidRPr="00C95A66">
        <w:rPr>
          <w:lang w:val="en-US"/>
        </w:rPr>
        <w:t>)</w:t>
      </w:r>
      <w:r w:rsidR="00BF06E4">
        <w:fldChar w:fldCharType="end"/>
      </w:r>
      <w:r w:rsidR="00E03F81" w:rsidRPr="007E22B4">
        <w:t>).</w:t>
      </w:r>
    </w:p>
    <w:p w14:paraId="471E7087" w14:textId="5AFF092E" w:rsidR="00E03F81" w:rsidRPr="00E03F81" w:rsidRDefault="00E03F81" w:rsidP="00E03F81">
      <w:pPr>
        <w:pStyle w:val="a9"/>
      </w:pPr>
    </w:p>
    <w:p w14:paraId="7B642AF8" w14:textId="19DA6F4F" w:rsidR="005E4B1F" w:rsidRDefault="005E4B1F" w:rsidP="005E4B1F">
      <w:pPr>
        <w:pStyle w:val="1"/>
        <w:numPr>
          <w:ilvl w:val="0"/>
          <w:numId w:val="0"/>
        </w:numPr>
        <w:ind w:left="1283" w:hanging="432"/>
      </w:pPr>
      <w:bookmarkStart w:id="20" w:name="_Toc33705296"/>
      <w:bookmarkStart w:id="21" w:name="_Toc33705301"/>
      <w:bookmarkStart w:id="22" w:name="_Toc66972696"/>
      <w:r>
        <w:t>Заключение</w:t>
      </w:r>
      <w:bookmarkEnd w:id="20"/>
      <w:bookmarkEnd w:id="21"/>
      <w:bookmarkEnd w:id="22"/>
    </w:p>
    <w:p w14:paraId="1DC8E6BF" w14:textId="77777777" w:rsidR="00CA590C" w:rsidRDefault="0025238C" w:rsidP="00CA590C">
      <w:pPr>
        <w:pStyle w:val="a9"/>
      </w:pPr>
      <w:r>
        <w:t>В ходе лабораторной работы были изучены процедуры установки и настройки интерпретатора серверных сценариев PHP, а также основы синтаксиса языка серверных сценариев PHP.</w:t>
      </w:r>
    </w:p>
    <w:p w14:paraId="2839D62B" w14:textId="719ABC6A" w:rsidR="00F700BF" w:rsidRDefault="00F700BF" w:rsidP="00F700BF">
      <w:pPr>
        <w:pStyle w:val="a9"/>
        <w:rPr>
          <w:szCs w:val="24"/>
        </w:rPr>
      </w:pPr>
      <w:r>
        <w:t>Была создана таблица пассажирских авиалайнеров, с таблицей произ</w:t>
      </w:r>
      <w:r w:rsidR="0072049D">
        <w:t>веден</w:t>
      </w:r>
      <w:r>
        <w:t xml:space="preserve"> следующий анализ:</w:t>
      </w:r>
    </w:p>
    <w:p w14:paraId="02A45AD4" w14:textId="77777777" w:rsidR="0010029E" w:rsidRDefault="0010029E" w:rsidP="0010029E">
      <w:pPr>
        <w:pStyle w:val="32"/>
        <w:numPr>
          <w:ilvl w:val="0"/>
          <w:numId w:val="42"/>
        </w:numPr>
      </w:pPr>
      <w:r>
        <w:t>создать выборку телескопов , у которых диаметр объектива больше 70 мм;</w:t>
      </w:r>
    </w:p>
    <w:p w14:paraId="763D1DC0" w14:textId="77777777" w:rsidR="0010029E" w:rsidRDefault="0010029E" w:rsidP="0010029E">
      <w:pPr>
        <w:pStyle w:val="32"/>
        <w:numPr>
          <w:ilvl w:val="0"/>
          <w:numId w:val="42"/>
        </w:numPr>
      </w:pPr>
      <w:r>
        <w:t>отсортировать телескопы по фокусному расстоянию;</w:t>
      </w:r>
    </w:p>
    <w:p w14:paraId="4565B301" w14:textId="1CB13601" w:rsidR="00365770" w:rsidRPr="00CA590C" w:rsidRDefault="0010029E" w:rsidP="0010029E">
      <w:pPr>
        <w:pStyle w:val="32"/>
        <w:numPr>
          <w:ilvl w:val="0"/>
          <w:numId w:val="42"/>
        </w:numPr>
      </w:pPr>
      <w:r>
        <w:t>осуществить сортировку по весу телескопа по выборке с весом больше 3 кг</w:t>
      </w:r>
    </w:p>
    <w:p w14:paraId="3242A600" w14:textId="77777777" w:rsidR="005C5152" w:rsidRDefault="00760630" w:rsidP="00385EA5">
      <w:pPr>
        <w:pStyle w:val="1"/>
        <w:numPr>
          <w:ilvl w:val="0"/>
          <w:numId w:val="0"/>
        </w:numPr>
        <w:ind w:left="851"/>
      </w:pPr>
      <w:bookmarkStart w:id="23" w:name="_Toc247031806"/>
      <w:bookmarkStart w:id="24" w:name="_Toc27312763"/>
      <w:bookmarkStart w:id="25" w:name="_Toc33705297"/>
      <w:bookmarkStart w:id="26" w:name="_Toc33705302"/>
      <w:bookmarkStart w:id="27" w:name="_Toc66972697"/>
      <w:r>
        <w:t>Список л</w:t>
      </w:r>
      <w:r w:rsidR="005C5152">
        <w:t>итератур</w:t>
      </w:r>
      <w:r>
        <w:t>ы</w:t>
      </w:r>
      <w:bookmarkEnd w:id="23"/>
      <w:bookmarkEnd w:id="24"/>
      <w:bookmarkEnd w:id="25"/>
      <w:bookmarkEnd w:id="26"/>
      <w:bookmarkEnd w:id="27"/>
    </w:p>
    <w:p w14:paraId="5377C6AF" w14:textId="0C8CB187" w:rsidR="00231A42" w:rsidRDefault="00231A42" w:rsidP="00231A42">
      <w:pPr>
        <w:pStyle w:val="a"/>
        <w:spacing w:line="360" w:lineRule="auto"/>
      </w:pPr>
      <w:r>
        <w:t xml:space="preserve">Мохаммед Дж. Кабир. Сервер Apache 2. Библия пользователя. – Спб.:Диалектика, 2002. – 672 c.: ил. </w:t>
      </w:r>
    </w:p>
    <w:p w14:paraId="350E19FE" w14:textId="32A2C3CC" w:rsidR="00231A42" w:rsidRDefault="00231A42" w:rsidP="00231A42">
      <w:pPr>
        <w:pStyle w:val="a"/>
        <w:spacing w:line="360" w:lineRule="auto"/>
      </w:pPr>
      <w:r>
        <w:t>РНР: настольная книга программиста /Александр Мазуркевич, Дмит-рий Еловой. – Мн.: Новое знание, 2003. – 480 с.: ил.</w:t>
      </w:r>
    </w:p>
    <w:p w14:paraId="306C920A" w14:textId="77777777" w:rsidR="00D76358" w:rsidRDefault="00231A42" w:rsidP="00D76358">
      <w:pPr>
        <w:pStyle w:val="a"/>
        <w:spacing w:line="360" w:lineRule="auto"/>
      </w:pPr>
      <w:r>
        <w:t>Скотт Хокинс. Администрирование Web-сервера Apache и руководство по электронной коммерции, – М.:Вильямс, 2001. – 336 с.</w:t>
      </w:r>
    </w:p>
    <w:p w14:paraId="19441CC9" w14:textId="1C2CA7A5" w:rsidR="00B53188" w:rsidRDefault="00231A42" w:rsidP="00D76358">
      <w:pPr>
        <w:pStyle w:val="a"/>
        <w:spacing w:line="360" w:lineRule="auto"/>
      </w:pPr>
      <w:r>
        <w:t>Разработка Web-приложений на РНР и MySQL: Пер. с англ./Лаура Том-сон, Люк Веллинг. – 2-е изд., испр. – СПб: ООО «ДиаСофтЮП», 2003. – 672 с.</w:t>
      </w:r>
    </w:p>
    <w:p w14:paraId="782836AF" w14:textId="5E1A4BB6" w:rsidR="009A5752" w:rsidRDefault="009A5752" w:rsidP="009A5752">
      <w:pPr>
        <w:pStyle w:val="1"/>
        <w:numPr>
          <w:ilvl w:val="0"/>
          <w:numId w:val="0"/>
        </w:numPr>
        <w:ind w:left="1283" w:hanging="432"/>
      </w:pPr>
      <w:bookmarkStart w:id="28" w:name="_Ref36467439"/>
      <w:bookmarkStart w:id="29" w:name="_Toc66972698"/>
      <w:r>
        <w:t>Приложение 1 (</w:t>
      </w:r>
      <w:r>
        <w:rPr>
          <w:lang w:val="en-US"/>
        </w:rPr>
        <w:t>data</w:t>
      </w:r>
      <w:r w:rsidRPr="009977D2">
        <w:t>.</w:t>
      </w:r>
      <w:r w:rsidR="003A5469">
        <w:rPr>
          <w:lang w:val="en-US"/>
        </w:rPr>
        <w:t>json</w:t>
      </w:r>
      <w:r>
        <w:t>)</w:t>
      </w:r>
      <w:bookmarkEnd w:id="28"/>
      <w:bookmarkEnd w:id="29"/>
    </w:p>
    <w:p w14:paraId="28FEB56C" w14:textId="77777777" w:rsidR="003A5469" w:rsidRPr="003A5469" w:rsidRDefault="003A5469" w:rsidP="003A54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bookmarkStart w:id="30" w:name="_Ref36467448"/>
      <w:r w:rsidRPr="003A5469">
        <w:rPr>
          <w:rFonts w:ascii="JetBrains Mono" w:hAnsi="JetBrains Mono" w:cs="Courier New"/>
          <w:color w:val="A9B7C6"/>
          <w:sz w:val="20"/>
          <w:szCs w:val="20"/>
        </w:rPr>
        <w:t>{</w:t>
      </w:r>
      <w:r w:rsidRPr="003A5469">
        <w:rPr>
          <w:rFonts w:ascii="JetBrains Mono" w:hAnsi="JetBrains Mono" w:cs="Courier New"/>
          <w:color w:val="A9B7C6"/>
          <w:sz w:val="20"/>
          <w:szCs w:val="20"/>
        </w:rPr>
        <w:br/>
        <w:t xml:space="preserve">   </w:t>
      </w:r>
      <w:r w:rsidRPr="003A5469">
        <w:rPr>
          <w:rFonts w:ascii="JetBrains Mono" w:hAnsi="JetBrains Mono" w:cs="Courier New"/>
          <w:color w:val="9876AA"/>
          <w:sz w:val="20"/>
          <w:szCs w:val="20"/>
        </w:rPr>
        <w:t>"data"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Pr="003A5469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3A5469">
        <w:rPr>
          <w:rFonts w:ascii="JetBrains Mono" w:hAnsi="JetBrains Mono" w:cs="Courier New"/>
          <w:color w:val="A9B7C6"/>
          <w:sz w:val="20"/>
          <w:szCs w:val="20"/>
        </w:rPr>
        <w:br/>
        <w:t xml:space="preserve">      {</w:t>
      </w:r>
      <w:r w:rsidRPr="003A5469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</w:t>
      </w:r>
      <w:r w:rsidRPr="003A5469">
        <w:rPr>
          <w:rFonts w:ascii="JetBrains Mono" w:hAnsi="JetBrains Mono" w:cs="Courier New"/>
          <w:color w:val="9876AA"/>
          <w:sz w:val="20"/>
          <w:szCs w:val="20"/>
        </w:rPr>
        <w:t>"Name"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Pr="003A5469">
        <w:rPr>
          <w:rFonts w:ascii="JetBrains Mono" w:hAnsi="JetBrains Mono" w:cs="Courier New"/>
          <w:color w:val="6A8759"/>
          <w:sz w:val="20"/>
          <w:szCs w:val="20"/>
        </w:rPr>
        <w:t>"Телескоп Meade LX600 16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\"</w:t>
      </w:r>
      <w:r w:rsidRPr="003A5469">
        <w:rPr>
          <w:rFonts w:ascii="JetBrains Mono" w:hAnsi="JetBrains Mono" w:cs="Courier New"/>
          <w:color w:val="6A8759"/>
          <w:sz w:val="20"/>
          <w:szCs w:val="20"/>
        </w:rPr>
        <w:t xml:space="preserve"> ACF с системой StarLock"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Pr="003A5469">
        <w:rPr>
          <w:rFonts w:ascii="JetBrains Mono" w:hAnsi="JetBrains Mono" w:cs="Courier New"/>
          <w:color w:val="9876AA"/>
          <w:sz w:val="20"/>
          <w:szCs w:val="20"/>
        </w:rPr>
        <w:t>"Focus"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Pr="003A5469">
        <w:rPr>
          <w:rFonts w:ascii="JetBrains Mono" w:hAnsi="JetBrains Mono" w:cs="Courier New"/>
          <w:color w:val="6A8759"/>
          <w:sz w:val="20"/>
          <w:szCs w:val="20"/>
        </w:rPr>
        <w:t>"3251"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Pr="003A5469">
        <w:rPr>
          <w:rFonts w:ascii="JetBrains Mono" w:hAnsi="JetBrains Mono" w:cs="Courier New"/>
          <w:color w:val="9876AA"/>
          <w:sz w:val="20"/>
          <w:szCs w:val="20"/>
        </w:rPr>
        <w:t>"Diameter"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Pr="003A5469">
        <w:rPr>
          <w:rFonts w:ascii="JetBrains Mono" w:hAnsi="JetBrains Mono" w:cs="Courier New"/>
          <w:color w:val="6A8759"/>
          <w:sz w:val="20"/>
          <w:szCs w:val="20"/>
        </w:rPr>
        <w:t>"406"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Pr="003A5469">
        <w:rPr>
          <w:rFonts w:ascii="JetBrains Mono" w:hAnsi="JetBrains Mono" w:cs="Courier New"/>
          <w:color w:val="9876AA"/>
          <w:sz w:val="20"/>
          <w:szCs w:val="20"/>
        </w:rPr>
        <w:t>"Weight"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Pr="003A5469">
        <w:rPr>
          <w:rFonts w:ascii="JetBrains Mono" w:hAnsi="JetBrains Mono" w:cs="Courier New"/>
          <w:color w:val="6A8759"/>
          <w:sz w:val="20"/>
          <w:szCs w:val="20"/>
        </w:rPr>
        <w:t>"225"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Pr="003A5469">
        <w:rPr>
          <w:rFonts w:ascii="JetBrains Mono" w:hAnsi="JetBrains Mono" w:cs="Courier New"/>
          <w:color w:val="9876AA"/>
          <w:sz w:val="20"/>
          <w:szCs w:val="20"/>
        </w:rPr>
        <w:t>"Price"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Pr="003A5469">
        <w:rPr>
          <w:rFonts w:ascii="JetBrains Mono" w:hAnsi="JetBrains Mono" w:cs="Courier New"/>
          <w:color w:val="6A8759"/>
          <w:sz w:val="20"/>
          <w:szCs w:val="20"/>
        </w:rPr>
        <w:t>"3370990"</w:t>
      </w:r>
      <w:r w:rsidRPr="003A5469">
        <w:rPr>
          <w:rFonts w:ascii="JetBrains Mono" w:hAnsi="JetBrains Mono" w:cs="Courier New"/>
          <w:color w:val="6A8759"/>
          <w:sz w:val="20"/>
          <w:szCs w:val="20"/>
        </w:rPr>
        <w:br/>
        <w:t xml:space="preserve">      </w:t>
      </w:r>
      <w:r w:rsidRPr="003A5469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</w:t>
      </w:r>
      <w:r w:rsidRPr="003A5469">
        <w:rPr>
          <w:rFonts w:ascii="JetBrains Mono" w:hAnsi="JetBrains Mono" w:cs="Courier New"/>
          <w:color w:val="A9B7C6"/>
          <w:sz w:val="20"/>
          <w:szCs w:val="20"/>
        </w:rPr>
        <w:t>{</w:t>
      </w:r>
      <w:r w:rsidRPr="003A5469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</w:t>
      </w:r>
      <w:r w:rsidRPr="003A5469">
        <w:rPr>
          <w:rFonts w:ascii="JetBrains Mono" w:hAnsi="JetBrains Mono" w:cs="Courier New"/>
          <w:color w:val="9876AA"/>
          <w:sz w:val="20"/>
          <w:szCs w:val="20"/>
        </w:rPr>
        <w:t>"Name"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Pr="003A5469">
        <w:rPr>
          <w:rFonts w:ascii="JetBrains Mono" w:hAnsi="JetBrains Mono" w:cs="Courier New"/>
          <w:color w:val="6A8759"/>
          <w:sz w:val="20"/>
          <w:szCs w:val="20"/>
        </w:rPr>
        <w:t>"Солнечный телескоп CORONADO SolarMax III 90 Double Stack, с блок. фильтром 30 мм (OTA)"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Pr="003A5469">
        <w:rPr>
          <w:rFonts w:ascii="JetBrains Mono" w:hAnsi="JetBrains Mono" w:cs="Courier New"/>
          <w:color w:val="9876AA"/>
          <w:sz w:val="20"/>
          <w:szCs w:val="20"/>
        </w:rPr>
        <w:t>"Focus"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Pr="003A5469">
        <w:rPr>
          <w:rFonts w:ascii="JetBrains Mono" w:hAnsi="JetBrains Mono" w:cs="Courier New"/>
          <w:color w:val="6A8759"/>
          <w:sz w:val="20"/>
          <w:szCs w:val="20"/>
        </w:rPr>
        <w:t>"800"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Pr="003A5469">
        <w:rPr>
          <w:rFonts w:ascii="JetBrains Mono" w:hAnsi="JetBrains Mono" w:cs="Courier New"/>
          <w:color w:val="9876AA"/>
          <w:sz w:val="20"/>
          <w:szCs w:val="20"/>
        </w:rPr>
        <w:t>"Diameter"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Pr="003A5469">
        <w:rPr>
          <w:rFonts w:ascii="JetBrains Mono" w:hAnsi="JetBrains Mono" w:cs="Courier New"/>
          <w:color w:val="6A8759"/>
          <w:sz w:val="20"/>
          <w:szCs w:val="20"/>
        </w:rPr>
        <w:t>"90"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Pr="003A5469">
        <w:rPr>
          <w:rFonts w:ascii="JetBrains Mono" w:hAnsi="JetBrains Mono" w:cs="Courier New"/>
          <w:color w:val="9876AA"/>
          <w:sz w:val="20"/>
          <w:szCs w:val="20"/>
        </w:rPr>
        <w:t>"Weight"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Pr="003A5469">
        <w:rPr>
          <w:rFonts w:ascii="JetBrains Mono" w:hAnsi="JetBrains Mono" w:cs="Courier New"/>
          <w:color w:val="6A8759"/>
          <w:sz w:val="20"/>
          <w:szCs w:val="20"/>
        </w:rPr>
        <w:t>"10"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Pr="003A5469">
        <w:rPr>
          <w:rFonts w:ascii="JetBrains Mono" w:hAnsi="JetBrains Mono" w:cs="Courier New"/>
          <w:color w:val="9876AA"/>
          <w:sz w:val="20"/>
          <w:szCs w:val="20"/>
        </w:rPr>
        <w:t>"Price"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Pr="003A5469">
        <w:rPr>
          <w:rFonts w:ascii="JetBrains Mono" w:hAnsi="JetBrains Mono" w:cs="Courier New"/>
          <w:color w:val="6A8759"/>
          <w:sz w:val="20"/>
          <w:szCs w:val="20"/>
        </w:rPr>
        <w:t>"1056990"</w:t>
      </w:r>
      <w:r w:rsidRPr="003A5469">
        <w:rPr>
          <w:rFonts w:ascii="JetBrains Mono" w:hAnsi="JetBrains Mono" w:cs="Courier New"/>
          <w:color w:val="6A8759"/>
          <w:sz w:val="20"/>
          <w:szCs w:val="20"/>
        </w:rPr>
        <w:br/>
        <w:t xml:space="preserve">      </w:t>
      </w:r>
      <w:r w:rsidRPr="003A5469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</w:t>
      </w:r>
      <w:r w:rsidRPr="003A5469">
        <w:rPr>
          <w:rFonts w:ascii="JetBrains Mono" w:hAnsi="JetBrains Mono" w:cs="Courier New"/>
          <w:color w:val="A9B7C6"/>
          <w:sz w:val="20"/>
          <w:szCs w:val="20"/>
        </w:rPr>
        <w:t>{</w:t>
      </w:r>
      <w:r w:rsidRPr="003A5469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</w:t>
      </w:r>
      <w:r w:rsidRPr="003A5469">
        <w:rPr>
          <w:rFonts w:ascii="JetBrains Mono" w:hAnsi="JetBrains Mono" w:cs="Courier New"/>
          <w:color w:val="9876AA"/>
          <w:sz w:val="20"/>
          <w:szCs w:val="20"/>
        </w:rPr>
        <w:t>"Name"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Pr="003A5469">
        <w:rPr>
          <w:rFonts w:ascii="JetBrains Mono" w:hAnsi="JetBrains Mono" w:cs="Courier New"/>
          <w:color w:val="6A8759"/>
          <w:sz w:val="20"/>
          <w:szCs w:val="20"/>
        </w:rPr>
        <w:t>"Телескоп Levenhuk Skyline BASE 50T"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Pr="003A5469">
        <w:rPr>
          <w:rFonts w:ascii="JetBrains Mono" w:hAnsi="JetBrains Mono" w:cs="Courier New"/>
          <w:color w:val="9876AA"/>
          <w:sz w:val="20"/>
          <w:szCs w:val="20"/>
        </w:rPr>
        <w:t>"Focus"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Pr="003A5469">
        <w:rPr>
          <w:rFonts w:ascii="JetBrains Mono" w:hAnsi="JetBrains Mono" w:cs="Courier New"/>
          <w:color w:val="6A8759"/>
          <w:sz w:val="20"/>
          <w:szCs w:val="20"/>
        </w:rPr>
        <w:t>"600"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Pr="003A5469">
        <w:rPr>
          <w:rFonts w:ascii="JetBrains Mono" w:hAnsi="JetBrains Mono" w:cs="Courier New"/>
          <w:color w:val="9876AA"/>
          <w:sz w:val="20"/>
          <w:szCs w:val="20"/>
        </w:rPr>
        <w:t>"Diameter"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Pr="003A5469">
        <w:rPr>
          <w:rFonts w:ascii="JetBrains Mono" w:hAnsi="JetBrains Mono" w:cs="Courier New"/>
          <w:color w:val="6A8759"/>
          <w:sz w:val="20"/>
          <w:szCs w:val="20"/>
        </w:rPr>
        <w:t>"50"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Pr="003A5469">
        <w:rPr>
          <w:rFonts w:ascii="JetBrains Mono" w:hAnsi="JetBrains Mono" w:cs="Courier New"/>
          <w:color w:val="9876AA"/>
          <w:sz w:val="20"/>
          <w:szCs w:val="20"/>
        </w:rPr>
        <w:t>"Weight"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Pr="003A5469">
        <w:rPr>
          <w:rFonts w:ascii="JetBrains Mono" w:hAnsi="JetBrains Mono" w:cs="Courier New"/>
          <w:color w:val="6A8759"/>
          <w:sz w:val="20"/>
          <w:szCs w:val="20"/>
        </w:rPr>
        <w:t>"2.4"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Pr="003A5469">
        <w:rPr>
          <w:rFonts w:ascii="JetBrains Mono" w:hAnsi="JetBrains Mono" w:cs="Courier New"/>
          <w:color w:val="9876AA"/>
          <w:sz w:val="20"/>
          <w:szCs w:val="20"/>
        </w:rPr>
        <w:t>"Price"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Pr="003A5469">
        <w:rPr>
          <w:rFonts w:ascii="JetBrains Mono" w:hAnsi="JetBrains Mono" w:cs="Courier New"/>
          <w:color w:val="6A8759"/>
          <w:sz w:val="20"/>
          <w:szCs w:val="20"/>
        </w:rPr>
        <w:t>"6990"</w:t>
      </w:r>
      <w:r w:rsidRPr="003A5469">
        <w:rPr>
          <w:rFonts w:ascii="JetBrains Mono" w:hAnsi="JetBrains Mono" w:cs="Courier New"/>
          <w:color w:val="6A8759"/>
          <w:sz w:val="20"/>
          <w:szCs w:val="20"/>
        </w:rPr>
        <w:br/>
        <w:t xml:space="preserve">      </w:t>
      </w:r>
      <w:r w:rsidRPr="003A5469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</w:t>
      </w:r>
      <w:r w:rsidRPr="003A5469">
        <w:rPr>
          <w:rFonts w:ascii="JetBrains Mono" w:hAnsi="JetBrains Mono" w:cs="Courier New"/>
          <w:color w:val="A9B7C6"/>
          <w:sz w:val="20"/>
          <w:szCs w:val="20"/>
        </w:rPr>
        <w:t>{</w:t>
      </w:r>
      <w:r w:rsidRPr="003A5469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</w:t>
      </w:r>
      <w:r w:rsidRPr="003A5469">
        <w:rPr>
          <w:rFonts w:ascii="JetBrains Mono" w:hAnsi="JetBrains Mono" w:cs="Courier New"/>
          <w:color w:val="9876AA"/>
          <w:sz w:val="20"/>
          <w:szCs w:val="20"/>
        </w:rPr>
        <w:t>"Name"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Pr="003A5469">
        <w:rPr>
          <w:rFonts w:ascii="JetBrains Mono" w:hAnsi="JetBrains Mono" w:cs="Courier New"/>
          <w:color w:val="6A8759"/>
          <w:sz w:val="20"/>
          <w:szCs w:val="20"/>
        </w:rPr>
        <w:t>"Телескоп Konus Konuspace-4 50/600 AZ, настольный"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Pr="003A5469">
        <w:rPr>
          <w:rFonts w:ascii="JetBrains Mono" w:hAnsi="JetBrains Mono" w:cs="Courier New"/>
          <w:color w:val="9876AA"/>
          <w:sz w:val="20"/>
          <w:szCs w:val="20"/>
        </w:rPr>
        <w:t>"Focus"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Pr="003A5469">
        <w:rPr>
          <w:rFonts w:ascii="JetBrains Mono" w:hAnsi="JetBrains Mono" w:cs="Courier New"/>
          <w:color w:val="6A8759"/>
          <w:sz w:val="20"/>
          <w:szCs w:val="20"/>
        </w:rPr>
        <w:t>"600"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Pr="003A5469">
        <w:rPr>
          <w:rFonts w:ascii="JetBrains Mono" w:hAnsi="JetBrains Mono" w:cs="Courier New"/>
          <w:color w:val="9876AA"/>
          <w:sz w:val="20"/>
          <w:szCs w:val="20"/>
        </w:rPr>
        <w:t>"Diameter"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Pr="003A5469">
        <w:rPr>
          <w:rFonts w:ascii="JetBrains Mono" w:hAnsi="JetBrains Mono" w:cs="Courier New"/>
          <w:color w:val="6A8759"/>
          <w:sz w:val="20"/>
          <w:szCs w:val="20"/>
        </w:rPr>
        <w:t>"50"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Pr="003A5469">
        <w:rPr>
          <w:rFonts w:ascii="JetBrains Mono" w:hAnsi="JetBrains Mono" w:cs="Courier New"/>
          <w:color w:val="9876AA"/>
          <w:sz w:val="20"/>
          <w:szCs w:val="20"/>
        </w:rPr>
        <w:t>"Weight"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Pr="003A5469">
        <w:rPr>
          <w:rFonts w:ascii="JetBrains Mono" w:hAnsi="JetBrains Mono" w:cs="Courier New"/>
          <w:color w:val="6A8759"/>
          <w:sz w:val="20"/>
          <w:szCs w:val="20"/>
        </w:rPr>
        <w:t>"1.28"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Pr="003A5469">
        <w:rPr>
          <w:rFonts w:ascii="JetBrains Mono" w:hAnsi="JetBrains Mono" w:cs="Courier New"/>
          <w:color w:val="9876AA"/>
          <w:sz w:val="20"/>
          <w:szCs w:val="20"/>
        </w:rPr>
        <w:t>"Price"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Pr="003A5469">
        <w:rPr>
          <w:rFonts w:ascii="JetBrains Mono" w:hAnsi="JetBrains Mono" w:cs="Courier New"/>
          <w:color w:val="6A8759"/>
          <w:sz w:val="20"/>
          <w:szCs w:val="20"/>
        </w:rPr>
        <w:t>"6390"</w:t>
      </w:r>
      <w:r w:rsidRPr="003A5469">
        <w:rPr>
          <w:rFonts w:ascii="JetBrains Mono" w:hAnsi="JetBrains Mono" w:cs="Courier New"/>
          <w:color w:val="6A8759"/>
          <w:sz w:val="20"/>
          <w:szCs w:val="20"/>
        </w:rPr>
        <w:br/>
        <w:t xml:space="preserve">      </w:t>
      </w:r>
      <w:r w:rsidRPr="003A5469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</w:t>
      </w:r>
      <w:r w:rsidRPr="003A5469">
        <w:rPr>
          <w:rFonts w:ascii="JetBrains Mono" w:hAnsi="JetBrains Mono" w:cs="Courier New"/>
          <w:color w:val="A9B7C6"/>
          <w:sz w:val="20"/>
          <w:szCs w:val="20"/>
        </w:rPr>
        <w:t>{</w:t>
      </w:r>
      <w:r w:rsidRPr="003A5469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</w:t>
      </w:r>
      <w:r w:rsidRPr="003A5469">
        <w:rPr>
          <w:rFonts w:ascii="JetBrains Mono" w:hAnsi="JetBrains Mono" w:cs="Courier New"/>
          <w:color w:val="9876AA"/>
          <w:sz w:val="20"/>
          <w:szCs w:val="20"/>
        </w:rPr>
        <w:t>"Name"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Pr="003A5469">
        <w:rPr>
          <w:rFonts w:ascii="JetBrains Mono" w:hAnsi="JetBrains Mono" w:cs="Courier New"/>
          <w:color w:val="6A8759"/>
          <w:sz w:val="20"/>
          <w:szCs w:val="20"/>
        </w:rPr>
        <w:t>"Телескоп Sky-Watcher BK 607AZ2"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Pr="003A5469">
        <w:rPr>
          <w:rFonts w:ascii="JetBrains Mono" w:hAnsi="JetBrains Mono" w:cs="Courier New"/>
          <w:color w:val="9876AA"/>
          <w:sz w:val="20"/>
          <w:szCs w:val="20"/>
        </w:rPr>
        <w:t>"Focus"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Pr="003A5469">
        <w:rPr>
          <w:rFonts w:ascii="JetBrains Mono" w:hAnsi="JetBrains Mono" w:cs="Courier New"/>
          <w:color w:val="6A8759"/>
          <w:sz w:val="20"/>
          <w:szCs w:val="20"/>
        </w:rPr>
        <w:t>"700"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Pr="003A5469">
        <w:rPr>
          <w:rFonts w:ascii="JetBrains Mono" w:hAnsi="JetBrains Mono" w:cs="Courier New"/>
          <w:color w:val="9876AA"/>
          <w:sz w:val="20"/>
          <w:szCs w:val="20"/>
        </w:rPr>
        <w:t>"Diameter"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Pr="003A5469">
        <w:rPr>
          <w:rFonts w:ascii="JetBrains Mono" w:hAnsi="JetBrains Mono" w:cs="Courier New"/>
          <w:color w:val="6A8759"/>
          <w:sz w:val="20"/>
          <w:szCs w:val="20"/>
        </w:rPr>
        <w:t>"60"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Pr="003A5469">
        <w:rPr>
          <w:rFonts w:ascii="JetBrains Mono" w:hAnsi="JetBrains Mono" w:cs="Courier New"/>
          <w:color w:val="9876AA"/>
          <w:sz w:val="20"/>
          <w:szCs w:val="20"/>
        </w:rPr>
        <w:t>"Weight"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Pr="003A5469">
        <w:rPr>
          <w:rFonts w:ascii="JetBrains Mono" w:hAnsi="JetBrains Mono" w:cs="Courier New"/>
          <w:color w:val="6A8759"/>
          <w:sz w:val="20"/>
          <w:szCs w:val="20"/>
        </w:rPr>
        <w:t>"4.12"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Pr="003A5469">
        <w:rPr>
          <w:rFonts w:ascii="JetBrains Mono" w:hAnsi="JetBrains Mono" w:cs="Courier New"/>
          <w:color w:val="9876AA"/>
          <w:sz w:val="20"/>
          <w:szCs w:val="20"/>
        </w:rPr>
        <w:t>"Price"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Pr="003A5469">
        <w:rPr>
          <w:rFonts w:ascii="JetBrains Mono" w:hAnsi="JetBrains Mono" w:cs="Courier New"/>
          <w:color w:val="6A8759"/>
          <w:sz w:val="20"/>
          <w:szCs w:val="20"/>
        </w:rPr>
        <w:t>"13990"</w:t>
      </w:r>
      <w:r w:rsidRPr="003A5469">
        <w:rPr>
          <w:rFonts w:ascii="JetBrains Mono" w:hAnsi="JetBrains Mono" w:cs="Courier New"/>
          <w:color w:val="6A8759"/>
          <w:sz w:val="20"/>
          <w:szCs w:val="20"/>
        </w:rPr>
        <w:br/>
        <w:t xml:space="preserve">      </w:t>
      </w:r>
      <w:r w:rsidRPr="003A5469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</w:t>
      </w:r>
      <w:r w:rsidRPr="003A5469">
        <w:rPr>
          <w:rFonts w:ascii="JetBrains Mono" w:hAnsi="JetBrains Mono" w:cs="Courier New"/>
          <w:color w:val="A9B7C6"/>
          <w:sz w:val="20"/>
          <w:szCs w:val="20"/>
        </w:rPr>
        <w:t>{</w:t>
      </w:r>
      <w:r w:rsidRPr="003A5469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</w:t>
      </w:r>
      <w:r w:rsidRPr="003A5469">
        <w:rPr>
          <w:rFonts w:ascii="JetBrains Mono" w:hAnsi="JetBrains Mono" w:cs="Courier New"/>
          <w:color w:val="9876AA"/>
          <w:sz w:val="20"/>
          <w:szCs w:val="20"/>
        </w:rPr>
        <w:t>"Name"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Pr="003A5469">
        <w:rPr>
          <w:rFonts w:ascii="JetBrains Mono" w:hAnsi="JetBrains Mono" w:cs="Courier New"/>
          <w:color w:val="6A8759"/>
          <w:sz w:val="20"/>
          <w:szCs w:val="20"/>
        </w:rPr>
        <w:t>"Телескоп Levenhuk Skyline Travel 50"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Pr="003A5469">
        <w:rPr>
          <w:rFonts w:ascii="JetBrains Mono" w:hAnsi="JetBrains Mono" w:cs="Courier New"/>
          <w:color w:val="9876AA"/>
          <w:sz w:val="20"/>
          <w:szCs w:val="20"/>
        </w:rPr>
        <w:t>"Focus"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Pr="003A5469">
        <w:rPr>
          <w:rFonts w:ascii="JetBrains Mono" w:hAnsi="JetBrains Mono" w:cs="Courier New"/>
          <w:color w:val="6A8759"/>
          <w:sz w:val="20"/>
          <w:szCs w:val="20"/>
        </w:rPr>
        <w:t>"360"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Pr="003A5469">
        <w:rPr>
          <w:rFonts w:ascii="JetBrains Mono" w:hAnsi="JetBrains Mono" w:cs="Courier New"/>
          <w:color w:val="9876AA"/>
          <w:sz w:val="20"/>
          <w:szCs w:val="20"/>
        </w:rPr>
        <w:t>"Diameter"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Pr="003A5469">
        <w:rPr>
          <w:rFonts w:ascii="JetBrains Mono" w:hAnsi="JetBrains Mono" w:cs="Courier New"/>
          <w:color w:val="6A8759"/>
          <w:sz w:val="20"/>
          <w:szCs w:val="20"/>
        </w:rPr>
        <w:t>"50"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Pr="003A5469">
        <w:rPr>
          <w:rFonts w:ascii="JetBrains Mono" w:hAnsi="JetBrains Mono" w:cs="Courier New"/>
          <w:color w:val="9876AA"/>
          <w:sz w:val="20"/>
          <w:szCs w:val="20"/>
        </w:rPr>
        <w:t>"Weight"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Pr="003A5469">
        <w:rPr>
          <w:rFonts w:ascii="JetBrains Mono" w:hAnsi="JetBrains Mono" w:cs="Courier New"/>
          <w:color w:val="6A8759"/>
          <w:sz w:val="20"/>
          <w:szCs w:val="20"/>
        </w:rPr>
        <w:t>"2.3"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Pr="003A5469">
        <w:rPr>
          <w:rFonts w:ascii="JetBrains Mono" w:hAnsi="JetBrains Mono" w:cs="Courier New"/>
          <w:color w:val="9876AA"/>
          <w:sz w:val="20"/>
          <w:szCs w:val="20"/>
        </w:rPr>
        <w:t>"Price"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Pr="003A5469">
        <w:rPr>
          <w:rFonts w:ascii="JetBrains Mono" w:hAnsi="JetBrains Mono" w:cs="Courier New"/>
          <w:color w:val="6A8759"/>
          <w:sz w:val="20"/>
          <w:szCs w:val="20"/>
        </w:rPr>
        <w:t>"7990"</w:t>
      </w:r>
      <w:r w:rsidRPr="003A5469">
        <w:rPr>
          <w:rFonts w:ascii="JetBrains Mono" w:hAnsi="JetBrains Mono" w:cs="Courier New"/>
          <w:color w:val="6A8759"/>
          <w:sz w:val="20"/>
          <w:szCs w:val="20"/>
        </w:rPr>
        <w:br/>
        <w:t xml:space="preserve">      </w:t>
      </w:r>
      <w:r w:rsidRPr="003A5469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</w:t>
      </w:r>
      <w:r w:rsidRPr="003A5469">
        <w:rPr>
          <w:rFonts w:ascii="JetBrains Mono" w:hAnsi="JetBrains Mono" w:cs="Courier New"/>
          <w:color w:val="A9B7C6"/>
          <w:sz w:val="20"/>
          <w:szCs w:val="20"/>
        </w:rPr>
        <w:t>{</w:t>
      </w:r>
      <w:r w:rsidRPr="003A5469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</w:t>
      </w:r>
      <w:r w:rsidRPr="003A5469">
        <w:rPr>
          <w:rFonts w:ascii="JetBrains Mono" w:hAnsi="JetBrains Mono" w:cs="Courier New"/>
          <w:color w:val="9876AA"/>
          <w:sz w:val="20"/>
          <w:szCs w:val="20"/>
        </w:rPr>
        <w:t>"Name"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Pr="003A5469">
        <w:rPr>
          <w:rFonts w:ascii="JetBrains Mono" w:hAnsi="JetBrains Mono" w:cs="Courier New"/>
          <w:color w:val="6A8759"/>
          <w:sz w:val="20"/>
          <w:szCs w:val="20"/>
        </w:rPr>
        <w:t>"Телескоп Levenhuk Skyline Travel 80"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Pr="003A5469">
        <w:rPr>
          <w:rFonts w:ascii="JetBrains Mono" w:hAnsi="JetBrains Mono" w:cs="Courier New"/>
          <w:color w:val="9876AA"/>
          <w:sz w:val="20"/>
          <w:szCs w:val="20"/>
        </w:rPr>
        <w:t>"Focus"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Pr="003A5469">
        <w:rPr>
          <w:rFonts w:ascii="JetBrains Mono" w:hAnsi="JetBrains Mono" w:cs="Courier New"/>
          <w:color w:val="6A8759"/>
          <w:sz w:val="20"/>
          <w:szCs w:val="20"/>
        </w:rPr>
        <w:t>"400"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Pr="003A5469">
        <w:rPr>
          <w:rFonts w:ascii="JetBrains Mono" w:hAnsi="JetBrains Mono" w:cs="Courier New"/>
          <w:color w:val="9876AA"/>
          <w:sz w:val="20"/>
          <w:szCs w:val="20"/>
        </w:rPr>
        <w:t>"Diameter"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Pr="003A5469">
        <w:rPr>
          <w:rFonts w:ascii="JetBrains Mono" w:hAnsi="JetBrains Mono" w:cs="Courier New"/>
          <w:color w:val="6A8759"/>
          <w:sz w:val="20"/>
          <w:szCs w:val="20"/>
        </w:rPr>
        <w:t>"80"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Pr="003A5469">
        <w:rPr>
          <w:rFonts w:ascii="JetBrains Mono" w:hAnsi="JetBrains Mono" w:cs="Courier New"/>
          <w:color w:val="9876AA"/>
          <w:sz w:val="20"/>
          <w:szCs w:val="20"/>
        </w:rPr>
        <w:t>"Weight"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Pr="003A5469">
        <w:rPr>
          <w:rFonts w:ascii="JetBrains Mono" w:hAnsi="JetBrains Mono" w:cs="Courier New"/>
          <w:color w:val="6A8759"/>
          <w:sz w:val="20"/>
          <w:szCs w:val="20"/>
        </w:rPr>
        <w:t>"3.87"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Pr="003A5469">
        <w:rPr>
          <w:rFonts w:ascii="JetBrains Mono" w:hAnsi="JetBrains Mono" w:cs="Courier New"/>
          <w:color w:val="9876AA"/>
          <w:sz w:val="20"/>
          <w:szCs w:val="20"/>
        </w:rPr>
        <w:t>"Price"</w:t>
      </w:r>
      <w:r w:rsidRPr="003A5469">
        <w:rPr>
          <w:rFonts w:ascii="JetBrains Mono" w:hAnsi="JetBrains Mono" w:cs="Courier New"/>
          <w:color w:val="CC7832"/>
          <w:sz w:val="20"/>
          <w:szCs w:val="20"/>
        </w:rPr>
        <w:t>:</w:t>
      </w:r>
      <w:r w:rsidRPr="003A5469">
        <w:rPr>
          <w:rFonts w:ascii="JetBrains Mono" w:hAnsi="JetBrains Mono" w:cs="Courier New"/>
          <w:color w:val="6A8759"/>
          <w:sz w:val="20"/>
          <w:szCs w:val="20"/>
        </w:rPr>
        <w:t>"19900"</w:t>
      </w:r>
      <w:r w:rsidRPr="003A5469">
        <w:rPr>
          <w:rFonts w:ascii="JetBrains Mono" w:hAnsi="JetBrains Mono" w:cs="Courier New"/>
          <w:color w:val="6A8759"/>
          <w:sz w:val="20"/>
          <w:szCs w:val="20"/>
        </w:rPr>
        <w:br/>
        <w:t xml:space="preserve">      </w:t>
      </w:r>
      <w:r w:rsidRPr="003A5469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3A5469">
        <w:rPr>
          <w:rFonts w:ascii="JetBrains Mono" w:hAnsi="JetBrains Mono" w:cs="Courier New"/>
          <w:color w:val="A9B7C6"/>
          <w:sz w:val="20"/>
          <w:szCs w:val="20"/>
        </w:rPr>
        <w:br/>
        <w:t xml:space="preserve">   ]</w:t>
      </w:r>
      <w:r w:rsidRPr="003A5469"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14:paraId="02D8344A" w14:textId="26F2A3EE" w:rsidR="00253A9B" w:rsidRPr="00730DCE" w:rsidRDefault="00253A9B" w:rsidP="00253A9B">
      <w:pPr>
        <w:pStyle w:val="1"/>
        <w:numPr>
          <w:ilvl w:val="0"/>
          <w:numId w:val="0"/>
        </w:numPr>
        <w:ind w:left="1283" w:hanging="432"/>
        <w:rPr>
          <w:lang w:val="en-US"/>
        </w:rPr>
      </w:pPr>
      <w:bookmarkStart w:id="31" w:name="_Toc66972699"/>
      <w:r>
        <w:t>Приложение</w:t>
      </w:r>
      <w:r w:rsidRPr="00730DCE">
        <w:rPr>
          <w:lang w:val="en-US"/>
        </w:rPr>
        <w:t xml:space="preserve"> 2 (</w:t>
      </w:r>
      <w:r w:rsidR="003A5469">
        <w:rPr>
          <w:lang w:val="en-US"/>
        </w:rPr>
        <w:t>main</w:t>
      </w:r>
      <w:r w:rsidRPr="00730DCE">
        <w:rPr>
          <w:lang w:val="en-US"/>
        </w:rPr>
        <w:t>.</w:t>
      </w:r>
      <w:r>
        <w:rPr>
          <w:lang w:val="en-US"/>
        </w:rPr>
        <w:t>php</w:t>
      </w:r>
      <w:r w:rsidRPr="00730DCE">
        <w:rPr>
          <w:lang w:val="en-US"/>
        </w:rPr>
        <w:t>)</w:t>
      </w:r>
      <w:bookmarkEnd w:id="30"/>
      <w:bookmarkEnd w:id="31"/>
    </w:p>
    <w:p w14:paraId="7C0F9835" w14:textId="77777777" w:rsidR="003A5469" w:rsidRPr="003A5469" w:rsidRDefault="003A5469" w:rsidP="003A5469">
      <w:pPr>
        <w:pStyle w:val="HTML"/>
        <w:shd w:val="clear" w:color="auto" w:fill="2B2B2B"/>
        <w:spacing w:after="240"/>
        <w:rPr>
          <w:rFonts w:ascii="JetBrains Mono" w:hAnsi="JetBrains Mono"/>
          <w:color w:val="A9B7C6"/>
          <w:lang w:val="en-US"/>
        </w:rPr>
      </w:pPr>
      <w:bookmarkStart w:id="32" w:name="_Ref36467514"/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>&lt;?php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 xml:space="preserve">$string 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= file_get_contents(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"data.json"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 xml:space="preserve">$json_a 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= json_decode(</w:t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>$string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>, true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br/>
        <w:t>?&gt;</w:t>
      </w:r>
      <w:r w:rsidRPr="003A5469">
        <w:rPr>
          <w:rFonts w:ascii="JetBrains Mono" w:hAnsi="JetBrains Mono"/>
          <w:color w:val="CC7832"/>
          <w:lang w:val="en-US"/>
        </w:rPr>
        <w:br/>
      </w:r>
      <w:r w:rsidRPr="003A5469">
        <w:rPr>
          <w:rFonts w:ascii="JetBrains Mono" w:hAnsi="JetBrains Mono"/>
          <w:color w:val="CC7832"/>
          <w:lang w:val="en-US"/>
        </w:rPr>
        <w:br/>
      </w:r>
      <w:r w:rsidRPr="003A5469">
        <w:rPr>
          <w:rFonts w:ascii="JetBrains Mono" w:hAnsi="JetBrains Mono"/>
          <w:color w:val="E8BF6A"/>
          <w:lang w:val="en-US"/>
        </w:rPr>
        <w:t xml:space="preserve">&lt;!DOCTYPE </w:t>
      </w:r>
      <w:r w:rsidRPr="003A5469">
        <w:rPr>
          <w:rFonts w:ascii="JetBrains Mono" w:hAnsi="JetBrains Mono"/>
          <w:color w:val="BABABA"/>
          <w:lang w:val="en-US"/>
        </w:rPr>
        <w:t>html</w:t>
      </w:r>
      <w:r w:rsidRPr="003A5469">
        <w:rPr>
          <w:rFonts w:ascii="JetBrains Mono" w:hAnsi="JetBrains Mono"/>
          <w:color w:val="E8BF6A"/>
          <w:lang w:val="en-US"/>
        </w:rPr>
        <w:t>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&lt;html </w:t>
      </w:r>
      <w:r w:rsidRPr="003A5469">
        <w:rPr>
          <w:rFonts w:ascii="JetBrains Mono" w:hAnsi="JetBrains Mono"/>
          <w:color w:val="BABABA"/>
          <w:lang w:val="en-US"/>
        </w:rPr>
        <w:t>lang</w:t>
      </w:r>
      <w:r w:rsidRPr="003A5469">
        <w:rPr>
          <w:rFonts w:ascii="JetBrains Mono" w:hAnsi="JetBrains Mono"/>
          <w:color w:val="A5C261"/>
          <w:lang w:val="en-US"/>
        </w:rPr>
        <w:t>="ru"</w:t>
      </w:r>
      <w:r w:rsidRPr="003A5469">
        <w:rPr>
          <w:rFonts w:ascii="JetBrains Mono" w:hAnsi="JetBrains Mono"/>
          <w:color w:val="E8BF6A"/>
          <w:lang w:val="en-US"/>
        </w:rPr>
        <w:t>&gt;</w:t>
      </w:r>
      <w:r w:rsidRPr="003A5469">
        <w:rPr>
          <w:rFonts w:ascii="JetBrains Mono" w:hAnsi="JetBrains Mono"/>
          <w:color w:val="E8BF6A"/>
          <w:lang w:val="en-US"/>
        </w:rPr>
        <w:br/>
        <w:t>&lt;head&gt;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&lt;meta </w:t>
      </w:r>
      <w:r w:rsidRPr="003A5469">
        <w:rPr>
          <w:rFonts w:ascii="JetBrains Mono" w:hAnsi="JetBrains Mono"/>
          <w:color w:val="BABABA"/>
          <w:lang w:val="en-US"/>
        </w:rPr>
        <w:t>charset</w:t>
      </w:r>
      <w:r w:rsidRPr="003A5469">
        <w:rPr>
          <w:rFonts w:ascii="JetBrains Mono" w:hAnsi="JetBrains Mono"/>
          <w:color w:val="A5C261"/>
          <w:lang w:val="en-US"/>
        </w:rPr>
        <w:t>="utf-8"</w:t>
      </w:r>
      <w:r w:rsidRPr="003A5469">
        <w:rPr>
          <w:rFonts w:ascii="JetBrains Mono" w:hAnsi="JetBrains Mono"/>
          <w:color w:val="E8BF6A"/>
          <w:lang w:val="en-US"/>
        </w:rPr>
        <w:t>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&lt;meta </w:t>
      </w:r>
      <w:r w:rsidRPr="003A5469">
        <w:rPr>
          <w:rFonts w:ascii="JetBrains Mono" w:hAnsi="JetBrains Mono"/>
          <w:color w:val="BABABA"/>
          <w:lang w:val="en-US"/>
        </w:rPr>
        <w:t>name</w:t>
      </w:r>
      <w:r w:rsidRPr="003A5469">
        <w:rPr>
          <w:rFonts w:ascii="JetBrains Mono" w:hAnsi="JetBrains Mono"/>
          <w:color w:val="A5C261"/>
          <w:lang w:val="en-US"/>
        </w:rPr>
        <w:t xml:space="preserve">="viewport" </w:t>
      </w:r>
      <w:r w:rsidRPr="003A5469">
        <w:rPr>
          <w:rFonts w:ascii="JetBrains Mono" w:hAnsi="JetBrains Mono"/>
          <w:color w:val="BABABA"/>
          <w:lang w:val="en-US"/>
        </w:rPr>
        <w:t>content</w:t>
      </w:r>
      <w:r w:rsidRPr="003A5469">
        <w:rPr>
          <w:rFonts w:ascii="JetBrains Mono" w:hAnsi="JetBrains Mono"/>
          <w:color w:val="A5C261"/>
          <w:lang w:val="en-US"/>
        </w:rPr>
        <w:t>="with-device-width, initial-scale = 1.0"</w:t>
      </w:r>
      <w:r w:rsidRPr="003A5469">
        <w:rPr>
          <w:rFonts w:ascii="JetBrains Mono" w:hAnsi="JetBrains Mono"/>
          <w:color w:val="E8BF6A"/>
          <w:lang w:val="en-US"/>
        </w:rPr>
        <w:t>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&lt;title&gt;</w:t>
      </w:r>
      <w:r>
        <w:rPr>
          <w:rFonts w:ascii="JetBrains Mono" w:hAnsi="JetBrains Mono"/>
          <w:color w:val="A9B7C6"/>
        </w:rPr>
        <w:t>Таблица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данных</w:t>
      </w:r>
      <w:r w:rsidRPr="003A5469">
        <w:rPr>
          <w:rFonts w:ascii="JetBrains Mono" w:hAnsi="JetBrains Mono"/>
          <w:color w:val="E8BF6A"/>
          <w:lang w:val="en-US"/>
        </w:rPr>
        <w:t>&lt;/title&gt;</w:t>
      </w:r>
      <w:r w:rsidRPr="003A5469">
        <w:rPr>
          <w:rFonts w:ascii="JetBrains Mono" w:hAnsi="JetBrains Mono"/>
          <w:color w:val="E8BF6A"/>
          <w:lang w:val="en-US"/>
        </w:rPr>
        <w:br/>
        <w:t>&lt;/head&gt;</w:t>
      </w:r>
      <w:r w:rsidRPr="003A5469">
        <w:rPr>
          <w:rFonts w:ascii="JetBrains Mono" w:hAnsi="JetBrains Mono"/>
          <w:color w:val="E8BF6A"/>
          <w:lang w:val="en-US"/>
        </w:rPr>
        <w:br/>
        <w:t>&lt;body &gt;</w:t>
      </w:r>
      <w:r w:rsidRPr="003A5469">
        <w:rPr>
          <w:rFonts w:ascii="JetBrains Mono" w:hAnsi="JetBrains Mono"/>
          <w:color w:val="E8BF6A"/>
          <w:lang w:val="en-US"/>
        </w:rPr>
        <w:br/>
      </w:r>
      <w:r w:rsidRPr="003A5469">
        <w:rPr>
          <w:rFonts w:ascii="JetBrains Mono" w:hAnsi="JetBrains Mono"/>
          <w:color w:val="E8BF6A"/>
          <w:lang w:val="en-US"/>
        </w:rPr>
        <w:br/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&lt;?php require 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"../../../parts/header.php"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3A5469">
        <w:rPr>
          <w:rFonts w:ascii="JetBrains Mono" w:hAnsi="JetBrains Mono"/>
          <w:color w:val="CC7832"/>
          <w:lang w:val="en-US"/>
        </w:rPr>
        <w:br/>
      </w:r>
      <w:r w:rsidRPr="003A5469">
        <w:rPr>
          <w:rFonts w:ascii="JetBrains Mono" w:hAnsi="JetBrains Mono"/>
          <w:color w:val="E8BF6A"/>
          <w:lang w:val="en-US"/>
        </w:rPr>
        <w:t xml:space="preserve">&lt;h1 </w:t>
      </w:r>
      <w:r w:rsidRPr="003A5469">
        <w:rPr>
          <w:rFonts w:ascii="JetBrains Mono" w:hAnsi="JetBrains Mono"/>
          <w:color w:val="BABABA"/>
          <w:lang w:val="en-US"/>
        </w:rPr>
        <w:t>class</w:t>
      </w:r>
      <w:r w:rsidRPr="003A5469">
        <w:rPr>
          <w:rFonts w:ascii="JetBrains Mono" w:hAnsi="JetBrains Mono"/>
          <w:color w:val="A5C261"/>
          <w:lang w:val="en-US"/>
        </w:rPr>
        <w:t xml:space="preserve">="" </w:t>
      </w:r>
      <w:r w:rsidRPr="003A5469">
        <w:rPr>
          <w:rFonts w:ascii="JetBrains Mono" w:hAnsi="JetBrains Mono"/>
          <w:color w:val="BABABA"/>
          <w:lang w:val="en-US"/>
        </w:rPr>
        <w:t>style</w:t>
      </w:r>
      <w:r w:rsidRPr="003A5469">
        <w:rPr>
          <w:rFonts w:ascii="JetBrains Mono" w:hAnsi="JetBrains Mono"/>
          <w:color w:val="A5C261"/>
          <w:lang w:val="en-US"/>
        </w:rPr>
        <w:t>="</w:t>
      </w:r>
      <w:r w:rsidRPr="003A5469">
        <w:rPr>
          <w:rFonts w:ascii="JetBrains Mono" w:hAnsi="JetBrains Mono"/>
          <w:color w:val="BABABA"/>
          <w:lang w:val="en-US"/>
        </w:rPr>
        <w:t>text-align</w:t>
      </w:r>
      <w:r w:rsidRPr="003A5469">
        <w:rPr>
          <w:rFonts w:ascii="JetBrains Mono" w:hAnsi="JetBrains Mono"/>
          <w:color w:val="A9B7C6"/>
          <w:lang w:val="en-US"/>
        </w:rPr>
        <w:t xml:space="preserve">: </w:t>
      </w:r>
      <w:r w:rsidRPr="003A5469">
        <w:rPr>
          <w:rFonts w:ascii="JetBrains Mono" w:hAnsi="JetBrains Mono"/>
          <w:color w:val="A5C261"/>
          <w:lang w:val="en-US"/>
        </w:rPr>
        <w:t>center</w:t>
      </w:r>
      <w:r w:rsidRPr="003A5469">
        <w:rPr>
          <w:rFonts w:ascii="JetBrains Mono" w:hAnsi="JetBrains Mono"/>
          <w:color w:val="CC7832"/>
          <w:lang w:val="en-US"/>
        </w:rPr>
        <w:t xml:space="preserve">; </w:t>
      </w:r>
      <w:r w:rsidRPr="003A5469">
        <w:rPr>
          <w:rFonts w:ascii="JetBrains Mono" w:hAnsi="JetBrains Mono"/>
          <w:color w:val="BABABA"/>
          <w:lang w:val="en-US"/>
        </w:rPr>
        <w:t>visibility</w:t>
      </w:r>
      <w:r w:rsidRPr="003A5469">
        <w:rPr>
          <w:rFonts w:ascii="JetBrains Mono" w:hAnsi="JetBrains Mono"/>
          <w:color w:val="A9B7C6"/>
          <w:lang w:val="en-US"/>
        </w:rPr>
        <w:t xml:space="preserve">: </w:t>
      </w:r>
      <w:r w:rsidRPr="003A5469">
        <w:rPr>
          <w:rFonts w:ascii="JetBrains Mono" w:hAnsi="JetBrains Mono"/>
          <w:color w:val="A5C261"/>
          <w:lang w:val="en-US"/>
        </w:rPr>
        <w:t>visible</w:t>
      </w:r>
      <w:r w:rsidRPr="003A5469">
        <w:rPr>
          <w:rFonts w:ascii="JetBrains Mono" w:hAnsi="JetBrains Mono"/>
          <w:color w:val="CC7832"/>
          <w:lang w:val="en-US"/>
        </w:rPr>
        <w:t xml:space="preserve">; </w:t>
      </w:r>
      <w:r w:rsidRPr="003A5469">
        <w:rPr>
          <w:rFonts w:ascii="JetBrains Mono" w:hAnsi="JetBrains Mono"/>
          <w:color w:val="A5C261"/>
          <w:lang w:val="en-US"/>
        </w:rPr>
        <w:t>"</w:t>
      </w:r>
      <w:r w:rsidRPr="003A5469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Телескопы</w:t>
      </w:r>
      <w:r w:rsidRPr="003A5469">
        <w:rPr>
          <w:rFonts w:ascii="JetBrains Mono" w:hAnsi="JetBrains Mono"/>
          <w:color w:val="E8BF6A"/>
          <w:lang w:val="en-US"/>
        </w:rPr>
        <w:t>&lt;/h1&gt;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&lt;div </w:t>
      </w:r>
      <w:r w:rsidRPr="003A5469">
        <w:rPr>
          <w:rFonts w:ascii="JetBrains Mono" w:hAnsi="JetBrains Mono"/>
          <w:color w:val="BABABA"/>
          <w:lang w:val="en-US"/>
        </w:rPr>
        <w:t>class</w:t>
      </w:r>
      <w:r w:rsidRPr="003A5469">
        <w:rPr>
          <w:rFonts w:ascii="JetBrains Mono" w:hAnsi="JetBrains Mono"/>
          <w:color w:val="A5C261"/>
          <w:lang w:val="en-US"/>
        </w:rPr>
        <w:t>="col s12 grey lighten-2 txt-align-span teal-div-cls"</w:t>
      </w:r>
      <w:r w:rsidRPr="003A5469">
        <w:rPr>
          <w:rFonts w:ascii="JetBrains Mono" w:hAnsi="JetBrains Mono"/>
          <w:color w:val="E8BF6A"/>
          <w:lang w:val="en-US"/>
        </w:rPr>
        <w:t>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&lt;div </w:t>
      </w:r>
      <w:r w:rsidRPr="003A5469">
        <w:rPr>
          <w:rFonts w:ascii="JetBrains Mono" w:hAnsi="JetBrains Mono"/>
          <w:color w:val="BABABA"/>
          <w:lang w:val="en-US"/>
        </w:rPr>
        <w:t>class</w:t>
      </w:r>
      <w:r w:rsidRPr="003A5469">
        <w:rPr>
          <w:rFonts w:ascii="JetBrains Mono" w:hAnsi="JetBrains Mono"/>
          <w:color w:val="A5C261"/>
          <w:lang w:val="en-US"/>
        </w:rPr>
        <w:t>="row"</w:t>
      </w:r>
      <w:r w:rsidRPr="003A5469">
        <w:rPr>
          <w:rFonts w:ascii="JetBrains Mono" w:hAnsi="JetBrains Mono"/>
          <w:color w:val="E8BF6A"/>
          <w:lang w:val="en-US"/>
        </w:rPr>
        <w:t>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&lt;div </w:t>
      </w:r>
      <w:r w:rsidRPr="003A5469">
        <w:rPr>
          <w:rFonts w:ascii="JetBrains Mono" w:hAnsi="JetBrains Mono"/>
          <w:color w:val="BABABA"/>
          <w:lang w:val="en-US"/>
        </w:rPr>
        <w:t>class</w:t>
      </w:r>
      <w:r w:rsidRPr="003A5469">
        <w:rPr>
          <w:rFonts w:ascii="JetBrains Mono" w:hAnsi="JetBrains Mono"/>
          <w:color w:val="A5C261"/>
          <w:lang w:val="en-US"/>
        </w:rPr>
        <w:t>="col s12 animatedParent"</w:t>
      </w:r>
      <w:r w:rsidRPr="003A5469">
        <w:rPr>
          <w:rFonts w:ascii="JetBrains Mono" w:hAnsi="JetBrains Mono"/>
          <w:color w:val="E8BF6A"/>
          <w:lang w:val="en-US"/>
        </w:rPr>
        <w:t>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&lt;div </w:t>
      </w:r>
      <w:r w:rsidRPr="003A5469">
        <w:rPr>
          <w:rFonts w:ascii="JetBrains Mono" w:hAnsi="JetBrains Mono"/>
          <w:color w:val="BABABA"/>
          <w:lang w:val="en-US"/>
        </w:rPr>
        <w:t>class</w:t>
      </w:r>
      <w:r w:rsidRPr="003A5469">
        <w:rPr>
          <w:rFonts w:ascii="JetBrains Mono" w:hAnsi="JetBrains Mono"/>
          <w:color w:val="A5C261"/>
          <w:lang w:val="en-US"/>
        </w:rPr>
        <w:t>="card grey lighten-3 animated fadeInLeft go"</w:t>
      </w:r>
      <w:r w:rsidRPr="003A5469">
        <w:rPr>
          <w:rFonts w:ascii="JetBrains Mono" w:hAnsi="JetBrains Mono"/>
          <w:color w:val="E8BF6A"/>
          <w:lang w:val="en-US"/>
        </w:rPr>
        <w:t>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&lt;div </w:t>
      </w:r>
      <w:r w:rsidRPr="003A5469">
        <w:rPr>
          <w:rFonts w:ascii="JetBrains Mono" w:hAnsi="JetBrains Mono"/>
          <w:color w:val="BABABA"/>
          <w:lang w:val="en-US"/>
        </w:rPr>
        <w:t>class</w:t>
      </w:r>
      <w:r w:rsidRPr="003A5469">
        <w:rPr>
          <w:rFonts w:ascii="JetBrains Mono" w:hAnsi="JetBrains Mono"/>
          <w:color w:val="A5C261"/>
          <w:lang w:val="en-US"/>
        </w:rPr>
        <w:t>="card-content color-cls"</w:t>
      </w:r>
      <w:r w:rsidRPr="003A5469">
        <w:rPr>
          <w:rFonts w:ascii="JetBrains Mono" w:hAnsi="JetBrains Mono"/>
          <w:color w:val="E8BF6A"/>
          <w:lang w:val="en-US"/>
        </w:rPr>
        <w:t>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&lt;table </w:t>
      </w:r>
      <w:r w:rsidRPr="003A5469">
        <w:rPr>
          <w:rFonts w:ascii="JetBrains Mono" w:hAnsi="JetBrains Mono"/>
          <w:color w:val="BABABA"/>
          <w:lang w:val="en-US"/>
        </w:rPr>
        <w:t>class</w:t>
      </w:r>
      <w:r w:rsidRPr="003A5469">
        <w:rPr>
          <w:rFonts w:ascii="JetBrains Mono" w:hAnsi="JetBrains Mono"/>
          <w:color w:val="A5C261"/>
          <w:lang w:val="en-US"/>
        </w:rPr>
        <w:t>="responsive-table centered qal-tbl-font"</w:t>
      </w:r>
      <w:r w:rsidRPr="003A5469">
        <w:rPr>
          <w:rFonts w:ascii="JetBrains Mono" w:hAnsi="JetBrains Mono"/>
          <w:color w:val="E8BF6A"/>
          <w:lang w:val="en-US"/>
        </w:rPr>
        <w:t>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    &lt;thead&gt;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    &lt;tr&gt;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>
        <w:rPr>
          <w:rFonts w:ascii="JetBrains Mono" w:hAnsi="JetBrains Mono"/>
          <w:color w:val="A9B7C6"/>
        </w:rPr>
        <w:t>Название</w:t>
      </w:r>
      <w:r w:rsidRPr="003A5469">
        <w:rPr>
          <w:rFonts w:ascii="JetBrains Mono" w:hAnsi="JetBrains Mono"/>
          <w:color w:val="E8BF6A"/>
          <w:lang w:val="en-US"/>
        </w:rPr>
        <w:t>&lt;/th&gt;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>
        <w:rPr>
          <w:rFonts w:ascii="JetBrains Mono" w:hAnsi="JetBrains Mono"/>
          <w:color w:val="A9B7C6"/>
        </w:rPr>
        <w:t>Фокусное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расстояние</w:t>
      </w:r>
      <w:r w:rsidRPr="003A5469">
        <w:rPr>
          <w:rFonts w:ascii="JetBrains Mono" w:hAnsi="JetBrains Mono"/>
          <w:color w:val="E8BF6A"/>
          <w:lang w:val="en-US"/>
        </w:rPr>
        <w:t>&lt;/th&gt;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>
        <w:rPr>
          <w:rFonts w:ascii="JetBrains Mono" w:hAnsi="JetBrains Mono"/>
          <w:color w:val="A9B7C6"/>
        </w:rPr>
        <w:t>Диаметр</w:t>
      </w:r>
      <w:r w:rsidRPr="003A5469">
        <w:rPr>
          <w:rFonts w:ascii="JetBrains Mono" w:hAnsi="JetBrains Mono"/>
          <w:color w:val="A9B7C6"/>
          <w:lang w:val="en-US"/>
        </w:rPr>
        <w:t xml:space="preserve">, </w:t>
      </w:r>
      <w:r>
        <w:rPr>
          <w:rFonts w:ascii="JetBrains Mono" w:hAnsi="JetBrains Mono"/>
          <w:color w:val="A9B7C6"/>
        </w:rPr>
        <w:t>мм</w:t>
      </w:r>
      <w:r w:rsidRPr="003A5469">
        <w:rPr>
          <w:rFonts w:ascii="JetBrains Mono" w:hAnsi="JetBrains Mono"/>
          <w:color w:val="E8BF6A"/>
          <w:lang w:val="en-US"/>
        </w:rPr>
        <w:t>&lt;/th&gt;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>
        <w:rPr>
          <w:rFonts w:ascii="JetBrains Mono" w:hAnsi="JetBrains Mono"/>
          <w:color w:val="A9B7C6"/>
        </w:rPr>
        <w:t>Вес</w:t>
      </w:r>
      <w:r w:rsidRPr="003A5469">
        <w:rPr>
          <w:rFonts w:ascii="JetBrains Mono" w:hAnsi="JetBrains Mono"/>
          <w:color w:val="A9B7C6"/>
          <w:lang w:val="en-US"/>
        </w:rPr>
        <w:t xml:space="preserve">, </w:t>
      </w:r>
      <w:r>
        <w:rPr>
          <w:rFonts w:ascii="JetBrains Mono" w:hAnsi="JetBrains Mono"/>
          <w:color w:val="A9B7C6"/>
        </w:rPr>
        <w:t>кг</w:t>
      </w:r>
      <w:r w:rsidRPr="003A5469">
        <w:rPr>
          <w:rFonts w:ascii="JetBrains Mono" w:hAnsi="JetBrains Mono"/>
          <w:color w:val="E8BF6A"/>
          <w:lang w:val="en-US"/>
        </w:rPr>
        <w:t>&lt;/th&gt;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>
        <w:rPr>
          <w:rFonts w:ascii="JetBrains Mono" w:hAnsi="JetBrains Mono"/>
          <w:color w:val="A9B7C6"/>
        </w:rPr>
        <w:t>Цена</w:t>
      </w:r>
      <w:r w:rsidRPr="003A5469">
        <w:rPr>
          <w:rFonts w:ascii="JetBrains Mono" w:hAnsi="JetBrains Mono"/>
          <w:color w:val="A9B7C6"/>
          <w:lang w:val="en-US"/>
        </w:rPr>
        <w:t xml:space="preserve">, </w:t>
      </w:r>
      <w:r>
        <w:rPr>
          <w:rFonts w:ascii="JetBrains Mono" w:hAnsi="JetBrains Mono"/>
          <w:color w:val="A9B7C6"/>
        </w:rPr>
        <w:t>руб</w:t>
      </w:r>
      <w:r w:rsidRPr="003A5469">
        <w:rPr>
          <w:rFonts w:ascii="JetBrains Mono" w:hAnsi="JetBrains Mono"/>
          <w:color w:val="E8BF6A"/>
          <w:lang w:val="en-US"/>
        </w:rPr>
        <w:t>&lt;/th&gt;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    &lt;/tr&gt;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    &lt;/thead&gt;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    &lt;tbody&gt;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    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>&lt;?php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    foreach 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>$json_a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"data"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 xml:space="preserve">] 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 xml:space="preserve">as </w:t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) {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        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 xml:space="preserve">echo 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"&lt;tr&gt;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"Name"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"Focus"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"Diameter"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"Weight"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"Price"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&lt;/tr&gt;"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    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    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3A5469">
        <w:rPr>
          <w:rFonts w:ascii="JetBrains Mono" w:hAnsi="JetBrains Mono"/>
          <w:color w:val="CC7832"/>
          <w:lang w:val="en-US"/>
        </w:rPr>
        <w:br/>
        <w:t xml:space="preserve">                        </w:t>
      </w:r>
      <w:r w:rsidRPr="003A5469">
        <w:rPr>
          <w:rFonts w:ascii="JetBrains Mono" w:hAnsi="JetBrains Mono"/>
          <w:color w:val="E8BF6A"/>
          <w:lang w:val="en-US"/>
        </w:rPr>
        <w:t>&lt;/tbody&gt;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&lt;/table&gt;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&lt;/div&gt;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&lt;/div&gt;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&lt;/div&gt;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&lt;/div&gt;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&lt;/br&gt;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&lt;div </w:t>
      </w:r>
      <w:r w:rsidRPr="003A5469">
        <w:rPr>
          <w:rFonts w:ascii="JetBrains Mono" w:hAnsi="JetBrains Mono"/>
          <w:color w:val="BABABA"/>
          <w:lang w:val="en-US"/>
        </w:rPr>
        <w:t>class</w:t>
      </w:r>
      <w:r w:rsidRPr="003A5469">
        <w:rPr>
          <w:rFonts w:ascii="JetBrains Mono" w:hAnsi="JetBrains Mono"/>
          <w:color w:val="A5C261"/>
          <w:lang w:val="en-US"/>
        </w:rPr>
        <w:t>="row"</w:t>
      </w:r>
      <w:r w:rsidRPr="003A5469">
        <w:rPr>
          <w:rFonts w:ascii="JetBrains Mono" w:hAnsi="JetBrains Mono"/>
          <w:color w:val="E8BF6A"/>
          <w:lang w:val="en-US"/>
        </w:rPr>
        <w:t>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&lt;a </w:t>
      </w:r>
      <w:r w:rsidRPr="003A5469">
        <w:rPr>
          <w:rFonts w:ascii="JetBrains Mono" w:hAnsi="JetBrains Mono"/>
          <w:color w:val="BABABA"/>
          <w:lang w:val="en-US"/>
        </w:rPr>
        <w:t>href</w:t>
      </w:r>
      <w:r w:rsidRPr="003A5469">
        <w:rPr>
          <w:rFonts w:ascii="JetBrains Mono" w:hAnsi="JetBrains Mono"/>
          <w:color w:val="A5C261"/>
          <w:lang w:val="en-US"/>
        </w:rPr>
        <w:t>="select.php"</w:t>
      </w:r>
      <w:r w:rsidRPr="003A5469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Выборка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телескопов</w:t>
      </w:r>
      <w:r w:rsidRPr="003A5469">
        <w:rPr>
          <w:rFonts w:ascii="JetBrains Mono" w:hAnsi="JetBrains Mono"/>
          <w:color w:val="A9B7C6"/>
          <w:lang w:val="en-US"/>
        </w:rPr>
        <w:t xml:space="preserve"> , </w:t>
      </w:r>
      <w:r>
        <w:rPr>
          <w:rFonts w:ascii="JetBrains Mono" w:hAnsi="JetBrains Mono"/>
          <w:color w:val="A9B7C6"/>
        </w:rPr>
        <w:t>у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которых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диаметр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объектива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больше</w:t>
      </w:r>
      <w:r w:rsidRPr="003A5469">
        <w:rPr>
          <w:rFonts w:ascii="JetBrains Mono" w:hAnsi="JetBrains Mono"/>
          <w:color w:val="A9B7C6"/>
          <w:lang w:val="en-US"/>
        </w:rPr>
        <w:t xml:space="preserve"> 70 </w:t>
      </w:r>
      <w:r>
        <w:rPr>
          <w:rFonts w:ascii="JetBrains Mono" w:hAnsi="JetBrains Mono"/>
          <w:color w:val="A9B7C6"/>
        </w:rPr>
        <w:t>мм</w:t>
      </w:r>
      <w:r w:rsidRPr="003A5469">
        <w:rPr>
          <w:rFonts w:ascii="JetBrains Mono" w:hAnsi="JetBrains Mono"/>
          <w:color w:val="E8BF6A"/>
          <w:lang w:val="en-US"/>
        </w:rPr>
        <w:t>&lt;/a&gt;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&lt;/br&gt;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&lt;a </w:t>
      </w:r>
      <w:r w:rsidRPr="003A5469">
        <w:rPr>
          <w:rFonts w:ascii="JetBrains Mono" w:hAnsi="JetBrains Mono"/>
          <w:color w:val="BABABA"/>
          <w:lang w:val="en-US"/>
        </w:rPr>
        <w:t>href</w:t>
      </w:r>
      <w:r w:rsidRPr="003A5469">
        <w:rPr>
          <w:rFonts w:ascii="JetBrains Mono" w:hAnsi="JetBrains Mono"/>
          <w:color w:val="A5C261"/>
          <w:lang w:val="en-US"/>
        </w:rPr>
        <w:t>="sortFocus.php"</w:t>
      </w:r>
      <w:r w:rsidRPr="003A5469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Отсортировать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телескопы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по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фокусному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расстоянию</w:t>
      </w:r>
      <w:r w:rsidRPr="003A5469">
        <w:rPr>
          <w:rFonts w:ascii="JetBrains Mono" w:hAnsi="JetBrains Mono"/>
          <w:color w:val="E8BF6A"/>
          <w:lang w:val="en-US"/>
        </w:rPr>
        <w:t>&lt;/a&gt;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&lt;/br&gt;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&lt;a </w:t>
      </w:r>
      <w:r w:rsidRPr="003A5469">
        <w:rPr>
          <w:rFonts w:ascii="JetBrains Mono" w:hAnsi="JetBrains Mono"/>
          <w:color w:val="BABABA"/>
          <w:lang w:val="en-US"/>
        </w:rPr>
        <w:t>href</w:t>
      </w:r>
      <w:r w:rsidRPr="003A5469">
        <w:rPr>
          <w:rFonts w:ascii="JetBrains Mono" w:hAnsi="JetBrains Mono"/>
          <w:color w:val="A5C261"/>
          <w:lang w:val="en-US"/>
        </w:rPr>
        <w:t>="sortPrice.php"</w:t>
      </w:r>
      <w:r w:rsidRPr="003A5469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сортировку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по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весу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телескопа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по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выборке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с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весом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больше</w:t>
      </w:r>
      <w:r w:rsidRPr="003A5469">
        <w:rPr>
          <w:rFonts w:ascii="JetBrains Mono" w:hAnsi="JetBrains Mono"/>
          <w:color w:val="A9B7C6"/>
          <w:lang w:val="en-US"/>
        </w:rPr>
        <w:t xml:space="preserve"> 3 </w:t>
      </w:r>
      <w:r>
        <w:rPr>
          <w:rFonts w:ascii="JetBrains Mono" w:hAnsi="JetBrains Mono"/>
          <w:color w:val="A9B7C6"/>
        </w:rPr>
        <w:t>кг</w:t>
      </w:r>
      <w:r w:rsidRPr="003A5469">
        <w:rPr>
          <w:rFonts w:ascii="JetBrains Mono" w:hAnsi="JetBrains Mono"/>
          <w:color w:val="E8BF6A"/>
          <w:lang w:val="en-US"/>
        </w:rPr>
        <w:t>&lt;/a&gt;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&lt;/br&gt;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&lt;/div&gt;</w:t>
      </w:r>
      <w:r w:rsidRPr="003A5469">
        <w:rPr>
          <w:rFonts w:ascii="JetBrains Mono" w:hAnsi="JetBrains Mono"/>
          <w:color w:val="E8BF6A"/>
          <w:lang w:val="en-US"/>
        </w:rPr>
        <w:br/>
      </w:r>
      <w:r w:rsidRPr="003A5469">
        <w:rPr>
          <w:rFonts w:ascii="JetBrains Mono" w:hAnsi="JetBrains Mono"/>
          <w:color w:val="E8BF6A"/>
          <w:lang w:val="en-US"/>
        </w:rPr>
        <w:lastRenderedPageBreak/>
        <w:t>&lt;/div&gt;</w:t>
      </w:r>
      <w:r w:rsidRPr="003A5469">
        <w:rPr>
          <w:rFonts w:ascii="JetBrains Mono" w:hAnsi="JetBrains Mono"/>
          <w:color w:val="E8BF6A"/>
          <w:lang w:val="en-US"/>
        </w:rPr>
        <w:br/>
      </w:r>
      <w:r w:rsidRPr="003A5469">
        <w:rPr>
          <w:rFonts w:ascii="JetBrains Mono" w:hAnsi="JetBrains Mono"/>
          <w:color w:val="E8BF6A"/>
          <w:lang w:val="en-US"/>
        </w:rPr>
        <w:br/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&lt;?php require 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"../../../parts/footer.php"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3A5469">
        <w:rPr>
          <w:rFonts w:ascii="JetBrains Mono" w:hAnsi="JetBrains Mono"/>
          <w:color w:val="CC7832"/>
          <w:lang w:val="en-US"/>
        </w:rPr>
        <w:br/>
      </w:r>
      <w:r w:rsidRPr="003A5469">
        <w:rPr>
          <w:rFonts w:ascii="JetBrains Mono" w:hAnsi="JetBrains Mono"/>
          <w:color w:val="E8BF6A"/>
          <w:lang w:val="en-US"/>
        </w:rPr>
        <w:t>&lt;/body&gt;</w:t>
      </w:r>
      <w:r w:rsidRPr="003A5469">
        <w:rPr>
          <w:rFonts w:ascii="JetBrains Mono" w:hAnsi="JetBrains Mono"/>
          <w:color w:val="E8BF6A"/>
          <w:lang w:val="en-US"/>
        </w:rPr>
        <w:br/>
        <w:t>&lt;/html&gt;</w:t>
      </w:r>
    </w:p>
    <w:p w14:paraId="0A31E7BE" w14:textId="1767BAC4" w:rsidR="009A5752" w:rsidRDefault="00C111F4" w:rsidP="00C111F4">
      <w:pPr>
        <w:pStyle w:val="1"/>
        <w:numPr>
          <w:ilvl w:val="0"/>
          <w:numId w:val="0"/>
        </w:numPr>
        <w:ind w:left="1283" w:hanging="432"/>
        <w:rPr>
          <w:lang w:val="en-US"/>
        </w:rPr>
      </w:pPr>
      <w:bookmarkStart w:id="33" w:name="_Toc66972700"/>
      <w:r>
        <w:lastRenderedPageBreak/>
        <w:t>Приложение</w:t>
      </w:r>
      <w:r w:rsidRPr="00C95A66">
        <w:rPr>
          <w:lang w:val="en-US"/>
        </w:rPr>
        <w:t xml:space="preserve"> 3 (</w:t>
      </w:r>
      <w:r>
        <w:rPr>
          <w:lang w:val="en-US"/>
        </w:rPr>
        <w:t>select</w:t>
      </w:r>
      <w:r w:rsidRPr="00C95A66">
        <w:rPr>
          <w:lang w:val="en-US"/>
        </w:rPr>
        <w:t>.</w:t>
      </w:r>
      <w:r>
        <w:rPr>
          <w:lang w:val="en-US"/>
        </w:rPr>
        <w:t>php</w:t>
      </w:r>
      <w:r w:rsidRPr="00C95A66">
        <w:rPr>
          <w:lang w:val="en-US"/>
        </w:rPr>
        <w:t>)</w:t>
      </w:r>
      <w:bookmarkEnd w:id="32"/>
      <w:bookmarkEnd w:id="33"/>
    </w:p>
    <w:p w14:paraId="3F32DAC9" w14:textId="77777777" w:rsidR="003A5469" w:rsidRPr="003A5469" w:rsidRDefault="003A5469" w:rsidP="003A5469">
      <w:pPr>
        <w:pStyle w:val="HTML"/>
        <w:shd w:val="clear" w:color="auto" w:fill="2B2B2B"/>
        <w:spacing w:after="240"/>
        <w:rPr>
          <w:rFonts w:ascii="JetBrains Mono" w:hAnsi="JetBrains Mono"/>
          <w:color w:val="A9B7C6"/>
          <w:lang w:val="en-US"/>
        </w:rPr>
      </w:pPr>
      <w:bookmarkStart w:id="34" w:name="_Ref36467537"/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>&lt;?php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 xml:space="preserve">$string 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= file_get_contents(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"data.json"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 xml:space="preserve">$json_a 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= json_decode(</w:t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>$string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>, true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br/>
        <w:t>?&gt;</w:t>
      </w:r>
      <w:r w:rsidRPr="003A5469">
        <w:rPr>
          <w:rFonts w:ascii="JetBrains Mono" w:hAnsi="JetBrains Mono"/>
          <w:color w:val="CC7832"/>
          <w:lang w:val="en-US"/>
        </w:rPr>
        <w:br/>
      </w:r>
      <w:r w:rsidRPr="003A5469">
        <w:rPr>
          <w:rFonts w:ascii="JetBrains Mono" w:hAnsi="JetBrains Mono"/>
          <w:color w:val="CC7832"/>
          <w:lang w:val="en-US"/>
        </w:rPr>
        <w:br/>
      </w:r>
      <w:r w:rsidRPr="003A5469">
        <w:rPr>
          <w:rFonts w:ascii="JetBrains Mono" w:hAnsi="JetBrains Mono"/>
          <w:color w:val="E8BF6A"/>
          <w:lang w:val="en-US"/>
        </w:rPr>
        <w:t xml:space="preserve">&lt;!DOCTYPE </w:t>
      </w:r>
      <w:r w:rsidRPr="003A5469">
        <w:rPr>
          <w:rFonts w:ascii="JetBrains Mono" w:hAnsi="JetBrains Mono"/>
          <w:color w:val="BABABA"/>
          <w:lang w:val="en-US"/>
        </w:rPr>
        <w:t>html</w:t>
      </w:r>
      <w:r w:rsidRPr="003A5469">
        <w:rPr>
          <w:rFonts w:ascii="JetBrains Mono" w:hAnsi="JetBrains Mono"/>
          <w:color w:val="E8BF6A"/>
          <w:lang w:val="en-US"/>
        </w:rPr>
        <w:t>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&lt;html </w:t>
      </w:r>
      <w:r w:rsidRPr="003A5469">
        <w:rPr>
          <w:rFonts w:ascii="JetBrains Mono" w:hAnsi="JetBrains Mono"/>
          <w:color w:val="BABABA"/>
          <w:lang w:val="en-US"/>
        </w:rPr>
        <w:t>lang</w:t>
      </w:r>
      <w:r w:rsidRPr="003A5469">
        <w:rPr>
          <w:rFonts w:ascii="JetBrains Mono" w:hAnsi="JetBrains Mono"/>
          <w:color w:val="A5C261"/>
          <w:lang w:val="en-US"/>
        </w:rPr>
        <w:t>="ru"</w:t>
      </w:r>
      <w:r w:rsidRPr="003A5469">
        <w:rPr>
          <w:rFonts w:ascii="JetBrains Mono" w:hAnsi="JetBrains Mono"/>
          <w:color w:val="E8BF6A"/>
          <w:lang w:val="en-US"/>
        </w:rPr>
        <w:t>&gt;</w:t>
      </w:r>
      <w:r w:rsidRPr="003A5469">
        <w:rPr>
          <w:rFonts w:ascii="JetBrains Mono" w:hAnsi="JetBrains Mono"/>
          <w:color w:val="E8BF6A"/>
          <w:lang w:val="en-US"/>
        </w:rPr>
        <w:br/>
        <w:t>&lt;head&gt;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&lt;meta </w:t>
      </w:r>
      <w:r w:rsidRPr="003A5469">
        <w:rPr>
          <w:rFonts w:ascii="JetBrains Mono" w:hAnsi="JetBrains Mono"/>
          <w:color w:val="BABABA"/>
          <w:lang w:val="en-US"/>
        </w:rPr>
        <w:t>charset</w:t>
      </w:r>
      <w:r w:rsidRPr="003A5469">
        <w:rPr>
          <w:rFonts w:ascii="JetBrains Mono" w:hAnsi="JetBrains Mono"/>
          <w:color w:val="A5C261"/>
          <w:lang w:val="en-US"/>
        </w:rPr>
        <w:t>="utf-8"</w:t>
      </w:r>
      <w:r w:rsidRPr="003A5469">
        <w:rPr>
          <w:rFonts w:ascii="JetBrains Mono" w:hAnsi="JetBrains Mono"/>
          <w:color w:val="E8BF6A"/>
          <w:lang w:val="en-US"/>
        </w:rPr>
        <w:t>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&lt;meta </w:t>
      </w:r>
      <w:r w:rsidRPr="003A5469">
        <w:rPr>
          <w:rFonts w:ascii="JetBrains Mono" w:hAnsi="JetBrains Mono"/>
          <w:color w:val="BABABA"/>
          <w:lang w:val="en-US"/>
        </w:rPr>
        <w:t>name</w:t>
      </w:r>
      <w:r w:rsidRPr="003A5469">
        <w:rPr>
          <w:rFonts w:ascii="JetBrains Mono" w:hAnsi="JetBrains Mono"/>
          <w:color w:val="A5C261"/>
          <w:lang w:val="en-US"/>
        </w:rPr>
        <w:t xml:space="preserve">="viewport" </w:t>
      </w:r>
      <w:r w:rsidRPr="003A5469">
        <w:rPr>
          <w:rFonts w:ascii="JetBrains Mono" w:hAnsi="JetBrains Mono"/>
          <w:color w:val="BABABA"/>
          <w:lang w:val="en-US"/>
        </w:rPr>
        <w:t>content</w:t>
      </w:r>
      <w:r w:rsidRPr="003A5469">
        <w:rPr>
          <w:rFonts w:ascii="JetBrains Mono" w:hAnsi="JetBrains Mono"/>
          <w:color w:val="A5C261"/>
          <w:lang w:val="en-US"/>
        </w:rPr>
        <w:t>="with-device-width, initial-scale = 1.0"</w:t>
      </w:r>
      <w:r w:rsidRPr="003A5469">
        <w:rPr>
          <w:rFonts w:ascii="JetBrains Mono" w:hAnsi="JetBrains Mono"/>
          <w:color w:val="E8BF6A"/>
          <w:lang w:val="en-US"/>
        </w:rPr>
        <w:t>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&lt;title&gt;</w:t>
      </w:r>
      <w:r>
        <w:rPr>
          <w:rFonts w:ascii="JetBrains Mono" w:hAnsi="JetBrains Mono"/>
          <w:color w:val="A9B7C6"/>
        </w:rPr>
        <w:t>Таблица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данных</w:t>
      </w:r>
      <w:r w:rsidRPr="003A5469">
        <w:rPr>
          <w:rFonts w:ascii="JetBrains Mono" w:hAnsi="JetBrains Mono"/>
          <w:color w:val="E8BF6A"/>
          <w:lang w:val="en-US"/>
        </w:rPr>
        <w:t>&lt;/title&gt;</w:t>
      </w:r>
      <w:r w:rsidRPr="003A5469">
        <w:rPr>
          <w:rFonts w:ascii="JetBrains Mono" w:hAnsi="JetBrains Mono"/>
          <w:color w:val="E8BF6A"/>
          <w:lang w:val="en-US"/>
        </w:rPr>
        <w:br/>
        <w:t>&lt;/head&gt;</w:t>
      </w:r>
      <w:r w:rsidRPr="003A5469">
        <w:rPr>
          <w:rFonts w:ascii="JetBrains Mono" w:hAnsi="JetBrains Mono"/>
          <w:color w:val="E8BF6A"/>
          <w:lang w:val="en-US"/>
        </w:rPr>
        <w:br/>
        <w:t>&lt;body &gt;</w:t>
      </w:r>
      <w:r w:rsidRPr="003A5469">
        <w:rPr>
          <w:rFonts w:ascii="JetBrains Mono" w:hAnsi="JetBrains Mono"/>
          <w:color w:val="E8BF6A"/>
          <w:lang w:val="en-US"/>
        </w:rPr>
        <w:br/>
      </w:r>
      <w:r w:rsidRPr="003A5469">
        <w:rPr>
          <w:rFonts w:ascii="JetBrains Mono" w:hAnsi="JetBrains Mono"/>
          <w:color w:val="E8BF6A"/>
          <w:lang w:val="en-US"/>
        </w:rPr>
        <w:br/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&lt;?php require 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"../../../parts/header.php"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3A5469">
        <w:rPr>
          <w:rFonts w:ascii="JetBrains Mono" w:hAnsi="JetBrains Mono"/>
          <w:color w:val="CC7832"/>
          <w:lang w:val="en-US"/>
        </w:rPr>
        <w:br/>
      </w:r>
      <w:r w:rsidRPr="003A5469">
        <w:rPr>
          <w:rFonts w:ascii="JetBrains Mono" w:hAnsi="JetBrains Mono"/>
          <w:color w:val="E8BF6A"/>
          <w:lang w:val="en-US"/>
        </w:rPr>
        <w:t xml:space="preserve">&lt;h1 </w:t>
      </w:r>
      <w:r w:rsidRPr="003A5469">
        <w:rPr>
          <w:rFonts w:ascii="JetBrains Mono" w:hAnsi="JetBrains Mono"/>
          <w:color w:val="BABABA"/>
          <w:lang w:val="en-US"/>
        </w:rPr>
        <w:t>class</w:t>
      </w:r>
      <w:r w:rsidRPr="003A5469">
        <w:rPr>
          <w:rFonts w:ascii="JetBrains Mono" w:hAnsi="JetBrains Mono"/>
          <w:color w:val="A5C261"/>
          <w:lang w:val="en-US"/>
        </w:rPr>
        <w:t xml:space="preserve">="" </w:t>
      </w:r>
      <w:r w:rsidRPr="003A5469">
        <w:rPr>
          <w:rFonts w:ascii="JetBrains Mono" w:hAnsi="JetBrains Mono"/>
          <w:color w:val="BABABA"/>
          <w:lang w:val="en-US"/>
        </w:rPr>
        <w:t>style</w:t>
      </w:r>
      <w:r w:rsidRPr="003A5469">
        <w:rPr>
          <w:rFonts w:ascii="JetBrains Mono" w:hAnsi="JetBrains Mono"/>
          <w:color w:val="A5C261"/>
          <w:lang w:val="en-US"/>
        </w:rPr>
        <w:t>="</w:t>
      </w:r>
      <w:r w:rsidRPr="003A5469">
        <w:rPr>
          <w:rFonts w:ascii="JetBrains Mono" w:hAnsi="JetBrains Mono"/>
          <w:color w:val="BABABA"/>
          <w:lang w:val="en-US"/>
        </w:rPr>
        <w:t>text-align</w:t>
      </w:r>
      <w:r w:rsidRPr="003A5469">
        <w:rPr>
          <w:rFonts w:ascii="JetBrains Mono" w:hAnsi="JetBrains Mono"/>
          <w:color w:val="A9B7C6"/>
          <w:lang w:val="en-US"/>
        </w:rPr>
        <w:t xml:space="preserve">: </w:t>
      </w:r>
      <w:r w:rsidRPr="003A5469">
        <w:rPr>
          <w:rFonts w:ascii="JetBrains Mono" w:hAnsi="JetBrains Mono"/>
          <w:color w:val="A5C261"/>
          <w:lang w:val="en-US"/>
        </w:rPr>
        <w:t>center</w:t>
      </w:r>
      <w:r w:rsidRPr="003A5469">
        <w:rPr>
          <w:rFonts w:ascii="JetBrains Mono" w:hAnsi="JetBrains Mono"/>
          <w:color w:val="CC7832"/>
          <w:lang w:val="en-US"/>
        </w:rPr>
        <w:t xml:space="preserve">; </w:t>
      </w:r>
      <w:r w:rsidRPr="003A5469">
        <w:rPr>
          <w:rFonts w:ascii="JetBrains Mono" w:hAnsi="JetBrains Mono"/>
          <w:color w:val="BABABA"/>
          <w:lang w:val="en-US"/>
        </w:rPr>
        <w:t>visibility</w:t>
      </w:r>
      <w:r w:rsidRPr="003A5469">
        <w:rPr>
          <w:rFonts w:ascii="JetBrains Mono" w:hAnsi="JetBrains Mono"/>
          <w:color w:val="A9B7C6"/>
          <w:lang w:val="en-US"/>
        </w:rPr>
        <w:t xml:space="preserve">: </w:t>
      </w:r>
      <w:r w:rsidRPr="003A5469">
        <w:rPr>
          <w:rFonts w:ascii="JetBrains Mono" w:hAnsi="JetBrains Mono"/>
          <w:color w:val="A5C261"/>
          <w:lang w:val="en-US"/>
        </w:rPr>
        <w:t>visible</w:t>
      </w:r>
      <w:r w:rsidRPr="003A5469">
        <w:rPr>
          <w:rFonts w:ascii="JetBrains Mono" w:hAnsi="JetBrains Mono"/>
          <w:color w:val="CC7832"/>
          <w:lang w:val="en-US"/>
        </w:rPr>
        <w:t xml:space="preserve">; </w:t>
      </w:r>
      <w:r w:rsidRPr="003A5469">
        <w:rPr>
          <w:rFonts w:ascii="JetBrains Mono" w:hAnsi="JetBrains Mono"/>
          <w:color w:val="A5C261"/>
          <w:lang w:val="en-US"/>
        </w:rPr>
        <w:t>"</w:t>
      </w:r>
      <w:r w:rsidRPr="003A5469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Телескопы</w:t>
      </w:r>
      <w:r w:rsidRPr="003A5469">
        <w:rPr>
          <w:rFonts w:ascii="JetBrains Mono" w:hAnsi="JetBrains Mono"/>
          <w:color w:val="E8BF6A"/>
          <w:lang w:val="en-US"/>
        </w:rPr>
        <w:t>&lt;/h1&gt;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&lt;div </w:t>
      </w:r>
      <w:r w:rsidRPr="003A5469">
        <w:rPr>
          <w:rFonts w:ascii="JetBrains Mono" w:hAnsi="JetBrains Mono"/>
          <w:color w:val="BABABA"/>
          <w:lang w:val="en-US"/>
        </w:rPr>
        <w:t>class</w:t>
      </w:r>
      <w:r w:rsidRPr="003A5469">
        <w:rPr>
          <w:rFonts w:ascii="JetBrains Mono" w:hAnsi="JetBrains Mono"/>
          <w:color w:val="A5C261"/>
          <w:lang w:val="en-US"/>
        </w:rPr>
        <w:t>="col s12 grey lighten-2 txt-align-span teal-div-cls"</w:t>
      </w:r>
      <w:r w:rsidRPr="003A5469">
        <w:rPr>
          <w:rFonts w:ascii="JetBrains Mono" w:hAnsi="JetBrains Mono"/>
          <w:color w:val="E8BF6A"/>
          <w:lang w:val="en-US"/>
        </w:rPr>
        <w:t>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&lt;div </w:t>
      </w:r>
      <w:r w:rsidRPr="003A5469">
        <w:rPr>
          <w:rFonts w:ascii="JetBrains Mono" w:hAnsi="JetBrains Mono"/>
          <w:color w:val="BABABA"/>
          <w:lang w:val="en-US"/>
        </w:rPr>
        <w:t>class</w:t>
      </w:r>
      <w:r w:rsidRPr="003A5469">
        <w:rPr>
          <w:rFonts w:ascii="JetBrains Mono" w:hAnsi="JetBrains Mono"/>
          <w:color w:val="A5C261"/>
          <w:lang w:val="en-US"/>
        </w:rPr>
        <w:t>="row"</w:t>
      </w:r>
      <w:r w:rsidRPr="003A5469">
        <w:rPr>
          <w:rFonts w:ascii="JetBrains Mono" w:hAnsi="JetBrains Mono"/>
          <w:color w:val="E8BF6A"/>
          <w:lang w:val="en-US"/>
        </w:rPr>
        <w:t>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&lt;div </w:t>
      </w:r>
      <w:r w:rsidRPr="003A5469">
        <w:rPr>
          <w:rFonts w:ascii="JetBrains Mono" w:hAnsi="JetBrains Mono"/>
          <w:color w:val="BABABA"/>
          <w:lang w:val="en-US"/>
        </w:rPr>
        <w:t>class</w:t>
      </w:r>
      <w:r w:rsidRPr="003A5469">
        <w:rPr>
          <w:rFonts w:ascii="JetBrains Mono" w:hAnsi="JetBrains Mono"/>
          <w:color w:val="A5C261"/>
          <w:lang w:val="en-US"/>
        </w:rPr>
        <w:t>="col s12 animatedParent"</w:t>
      </w:r>
      <w:r w:rsidRPr="003A5469">
        <w:rPr>
          <w:rFonts w:ascii="JetBrains Mono" w:hAnsi="JetBrains Mono"/>
          <w:color w:val="E8BF6A"/>
          <w:lang w:val="en-US"/>
        </w:rPr>
        <w:t>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&lt;div </w:t>
      </w:r>
      <w:r w:rsidRPr="003A5469">
        <w:rPr>
          <w:rFonts w:ascii="JetBrains Mono" w:hAnsi="JetBrains Mono"/>
          <w:color w:val="BABABA"/>
          <w:lang w:val="en-US"/>
        </w:rPr>
        <w:t>class</w:t>
      </w:r>
      <w:r w:rsidRPr="003A5469">
        <w:rPr>
          <w:rFonts w:ascii="JetBrains Mono" w:hAnsi="JetBrains Mono"/>
          <w:color w:val="A5C261"/>
          <w:lang w:val="en-US"/>
        </w:rPr>
        <w:t>="card grey lighten-3 animated fadeInLeft go"</w:t>
      </w:r>
      <w:r w:rsidRPr="003A5469">
        <w:rPr>
          <w:rFonts w:ascii="JetBrains Mono" w:hAnsi="JetBrains Mono"/>
          <w:color w:val="E8BF6A"/>
          <w:lang w:val="en-US"/>
        </w:rPr>
        <w:t>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&lt;div </w:t>
      </w:r>
      <w:r w:rsidRPr="003A5469">
        <w:rPr>
          <w:rFonts w:ascii="JetBrains Mono" w:hAnsi="JetBrains Mono"/>
          <w:color w:val="BABABA"/>
          <w:lang w:val="en-US"/>
        </w:rPr>
        <w:t>class</w:t>
      </w:r>
      <w:r w:rsidRPr="003A5469">
        <w:rPr>
          <w:rFonts w:ascii="JetBrains Mono" w:hAnsi="JetBrains Mono"/>
          <w:color w:val="A5C261"/>
          <w:lang w:val="en-US"/>
        </w:rPr>
        <w:t>="card-content color-cls"</w:t>
      </w:r>
      <w:r w:rsidRPr="003A5469">
        <w:rPr>
          <w:rFonts w:ascii="JetBrains Mono" w:hAnsi="JetBrains Mono"/>
          <w:color w:val="E8BF6A"/>
          <w:lang w:val="en-US"/>
        </w:rPr>
        <w:t>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&lt;table </w:t>
      </w:r>
      <w:r w:rsidRPr="003A5469">
        <w:rPr>
          <w:rFonts w:ascii="JetBrains Mono" w:hAnsi="JetBrains Mono"/>
          <w:color w:val="BABABA"/>
          <w:lang w:val="en-US"/>
        </w:rPr>
        <w:t>class</w:t>
      </w:r>
      <w:r w:rsidRPr="003A5469">
        <w:rPr>
          <w:rFonts w:ascii="JetBrains Mono" w:hAnsi="JetBrains Mono"/>
          <w:color w:val="A5C261"/>
          <w:lang w:val="en-US"/>
        </w:rPr>
        <w:t>="responsive-table centered qal-tbl-font"</w:t>
      </w:r>
      <w:r w:rsidRPr="003A5469">
        <w:rPr>
          <w:rFonts w:ascii="JetBrains Mono" w:hAnsi="JetBrains Mono"/>
          <w:color w:val="E8BF6A"/>
          <w:lang w:val="en-US"/>
        </w:rPr>
        <w:t>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    &lt;thead&gt;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    &lt;tr&gt;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>
        <w:rPr>
          <w:rFonts w:ascii="JetBrains Mono" w:hAnsi="JetBrains Mono"/>
          <w:color w:val="A9B7C6"/>
        </w:rPr>
        <w:t>Название</w:t>
      </w:r>
      <w:r w:rsidRPr="003A5469">
        <w:rPr>
          <w:rFonts w:ascii="JetBrains Mono" w:hAnsi="JetBrains Mono"/>
          <w:color w:val="E8BF6A"/>
          <w:lang w:val="en-US"/>
        </w:rPr>
        <w:t>&lt;/th&gt;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>
        <w:rPr>
          <w:rFonts w:ascii="JetBrains Mono" w:hAnsi="JetBrains Mono"/>
          <w:color w:val="A9B7C6"/>
        </w:rPr>
        <w:t>Фокусное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расстояние</w:t>
      </w:r>
      <w:r w:rsidRPr="003A5469">
        <w:rPr>
          <w:rFonts w:ascii="JetBrains Mono" w:hAnsi="JetBrains Mono"/>
          <w:color w:val="E8BF6A"/>
          <w:lang w:val="en-US"/>
        </w:rPr>
        <w:t>&lt;/th&gt;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>
        <w:rPr>
          <w:rFonts w:ascii="JetBrains Mono" w:hAnsi="JetBrains Mono"/>
          <w:color w:val="A9B7C6"/>
        </w:rPr>
        <w:t>Диаметр</w:t>
      </w:r>
      <w:r w:rsidRPr="003A5469">
        <w:rPr>
          <w:rFonts w:ascii="JetBrains Mono" w:hAnsi="JetBrains Mono"/>
          <w:color w:val="A9B7C6"/>
          <w:lang w:val="en-US"/>
        </w:rPr>
        <w:t xml:space="preserve">, </w:t>
      </w:r>
      <w:r>
        <w:rPr>
          <w:rFonts w:ascii="JetBrains Mono" w:hAnsi="JetBrains Mono"/>
          <w:color w:val="A9B7C6"/>
        </w:rPr>
        <w:t>мм</w:t>
      </w:r>
      <w:r w:rsidRPr="003A5469">
        <w:rPr>
          <w:rFonts w:ascii="JetBrains Mono" w:hAnsi="JetBrains Mono"/>
          <w:color w:val="E8BF6A"/>
          <w:lang w:val="en-US"/>
        </w:rPr>
        <w:t>&lt;/th&gt;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>
        <w:rPr>
          <w:rFonts w:ascii="JetBrains Mono" w:hAnsi="JetBrains Mono"/>
          <w:color w:val="A9B7C6"/>
        </w:rPr>
        <w:t>Вес</w:t>
      </w:r>
      <w:r w:rsidRPr="003A5469">
        <w:rPr>
          <w:rFonts w:ascii="JetBrains Mono" w:hAnsi="JetBrains Mono"/>
          <w:color w:val="A9B7C6"/>
          <w:lang w:val="en-US"/>
        </w:rPr>
        <w:t xml:space="preserve">, </w:t>
      </w:r>
      <w:r>
        <w:rPr>
          <w:rFonts w:ascii="JetBrains Mono" w:hAnsi="JetBrains Mono"/>
          <w:color w:val="A9B7C6"/>
        </w:rPr>
        <w:t>кг</w:t>
      </w:r>
      <w:r w:rsidRPr="003A5469">
        <w:rPr>
          <w:rFonts w:ascii="JetBrains Mono" w:hAnsi="JetBrains Mono"/>
          <w:color w:val="E8BF6A"/>
          <w:lang w:val="en-US"/>
        </w:rPr>
        <w:t>&lt;/th&gt;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>
        <w:rPr>
          <w:rFonts w:ascii="JetBrains Mono" w:hAnsi="JetBrains Mono"/>
          <w:color w:val="A9B7C6"/>
        </w:rPr>
        <w:t>Цена</w:t>
      </w:r>
      <w:r w:rsidRPr="003A5469">
        <w:rPr>
          <w:rFonts w:ascii="JetBrains Mono" w:hAnsi="JetBrains Mono"/>
          <w:color w:val="A9B7C6"/>
          <w:lang w:val="en-US"/>
        </w:rPr>
        <w:t xml:space="preserve">, </w:t>
      </w:r>
      <w:r>
        <w:rPr>
          <w:rFonts w:ascii="JetBrains Mono" w:hAnsi="JetBrains Mono"/>
          <w:color w:val="A9B7C6"/>
        </w:rPr>
        <w:t>руб</w:t>
      </w:r>
      <w:r w:rsidRPr="003A5469">
        <w:rPr>
          <w:rFonts w:ascii="JetBrains Mono" w:hAnsi="JetBrains Mono"/>
          <w:color w:val="E8BF6A"/>
          <w:lang w:val="en-US"/>
        </w:rPr>
        <w:t>&lt;/th&gt;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    &lt;/tr&gt;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    &lt;/thead&gt;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    &lt;tbody&gt;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    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>&lt;?php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    foreach 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>$json_a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"data"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 xml:space="preserve">] 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 xml:space="preserve">as </w:t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) {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        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 xml:space="preserve">if 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"Diameter"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 xml:space="preserve">] &lt; </w:t>
      </w:r>
      <w:r w:rsidRPr="003A5469">
        <w:rPr>
          <w:rFonts w:ascii="JetBrains Mono" w:hAnsi="JetBrains Mono"/>
          <w:color w:val="6897BB"/>
          <w:shd w:val="clear" w:color="auto" w:fill="232525"/>
          <w:lang w:val="en-US"/>
        </w:rPr>
        <w:t>70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) {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            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>continue;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        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        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 xml:space="preserve">echo 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"&lt;tr&gt;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"Name"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"Focus"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"Diameter"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"Weight"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"Price"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&lt;/tr&gt;"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    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    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3A5469">
        <w:rPr>
          <w:rFonts w:ascii="JetBrains Mono" w:hAnsi="JetBrains Mono"/>
          <w:color w:val="CC7832"/>
          <w:lang w:val="en-US"/>
        </w:rPr>
        <w:br/>
        <w:t xml:space="preserve">                        </w:t>
      </w:r>
      <w:r w:rsidRPr="003A5469">
        <w:rPr>
          <w:rFonts w:ascii="JetBrains Mono" w:hAnsi="JetBrains Mono"/>
          <w:color w:val="E8BF6A"/>
          <w:lang w:val="en-US"/>
        </w:rPr>
        <w:t>&lt;/tbody&gt;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&lt;/table&gt;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&lt;/div&gt;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&lt;/div&gt;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&lt;/div&gt;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&lt;/div&gt;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&lt;/br&gt;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&lt;div </w:t>
      </w:r>
      <w:r w:rsidRPr="003A5469">
        <w:rPr>
          <w:rFonts w:ascii="JetBrains Mono" w:hAnsi="JetBrains Mono"/>
          <w:color w:val="BABABA"/>
          <w:lang w:val="en-US"/>
        </w:rPr>
        <w:t>class</w:t>
      </w:r>
      <w:r w:rsidRPr="003A5469">
        <w:rPr>
          <w:rFonts w:ascii="JetBrains Mono" w:hAnsi="JetBrains Mono"/>
          <w:color w:val="A5C261"/>
          <w:lang w:val="en-US"/>
        </w:rPr>
        <w:t>="row"</w:t>
      </w:r>
      <w:r w:rsidRPr="003A5469">
        <w:rPr>
          <w:rFonts w:ascii="JetBrains Mono" w:hAnsi="JetBrains Mono"/>
          <w:color w:val="E8BF6A"/>
          <w:lang w:val="en-US"/>
        </w:rPr>
        <w:t>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&lt;a </w:t>
      </w:r>
      <w:r w:rsidRPr="003A5469">
        <w:rPr>
          <w:rFonts w:ascii="JetBrains Mono" w:hAnsi="JetBrains Mono"/>
          <w:color w:val="BABABA"/>
          <w:lang w:val="en-US"/>
        </w:rPr>
        <w:t>href</w:t>
      </w:r>
      <w:r w:rsidRPr="003A5469">
        <w:rPr>
          <w:rFonts w:ascii="JetBrains Mono" w:hAnsi="JetBrains Mono"/>
          <w:color w:val="A5C261"/>
          <w:lang w:val="en-US"/>
        </w:rPr>
        <w:t>="main.php"</w:t>
      </w:r>
      <w:r w:rsidRPr="003A5469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Выборка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телескопов</w:t>
      </w:r>
      <w:r w:rsidRPr="003A5469">
        <w:rPr>
          <w:rFonts w:ascii="JetBrains Mono" w:hAnsi="JetBrains Mono"/>
          <w:color w:val="E8BF6A"/>
          <w:lang w:val="en-US"/>
        </w:rPr>
        <w:t>&lt;/a&gt;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&lt;/br&gt;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&lt;a </w:t>
      </w:r>
      <w:r w:rsidRPr="003A5469">
        <w:rPr>
          <w:rFonts w:ascii="JetBrains Mono" w:hAnsi="JetBrains Mono"/>
          <w:color w:val="BABABA"/>
          <w:lang w:val="en-US"/>
        </w:rPr>
        <w:t>href</w:t>
      </w:r>
      <w:r w:rsidRPr="003A5469">
        <w:rPr>
          <w:rFonts w:ascii="JetBrains Mono" w:hAnsi="JetBrains Mono"/>
          <w:color w:val="A5C261"/>
          <w:lang w:val="en-US"/>
        </w:rPr>
        <w:t>="sortFocus.php"</w:t>
      </w:r>
      <w:r w:rsidRPr="003A5469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Отсортировать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телескопы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по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фокусному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расстоянию</w:t>
      </w:r>
      <w:r w:rsidRPr="003A5469">
        <w:rPr>
          <w:rFonts w:ascii="JetBrains Mono" w:hAnsi="JetBrains Mono"/>
          <w:color w:val="E8BF6A"/>
          <w:lang w:val="en-US"/>
        </w:rPr>
        <w:t>&lt;/a&gt;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&lt;/br&gt;</w:t>
      </w:r>
      <w:r w:rsidRPr="003A5469">
        <w:rPr>
          <w:rFonts w:ascii="JetBrains Mono" w:hAnsi="JetBrains Mono"/>
          <w:color w:val="E8BF6A"/>
          <w:lang w:val="en-US"/>
        </w:rPr>
        <w:br/>
      </w:r>
      <w:r w:rsidRPr="003A5469">
        <w:rPr>
          <w:rFonts w:ascii="JetBrains Mono" w:hAnsi="JetBrains Mono"/>
          <w:color w:val="E8BF6A"/>
          <w:lang w:val="en-US"/>
        </w:rPr>
        <w:lastRenderedPageBreak/>
        <w:t xml:space="preserve">        &lt;a </w:t>
      </w:r>
      <w:r w:rsidRPr="003A5469">
        <w:rPr>
          <w:rFonts w:ascii="JetBrains Mono" w:hAnsi="JetBrains Mono"/>
          <w:color w:val="BABABA"/>
          <w:lang w:val="en-US"/>
        </w:rPr>
        <w:t>href</w:t>
      </w:r>
      <w:r w:rsidRPr="003A5469">
        <w:rPr>
          <w:rFonts w:ascii="JetBrains Mono" w:hAnsi="JetBrains Mono"/>
          <w:color w:val="A5C261"/>
          <w:lang w:val="en-US"/>
        </w:rPr>
        <w:t>="sortPrice.php"</w:t>
      </w:r>
      <w:r w:rsidRPr="003A5469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сортировку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по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весу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телескопа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по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выборке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с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весом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больше</w:t>
      </w:r>
      <w:r w:rsidRPr="003A5469">
        <w:rPr>
          <w:rFonts w:ascii="JetBrains Mono" w:hAnsi="JetBrains Mono"/>
          <w:color w:val="A9B7C6"/>
          <w:lang w:val="en-US"/>
        </w:rPr>
        <w:t xml:space="preserve"> 3 </w:t>
      </w:r>
      <w:r>
        <w:rPr>
          <w:rFonts w:ascii="JetBrains Mono" w:hAnsi="JetBrains Mono"/>
          <w:color w:val="A9B7C6"/>
        </w:rPr>
        <w:t>кг</w:t>
      </w:r>
      <w:r w:rsidRPr="003A5469">
        <w:rPr>
          <w:rFonts w:ascii="JetBrains Mono" w:hAnsi="JetBrains Mono"/>
          <w:color w:val="E8BF6A"/>
          <w:lang w:val="en-US"/>
        </w:rPr>
        <w:t>&lt;/a&gt;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&lt;/br&gt;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&lt;/div&gt;</w:t>
      </w:r>
      <w:r w:rsidRPr="003A5469">
        <w:rPr>
          <w:rFonts w:ascii="JetBrains Mono" w:hAnsi="JetBrains Mono"/>
          <w:color w:val="E8BF6A"/>
          <w:lang w:val="en-US"/>
        </w:rPr>
        <w:br/>
        <w:t>&lt;/div&gt;</w:t>
      </w:r>
      <w:r w:rsidRPr="003A5469">
        <w:rPr>
          <w:rFonts w:ascii="JetBrains Mono" w:hAnsi="JetBrains Mono"/>
          <w:color w:val="E8BF6A"/>
          <w:lang w:val="en-US"/>
        </w:rPr>
        <w:br/>
      </w:r>
      <w:r w:rsidRPr="003A5469">
        <w:rPr>
          <w:rFonts w:ascii="JetBrains Mono" w:hAnsi="JetBrains Mono"/>
          <w:color w:val="E8BF6A"/>
          <w:lang w:val="en-US"/>
        </w:rPr>
        <w:br/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&lt;?php require 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"../../../parts/footer.php"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3A5469">
        <w:rPr>
          <w:rFonts w:ascii="JetBrains Mono" w:hAnsi="JetBrains Mono"/>
          <w:color w:val="CC7832"/>
          <w:lang w:val="en-US"/>
        </w:rPr>
        <w:br/>
      </w:r>
      <w:r w:rsidRPr="003A5469">
        <w:rPr>
          <w:rFonts w:ascii="JetBrains Mono" w:hAnsi="JetBrains Mono"/>
          <w:color w:val="E8BF6A"/>
          <w:lang w:val="en-US"/>
        </w:rPr>
        <w:t>&lt;/body&gt;</w:t>
      </w:r>
      <w:r w:rsidRPr="003A5469">
        <w:rPr>
          <w:rFonts w:ascii="JetBrains Mono" w:hAnsi="JetBrains Mono"/>
          <w:color w:val="E8BF6A"/>
          <w:lang w:val="en-US"/>
        </w:rPr>
        <w:br/>
        <w:t>&lt;/html&gt;</w:t>
      </w:r>
    </w:p>
    <w:p w14:paraId="677FDF8A" w14:textId="46C43F04" w:rsidR="004603F0" w:rsidRDefault="004603F0" w:rsidP="004603F0">
      <w:pPr>
        <w:pStyle w:val="1"/>
        <w:numPr>
          <w:ilvl w:val="0"/>
          <w:numId w:val="0"/>
        </w:numPr>
        <w:ind w:left="1283" w:hanging="432"/>
        <w:rPr>
          <w:lang w:val="en-US"/>
        </w:rPr>
      </w:pPr>
      <w:bookmarkStart w:id="35" w:name="_Toc66972701"/>
      <w:r>
        <w:lastRenderedPageBreak/>
        <w:t>Приложение</w:t>
      </w:r>
      <w:r w:rsidRPr="00C95A66">
        <w:rPr>
          <w:lang w:val="en-US"/>
        </w:rPr>
        <w:t xml:space="preserve"> 4 (</w:t>
      </w:r>
      <w:r w:rsidR="003A5469">
        <w:rPr>
          <w:lang w:val="en-US"/>
        </w:rPr>
        <w:t>sortFocus</w:t>
      </w:r>
      <w:r w:rsidRPr="00C95A66">
        <w:rPr>
          <w:lang w:val="en-US"/>
        </w:rPr>
        <w:t>.</w:t>
      </w:r>
      <w:r>
        <w:rPr>
          <w:lang w:val="en-US"/>
        </w:rPr>
        <w:t>php</w:t>
      </w:r>
      <w:r w:rsidRPr="00C95A66">
        <w:rPr>
          <w:lang w:val="en-US"/>
        </w:rPr>
        <w:t>)</w:t>
      </w:r>
      <w:bookmarkEnd w:id="34"/>
      <w:bookmarkEnd w:id="35"/>
    </w:p>
    <w:p w14:paraId="78BD5238" w14:textId="77777777" w:rsidR="003A5469" w:rsidRPr="003A5469" w:rsidRDefault="003A5469" w:rsidP="003A5469">
      <w:pPr>
        <w:pStyle w:val="HTML"/>
        <w:shd w:val="clear" w:color="auto" w:fill="2B2B2B"/>
        <w:spacing w:after="240"/>
        <w:rPr>
          <w:rFonts w:ascii="JetBrains Mono" w:hAnsi="JetBrains Mono"/>
          <w:color w:val="A9B7C6"/>
          <w:lang w:val="en-US"/>
        </w:rPr>
      </w:pPr>
      <w:bookmarkStart w:id="36" w:name="_Ref36467553"/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>&lt;?php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 xml:space="preserve">$string 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= file_get_contents(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"data.json"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 xml:space="preserve">$json_a 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= json_decode(</w:t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>$string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>, true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br/>
        <w:t>?&gt;</w:t>
      </w:r>
      <w:r w:rsidRPr="003A5469">
        <w:rPr>
          <w:rFonts w:ascii="JetBrains Mono" w:hAnsi="JetBrains Mono"/>
          <w:color w:val="CC7832"/>
          <w:lang w:val="en-US"/>
        </w:rPr>
        <w:br/>
      </w:r>
      <w:r w:rsidRPr="003A5469">
        <w:rPr>
          <w:rFonts w:ascii="JetBrains Mono" w:hAnsi="JetBrains Mono"/>
          <w:color w:val="CC7832"/>
          <w:lang w:val="en-US"/>
        </w:rPr>
        <w:br/>
      </w:r>
      <w:r w:rsidRPr="003A5469">
        <w:rPr>
          <w:rFonts w:ascii="JetBrains Mono" w:hAnsi="JetBrains Mono"/>
          <w:color w:val="E8BF6A"/>
          <w:lang w:val="en-US"/>
        </w:rPr>
        <w:t xml:space="preserve">&lt;!DOCTYPE </w:t>
      </w:r>
      <w:r w:rsidRPr="003A5469">
        <w:rPr>
          <w:rFonts w:ascii="JetBrains Mono" w:hAnsi="JetBrains Mono"/>
          <w:color w:val="BABABA"/>
          <w:lang w:val="en-US"/>
        </w:rPr>
        <w:t>html</w:t>
      </w:r>
      <w:r w:rsidRPr="003A5469">
        <w:rPr>
          <w:rFonts w:ascii="JetBrains Mono" w:hAnsi="JetBrains Mono"/>
          <w:color w:val="E8BF6A"/>
          <w:lang w:val="en-US"/>
        </w:rPr>
        <w:t>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&lt;html </w:t>
      </w:r>
      <w:r w:rsidRPr="003A5469">
        <w:rPr>
          <w:rFonts w:ascii="JetBrains Mono" w:hAnsi="JetBrains Mono"/>
          <w:color w:val="BABABA"/>
          <w:lang w:val="en-US"/>
        </w:rPr>
        <w:t>lang</w:t>
      </w:r>
      <w:r w:rsidRPr="003A5469">
        <w:rPr>
          <w:rFonts w:ascii="JetBrains Mono" w:hAnsi="JetBrains Mono"/>
          <w:color w:val="A5C261"/>
          <w:lang w:val="en-US"/>
        </w:rPr>
        <w:t>="ru"</w:t>
      </w:r>
      <w:r w:rsidRPr="003A5469">
        <w:rPr>
          <w:rFonts w:ascii="JetBrains Mono" w:hAnsi="JetBrains Mono"/>
          <w:color w:val="E8BF6A"/>
          <w:lang w:val="en-US"/>
        </w:rPr>
        <w:t>&gt;</w:t>
      </w:r>
      <w:r w:rsidRPr="003A5469">
        <w:rPr>
          <w:rFonts w:ascii="JetBrains Mono" w:hAnsi="JetBrains Mono"/>
          <w:color w:val="E8BF6A"/>
          <w:lang w:val="en-US"/>
        </w:rPr>
        <w:br/>
        <w:t>&lt;head&gt;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&lt;meta </w:t>
      </w:r>
      <w:r w:rsidRPr="003A5469">
        <w:rPr>
          <w:rFonts w:ascii="JetBrains Mono" w:hAnsi="JetBrains Mono"/>
          <w:color w:val="BABABA"/>
          <w:lang w:val="en-US"/>
        </w:rPr>
        <w:t>charset</w:t>
      </w:r>
      <w:r w:rsidRPr="003A5469">
        <w:rPr>
          <w:rFonts w:ascii="JetBrains Mono" w:hAnsi="JetBrains Mono"/>
          <w:color w:val="A5C261"/>
          <w:lang w:val="en-US"/>
        </w:rPr>
        <w:t>="utf-8"</w:t>
      </w:r>
      <w:r w:rsidRPr="003A5469">
        <w:rPr>
          <w:rFonts w:ascii="JetBrains Mono" w:hAnsi="JetBrains Mono"/>
          <w:color w:val="E8BF6A"/>
          <w:lang w:val="en-US"/>
        </w:rPr>
        <w:t>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&lt;meta </w:t>
      </w:r>
      <w:r w:rsidRPr="003A5469">
        <w:rPr>
          <w:rFonts w:ascii="JetBrains Mono" w:hAnsi="JetBrains Mono"/>
          <w:color w:val="BABABA"/>
          <w:lang w:val="en-US"/>
        </w:rPr>
        <w:t>name</w:t>
      </w:r>
      <w:r w:rsidRPr="003A5469">
        <w:rPr>
          <w:rFonts w:ascii="JetBrains Mono" w:hAnsi="JetBrains Mono"/>
          <w:color w:val="A5C261"/>
          <w:lang w:val="en-US"/>
        </w:rPr>
        <w:t xml:space="preserve">="viewport" </w:t>
      </w:r>
      <w:r w:rsidRPr="003A5469">
        <w:rPr>
          <w:rFonts w:ascii="JetBrains Mono" w:hAnsi="JetBrains Mono"/>
          <w:color w:val="BABABA"/>
          <w:lang w:val="en-US"/>
        </w:rPr>
        <w:t>content</w:t>
      </w:r>
      <w:r w:rsidRPr="003A5469">
        <w:rPr>
          <w:rFonts w:ascii="JetBrains Mono" w:hAnsi="JetBrains Mono"/>
          <w:color w:val="A5C261"/>
          <w:lang w:val="en-US"/>
        </w:rPr>
        <w:t>="with-device-width, initial-scale = 1.0"</w:t>
      </w:r>
      <w:r w:rsidRPr="003A5469">
        <w:rPr>
          <w:rFonts w:ascii="JetBrains Mono" w:hAnsi="JetBrains Mono"/>
          <w:color w:val="E8BF6A"/>
          <w:lang w:val="en-US"/>
        </w:rPr>
        <w:t>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&lt;title&gt;</w:t>
      </w:r>
      <w:r>
        <w:rPr>
          <w:rFonts w:ascii="JetBrains Mono" w:hAnsi="JetBrains Mono"/>
          <w:color w:val="A9B7C6"/>
        </w:rPr>
        <w:t>Таблица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данных</w:t>
      </w:r>
      <w:r w:rsidRPr="003A5469">
        <w:rPr>
          <w:rFonts w:ascii="JetBrains Mono" w:hAnsi="JetBrains Mono"/>
          <w:color w:val="E8BF6A"/>
          <w:lang w:val="en-US"/>
        </w:rPr>
        <w:t>&lt;/title&gt;</w:t>
      </w:r>
      <w:r w:rsidRPr="003A5469">
        <w:rPr>
          <w:rFonts w:ascii="JetBrains Mono" w:hAnsi="JetBrains Mono"/>
          <w:color w:val="E8BF6A"/>
          <w:lang w:val="en-US"/>
        </w:rPr>
        <w:br/>
        <w:t>&lt;/head&gt;</w:t>
      </w:r>
      <w:r w:rsidRPr="003A5469">
        <w:rPr>
          <w:rFonts w:ascii="JetBrains Mono" w:hAnsi="JetBrains Mono"/>
          <w:color w:val="E8BF6A"/>
          <w:lang w:val="en-US"/>
        </w:rPr>
        <w:br/>
        <w:t>&lt;body &gt;</w:t>
      </w:r>
      <w:r w:rsidRPr="003A5469">
        <w:rPr>
          <w:rFonts w:ascii="JetBrains Mono" w:hAnsi="JetBrains Mono"/>
          <w:color w:val="E8BF6A"/>
          <w:lang w:val="en-US"/>
        </w:rPr>
        <w:br/>
      </w:r>
      <w:r w:rsidRPr="003A5469">
        <w:rPr>
          <w:rFonts w:ascii="JetBrains Mono" w:hAnsi="JetBrains Mono"/>
          <w:color w:val="E8BF6A"/>
          <w:lang w:val="en-US"/>
        </w:rPr>
        <w:br/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&lt;?php require 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"../../../parts/header.php"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3A5469">
        <w:rPr>
          <w:rFonts w:ascii="JetBrains Mono" w:hAnsi="JetBrains Mono"/>
          <w:color w:val="CC7832"/>
          <w:lang w:val="en-US"/>
        </w:rPr>
        <w:br/>
      </w:r>
      <w:r w:rsidRPr="003A5469">
        <w:rPr>
          <w:rFonts w:ascii="JetBrains Mono" w:hAnsi="JetBrains Mono"/>
          <w:color w:val="E8BF6A"/>
          <w:lang w:val="en-US"/>
        </w:rPr>
        <w:t xml:space="preserve">&lt;h1 </w:t>
      </w:r>
      <w:r w:rsidRPr="003A5469">
        <w:rPr>
          <w:rFonts w:ascii="JetBrains Mono" w:hAnsi="JetBrains Mono"/>
          <w:color w:val="BABABA"/>
          <w:lang w:val="en-US"/>
        </w:rPr>
        <w:t>class</w:t>
      </w:r>
      <w:r w:rsidRPr="003A5469">
        <w:rPr>
          <w:rFonts w:ascii="JetBrains Mono" w:hAnsi="JetBrains Mono"/>
          <w:color w:val="A5C261"/>
          <w:lang w:val="en-US"/>
        </w:rPr>
        <w:t xml:space="preserve">="" </w:t>
      </w:r>
      <w:r w:rsidRPr="003A5469">
        <w:rPr>
          <w:rFonts w:ascii="JetBrains Mono" w:hAnsi="JetBrains Mono"/>
          <w:color w:val="BABABA"/>
          <w:lang w:val="en-US"/>
        </w:rPr>
        <w:t>style</w:t>
      </w:r>
      <w:r w:rsidRPr="003A5469">
        <w:rPr>
          <w:rFonts w:ascii="JetBrains Mono" w:hAnsi="JetBrains Mono"/>
          <w:color w:val="A5C261"/>
          <w:lang w:val="en-US"/>
        </w:rPr>
        <w:t>="</w:t>
      </w:r>
      <w:r w:rsidRPr="003A5469">
        <w:rPr>
          <w:rFonts w:ascii="JetBrains Mono" w:hAnsi="JetBrains Mono"/>
          <w:color w:val="BABABA"/>
          <w:lang w:val="en-US"/>
        </w:rPr>
        <w:t>text-align</w:t>
      </w:r>
      <w:r w:rsidRPr="003A5469">
        <w:rPr>
          <w:rFonts w:ascii="JetBrains Mono" w:hAnsi="JetBrains Mono"/>
          <w:color w:val="A9B7C6"/>
          <w:lang w:val="en-US"/>
        </w:rPr>
        <w:t xml:space="preserve">: </w:t>
      </w:r>
      <w:r w:rsidRPr="003A5469">
        <w:rPr>
          <w:rFonts w:ascii="JetBrains Mono" w:hAnsi="JetBrains Mono"/>
          <w:color w:val="A5C261"/>
          <w:lang w:val="en-US"/>
        </w:rPr>
        <w:t>center</w:t>
      </w:r>
      <w:r w:rsidRPr="003A5469">
        <w:rPr>
          <w:rFonts w:ascii="JetBrains Mono" w:hAnsi="JetBrains Mono"/>
          <w:color w:val="CC7832"/>
          <w:lang w:val="en-US"/>
        </w:rPr>
        <w:t xml:space="preserve">; </w:t>
      </w:r>
      <w:r w:rsidRPr="003A5469">
        <w:rPr>
          <w:rFonts w:ascii="JetBrains Mono" w:hAnsi="JetBrains Mono"/>
          <w:color w:val="BABABA"/>
          <w:lang w:val="en-US"/>
        </w:rPr>
        <w:t>visibility</w:t>
      </w:r>
      <w:r w:rsidRPr="003A5469">
        <w:rPr>
          <w:rFonts w:ascii="JetBrains Mono" w:hAnsi="JetBrains Mono"/>
          <w:color w:val="A9B7C6"/>
          <w:lang w:val="en-US"/>
        </w:rPr>
        <w:t xml:space="preserve">: </w:t>
      </w:r>
      <w:r w:rsidRPr="003A5469">
        <w:rPr>
          <w:rFonts w:ascii="JetBrains Mono" w:hAnsi="JetBrains Mono"/>
          <w:color w:val="A5C261"/>
          <w:lang w:val="en-US"/>
        </w:rPr>
        <w:t>visible</w:t>
      </w:r>
      <w:r w:rsidRPr="003A5469">
        <w:rPr>
          <w:rFonts w:ascii="JetBrains Mono" w:hAnsi="JetBrains Mono"/>
          <w:color w:val="CC7832"/>
          <w:lang w:val="en-US"/>
        </w:rPr>
        <w:t xml:space="preserve">; </w:t>
      </w:r>
      <w:r w:rsidRPr="003A5469">
        <w:rPr>
          <w:rFonts w:ascii="JetBrains Mono" w:hAnsi="JetBrains Mono"/>
          <w:color w:val="A5C261"/>
          <w:lang w:val="en-US"/>
        </w:rPr>
        <w:t>"</w:t>
      </w:r>
      <w:r w:rsidRPr="003A5469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Телескопы</w:t>
      </w:r>
      <w:r w:rsidRPr="003A5469">
        <w:rPr>
          <w:rFonts w:ascii="JetBrains Mono" w:hAnsi="JetBrains Mono"/>
          <w:color w:val="E8BF6A"/>
          <w:lang w:val="en-US"/>
        </w:rPr>
        <w:t>&lt;/h1&gt;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&lt;div </w:t>
      </w:r>
      <w:r w:rsidRPr="003A5469">
        <w:rPr>
          <w:rFonts w:ascii="JetBrains Mono" w:hAnsi="JetBrains Mono"/>
          <w:color w:val="BABABA"/>
          <w:lang w:val="en-US"/>
        </w:rPr>
        <w:t>class</w:t>
      </w:r>
      <w:r w:rsidRPr="003A5469">
        <w:rPr>
          <w:rFonts w:ascii="JetBrains Mono" w:hAnsi="JetBrains Mono"/>
          <w:color w:val="A5C261"/>
          <w:lang w:val="en-US"/>
        </w:rPr>
        <w:t>="col s12 grey lighten-2 txt-align-span teal-div-cls"</w:t>
      </w:r>
      <w:r w:rsidRPr="003A5469">
        <w:rPr>
          <w:rFonts w:ascii="JetBrains Mono" w:hAnsi="JetBrains Mono"/>
          <w:color w:val="E8BF6A"/>
          <w:lang w:val="en-US"/>
        </w:rPr>
        <w:t>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&lt;div </w:t>
      </w:r>
      <w:r w:rsidRPr="003A5469">
        <w:rPr>
          <w:rFonts w:ascii="JetBrains Mono" w:hAnsi="JetBrains Mono"/>
          <w:color w:val="BABABA"/>
          <w:lang w:val="en-US"/>
        </w:rPr>
        <w:t>class</w:t>
      </w:r>
      <w:r w:rsidRPr="003A5469">
        <w:rPr>
          <w:rFonts w:ascii="JetBrains Mono" w:hAnsi="JetBrains Mono"/>
          <w:color w:val="A5C261"/>
          <w:lang w:val="en-US"/>
        </w:rPr>
        <w:t>="row"</w:t>
      </w:r>
      <w:r w:rsidRPr="003A5469">
        <w:rPr>
          <w:rFonts w:ascii="JetBrains Mono" w:hAnsi="JetBrains Mono"/>
          <w:color w:val="E8BF6A"/>
          <w:lang w:val="en-US"/>
        </w:rPr>
        <w:t>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&lt;div </w:t>
      </w:r>
      <w:r w:rsidRPr="003A5469">
        <w:rPr>
          <w:rFonts w:ascii="JetBrains Mono" w:hAnsi="JetBrains Mono"/>
          <w:color w:val="BABABA"/>
          <w:lang w:val="en-US"/>
        </w:rPr>
        <w:t>class</w:t>
      </w:r>
      <w:r w:rsidRPr="003A5469">
        <w:rPr>
          <w:rFonts w:ascii="JetBrains Mono" w:hAnsi="JetBrains Mono"/>
          <w:color w:val="A5C261"/>
          <w:lang w:val="en-US"/>
        </w:rPr>
        <w:t>="col s12 animatedParent"</w:t>
      </w:r>
      <w:r w:rsidRPr="003A5469">
        <w:rPr>
          <w:rFonts w:ascii="JetBrains Mono" w:hAnsi="JetBrains Mono"/>
          <w:color w:val="E8BF6A"/>
          <w:lang w:val="en-US"/>
        </w:rPr>
        <w:t>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&lt;div </w:t>
      </w:r>
      <w:r w:rsidRPr="003A5469">
        <w:rPr>
          <w:rFonts w:ascii="JetBrains Mono" w:hAnsi="JetBrains Mono"/>
          <w:color w:val="BABABA"/>
          <w:lang w:val="en-US"/>
        </w:rPr>
        <w:t>class</w:t>
      </w:r>
      <w:r w:rsidRPr="003A5469">
        <w:rPr>
          <w:rFonts w:ascii="JetBrains Mono" w:hAnsi="JetBrains Mono"/>
          <w:color w:val="A5C261"/>
          <w:lang w:val="en-US"/>
        </w:rPr>
        <w:t>="card grey lighten-3 animated fadeInLeft go"</w:t>
      </w:r>
      <w:r w:rsidRPr="003A5469">
        <w:rPr>
          <w:rFonts w:ascii="JetBrains Mono" w:hAnsi="JetBrains Mono"/>
          <w:color w:val="E8BF6A"/>
          <w:lang w:val="en-US"/>
        </w:rPr>
        <w:t>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&lt;div </w:t>
      </w:r>
      <w:r w:rsidRPr="003A5469">
        <w:rPr>
          <w:rFonts w:ascii="JetBrains Mono" w:hAnsi="JetBrains Mono"/>
          <w:color w:val="BABABA"/>
          <w:lang w:val="en-US"/>
        </w:rPr>
        <w:t>class</w:t>
      </w:r>
      <w:r w:rsidRPr="003A5469">
        <w:rPr>
          <w:rFonts w:ascii="JetBrains Mono" w:hAnsi="JetBrains Mono"/>
          <w:color w:val="A5C261"/>
          <w:lang w:val="en-US"/>
        </w:rPr>
        <w:t>="card-content color-cls"</w:t>
      </w:r>
      <w:r w:rsidRPr="003A5469">
        <w:rPr>
          <w:rFonts w:ascii="JetBrains Mono" w:hAnsi="JetBrains Mono"/>
          <w:color w:val="E8BF6A"/>
          <w:lang w:val="en-US"/>
        </w:rPr>
        <w:t>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&lt;table </w:t>
      </w:r>
      <w:r w:rsidRPr="003A5469">
        <w:rPr>
          <w:rFonts w:ascii="JetBrains Mono" w:hAnsi="JetBrains Mono"/>
          <w:color w:val="BABABA"/>
          <w:lang w:val="en-US"/>
        </w:rPr>
        <w:t>class</w:t>
      </w:r>
      <w:r w:rsidRPr="003A5469">
        <w:rPr>
          <w:rFonts w:ascii="JetBrains Mono" w:hAnsi="JetBrains Mono"/>
          <w:color w:val="A5C261"/>
          <w:lang w:val="en-US"/>
        </w:rPr>
        <w:t>="responsive-table centered qal-tbl-font"</w:t>
      </w:r>
      <w:r w:rsidRPr="003A5469">
        <w:rPr>
          <w:rFonts w:ascii="JetBrains Mono" w:hAnsi="JetBrains Mono"/>
          <w:color w:val="E8BF6A"/>
          <w:lang w:val="en-US"/>
        </w:rPr>
        <w:t>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    &lt;thead&gt;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    &lt;tr&gt;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>
        <w:rPr>
          <w:rFonts w:ascii="JetBrains Mono" w:hAnsi="JetBrains Mono"/>
          <w:color w:val="A9B7C6"/>
        </w:rPr>
        <w:t>Название</w:t>
      </w:r>
      <w:r w:rsidRPr="003A5469">
        <w:rPr>
          <w:rFonts w:ascii="JetBrains Mono" w:hAnsi="JetBrains Mono"/>
          <w:color w:val="E8BF6A"/>
          <w:lang w:val="en-US"/>
        </w:rPr>
        <w:t>&lt;/th&gt;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>
        <w:rPr>
          <w:rFonts w:ascii="JetBrains Mono" w:hAnsi="JetBrains Mono"/>
          <w:color w:val="A9B7C6"/>
        </w:rPr>
        <w:t>Фокусное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расстояние</w:t>
      </w:r>
      <w:r w:rsidRPr="003A5469">
        <w:rPr>
          <w:rFonts w:ascii="JetBrains Mono" w:hAnsi="JetBrains Mono"/>
          <w:color w:val="E8BF6A"/>
          <w:lang w:val="en-US"/>
        </w:rPr>
        <w:t>&lt;/th&gt;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>
        <w:rPr>
          <w:rFonts w:ascii="JetBrains Mono" w:hAnsi="JetBrains Mono"/>
          <w:color w:val="A9B7C6"/>
        </w:rPr>
        <w:t>Диаметр</w:t>
      </w:r>
      <w:r w:rsidRPr="003A5469">
        <w:rPr>
          <w:rFonts w:ascii="JetBrains Mono" w:hAnsi="JetBrains Mono"/>
          <w:color w:val="A9B7C6"/>
          <w:lang w:val="en-US"/>
        </w:rPr>
        <w:t xml:space="preserve">, </w:t>
      </w:r>
      <w:r>
        <w:rPr>
          <w:rFonts w:ascii="JetBrains Mono" w:hAnsi="JetBrains Mono"/>
          <w:color w:val="A9B7C6"/>
        </w:rPr>
        <w:t>мм</w:t>
      </w:r>
      <w:r w:rsidRPr="003A5469">
        <w:rPr>
          <w:rFonts w:ascii="JetBrains Mono" w:hAnsi="JetBrains Mono"/>
          <w:color w:val="E8BF6A"/>
          <w:lang w:val="en-US"/>
        </w:rPr>
        <w:t>&lt;/th&gt;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>
        <w:rPr>
          <w:rFonts w:ascii="JetBrains Mono" w:hAnsi="JetBrains Mono"/>
          <w:color w:val="A9B7C6"/>
        </w:rPr>
        <w:t>Вес</w:t>
      </w:r>
      <w:r w:rsidRPr="003A5469">
        <w:rPr>
          <w:rFonts w:ascii="JetBrains Mono" w:hAnsi="JetBrains Mono"/>
          <w:color w:val="A9B7C6"/>
          <w:lang w:val="en-US"/>
        </w:rPr>
        <w:t xml:space="preserve">, </w:t>
      </w:r>
      <w:r>
        <w:rPr>
          <w:rFonts w:ascii="JetBrains Mono" w:hAnsi="JetBrains Mono"/>
          <w:color w:val="A9B7C6"/>
        </w:rPr>
        <w:t>кг</w:t>
      </w:r>
      <w:r w:rsidRPr="003A5469">
        <w:rPr>
          <w:rFonts w:ascii="JetBrains Mono" w:hAnsi="JetBrains Mono"/>
          <w:color w:val="E8BF6A"/>
          <w:lang w:val="en-US"/>
        </w:rPr>
        <w:t>&lt;/th&gt;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>
        <w:rPr>
          <w:rFonts w:ascii="JetBrains Mono" w:hAnsi="JetBrains Mono"/>
          <w:color w:val="A9B7C6"/>
        </w:rPr>
        <w:t>Цена</w:t>
      </w:r>
      <w:r w:rsidRPr="003A5469">
        <w:rPr>
          <w:rFonts w:ascii="JetBrains Mono" w:hAnsi="JetBrains Mono"/>
          <w:color w:val="A9B7C6"/>
          <w:lang w:val="en-US"/>
        </w:rPr>
        <w:t xml:space="preserve">, </w:t>
      </w:r>
      <w:r>
        <w:rPr>
          <w:rFonts w:ascii="JetBrains Mono" w:hAnsi="JetBrains Mono"/>
          <w:color w:val="A9B7C6"/>
        </w:rPr>
        <w:t>руб</w:t>
      </w:r>
      <w:r w:rsidRPr="003A5469">
        <w:rPr>
          <w:rFonts w:ascii="JetBrains Mono" w:hAnsi="JetBrains Mono"/>
          <w:color w:val="E8BF6A"/>
          <w:lang w:val="en-US"/>
        </w:rPr>
        <w:t>&lt;/th&gt;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    &lt;/tr&gt;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    &lt;/thead&gt;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    &lt;tbody&gt;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    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>&lt;?php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    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usort(</w:t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>$json_a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"data"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 xml:space="preserve">, function 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>$a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>$b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) {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        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>$a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"Focus"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 xml:space="preserve">] &gt; </w:t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>$b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"Focus"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] ? -</w:t>
      </w:r>
      <w:r w:rsidRPr="003A5469">
        <w:rPr>
          <w:rFonts w:ascii="JetBrains Mono" w:hAnsi="JetBrains Mono"/>
          <w:color w:val="6897BB"/>
          <w:shd w:val="clear" w:color="auto" w:fill="232525"/>
          <w:lang w:val="en-US"/>
        </w:rPr>
        <w:t xml:space="preserve">1 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 xml:space="preserve">: </w:t>
      </w:r>
      <w:r w:rsidRPr="003A5469">
        <w:rPr>
          <w:rFonts w:ascii="JetBrains Mono" w:hAnsi="JetBrains Mono"/>
          <w:color w:val="6897BB"/>
          <w:shd w:val="clear" w:color="auto" w:fill="232525"/>
          <w:lang w:val="en-US"/>
        </w:rPr>
        <w:t>1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    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})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    foreach 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>$json_a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"data"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 xml:space="preserve">] 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 xml:space="preserve">as </w:t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) {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        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 xml:space="preserve">echo 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"&lt;tr&gt;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"Name"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"Focus"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"Diameter"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"Weight"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"Price"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&lt;/tr&gt;"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    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    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3A5469">
        <w:rPr>
          <w:rFonts w:ascii="JetBrains Mono" w:hAnsi="JetBrains Mono"/>
          <w:color w:val="CC7832"/>
          <w:lang w:val="en-US"/>
        </w:rPr>
        <w:br/>
        <w:t xml:space="preserve">                        </w:t>
      </w:r>
      <w:r w:rsidRPr="003A5469">
        <w:rPr>
          <w:rFonts w:ascii="JetBrains Mono" w:hAnsi="JetBrains Mono"/>
          <w:color w:val="E8BF6A"/>
          <w:lang w:val="en-US"/>
        </w:rPr>
        <w:t>&lt;/tbody&gt;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&lt;/table&gt;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&lt;/div&gt;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&lt;/div&gt;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&lt;/div&gt;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&lt;/div&gt;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&lt;/br&gt;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&lt;div </w:t>
      </w:r>
      <w:r w:rsidRPr="003A5469">
        <w:rPr>
          <w:rFonts w:ascii="JetBrains Mono" w:hAnsi="JetBrains Mono"/>
          <w:color w:val="BABABA"/>
          <w:lang w:val="en-US"/>
        </w:rPr>
        <w:t>class</w:t>
      </w:r>
      <w:r w:rsidRPr="003A5469">
        <w:rPr>
          <w:rFonts w:ascii="JetBrains Mono" w:hAnsi="JetBrains Mono"/>
          <w:color w:val="A5C261"/>
          <w:lang w:val="en-US"/>
        </w:rPr>
        <w:t>="row"</w:t>
      </w:r>
      <w:r w:rsidRPr="003A5469">
        <w:rPr>
          <w:rFonts w:ascii="JetBrains Mono" w:hAnsi="JetBrains Mono"/>
          <w:color w:val="E8BF6A"/>
          <w:lang w:val="en-US"/>
        </w:rPr>
        <w:t>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&lt;a </w:t>
      </w:r>
      <w:r w:rsidRPr="003A5469">
        <w:rPr>
          <w:rFonts w:ascii="JetBrains Mono" w:hAnsi="JetBrains Mono"/>
          <w:color w:val="BABABA"/>
          <w:lang w:val="en-US"/>
        </w:rPr>
        <w:t>href</w:t>
      </w:r>
      <w:r w:rsidRPr="003A5469">
        <w:rPr>
          <w:rFonts w:ascii="JetBrains Mono" w:hAnsi="JetBrains Mono"/>
          <w:color w:val="A5C261"/>
          <w:lang w:val="en-US"/>
        </w:rPr>
        <w:t>="main.php"</w:t>
      </w:r>
      <w:r w:rsidRPr="003A5469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Выборка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телескопов</w:t>
      </w:r>
      <w:r w:rsidRPr="003A5469">
        <w:rPr>
          <w:rFonts w:ascii="JetBrains Mono" w:hAnsi="JetBrains Mono"/>
          <w:color w:val="E8BF6A"/>
          <w:lang w:val="en-US"/>
        </w:rPr>
        <w:t>&lt;/a&gt;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&lt;/br&gt;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&lt;a </w:t>
      </w:r>
      <w:r w:rsidRPr="003A5469">
        <w:rPr>
          <w:rFonts w:ascii="JetBrains Mono" w:hAnsi="JetBrains Mono"/>
          <w:color w:val="BABABA"/>
          <w:lang w:val="en-US"/>
        </w:rPr>
        <w:t>href</w:t>
      </w:r>
      <w:r w:rsidRPr="003A5469">
        <w:rPr>
          <w:rFonts w:ascii="JetBrains Mono" w:hAnsi="JetBrains Mono"/>
          <w:color w:val="A5C261"/>
          <w:lang w:val="en-US"/>
        </w:rPr>
        <w:t>="select.php"</w:t>
      </w:r>
      <w:r w:rsidRPr="003A5469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Выборка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телескопов</w:t>
      </w:r>
      <w:r w:rsidRPr="003A5469">
        <w:rPr>
          <w:rFonts w:ascii="JetBrains Mono" w:hAnsi="JetBrains Mono"/>
          <w:color w:val="A9B7C6"/>
          <w:lang w:val="en-US"/>
        </w:rPr>
        <w:t xml:space="preserve"> , </w:t>
      </w:r>
      <w:r>
        <w:rPr>
          <w:rFonts w:ascii="JetBrains Mono" w:hAnsi="JetBrains Mono"/>
          <w:color w:val="A9B7C6"/>
        </w:rPr>
        <w:t>у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которых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диаметр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объектива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больше</w:t>
      </w:r>
      <w:r w:rsidRPr="003A5469">
        <w:rPr>
          <w:rFonts w:ascii="JetBrains Mono" w:hAnsi="JetBrains Mono"/>
          <w:color w:val="A9B7C6"/>
          <w:lang w:val="en-US"/>
        </w:rPr>
        <w:t xml:space="preserve"> 70 </w:t>
      </w:r>
      <w:r>
        <w:rPr>
          <w:rFonts w:ascii="JetBrains Mono" w:hAnsi="JetBrains Mono"/>
          <w:color w:val="A9B7C6"/>
        </w:rPr>
        <w:t>мм</w:t>
      </w:r>
      <w:r w:rsidRPr="003A5469">
        <w:rPr>
          <w:rFonts w:ascii="JetBrains Mono" w:hAnsi="JetBrains Mono"/>
          <w:color w:val="E8BF6A"/>
          <w:lang w:val="en-US"/>
        </w:rPr>
        <w:t>&lt;/a&gt;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&lt;/br&gt;</w:t>
      </w:r>
      <w:r w:rsidRPr="003A5469">
        <w:rPr>
          <w:rFonts w:ascii="JetBrains Mono" w:hAnsi="JetBrains Mono"/>
          <w:color w:val="E8BF6A"/>
          <w:lang w:val="en-US"/>
        </w:rPr>
        <w:br/>
      </w:r>
      <w:r w:rsidRPr="003A5469">
        <w:rPr>
          <w:rFonts w:ascii="JetBrains Mono" w:hAnsi="JetBrains Mono"/>
          <w:color w:val="E8BF6A"/>
          <w:lang w:val="en-US"/>
        </w:rPr>
        <w:lastRenderedPageBreak/>
        <w:t xml:space="preserve">        &lt;a </w:t>
      </w:r>
      <w:r w:rsidRPr="003A5469">
        <w:rPr>
          <w:rFonts w:ascii="JetBrains Mono" w:hAnsi="JetBrains Mono"/>
          <w:color w:val="BABABA"/>
          <w:lang w:val="en-US"/>
        </w:rPr>
        <w:t>href</w:t>
      </w:r>
      <w:r w:rsidRPr="003A5469">
        <w:rPr>
          <w:rFonts w:ascii="JetBrains Mono" w:hAnsi="JetBrains Mono"/>
          <w:color w:val="A5C261"/>
          <w:lang w:val="en-US"/>
        </w:rPr>
        <w:t>="sortPrice.php"</w:t>
      </w:r>
      <w:r w:rsidRPr="003A5469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сортировку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по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весу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телескопа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по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выборке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с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весом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больше</w:t>
      </w:r>
      <w:r w:rsidRPr="003A5469">
        <w:rPr>
          <w:rFonts w:ascii="JetBrains Mono" w:hAnsi="JetBrains Mono"/>
          <w:color w:val="A9B7C6"/>
          <w:lang w:val="en-US"/>
        </w:rPr>
        <w:t xml:space="preserve"> 3 </w:t>
      </w:r>
      <w:r>
        <w:rPr>
          <w:rFonts w:ascii="JetBrains Mono" w:hAnsi="JetBrains Mono"/>
          <w:color w:val="A9B7C6"/>
        </w:rPr>
        <w:t>кг</w:t>
      </w:r>
      <w:r w:rsidRPr="003A5469">
        <w:rPr>
          <w:rFonts w:ascii="JetBrains Mono" w:hAnsi="JetBrains Mono"/>
          <w:color w:val="E8BF6A"/>
          <w:lang w:val="en-US"/>
        </w:rPr>
        <w:t>&lt;/a&gt;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&lt;/br&gt;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&lt;/div&gt;</w:t>
      </w:r>
      <w:r w:rsidRPr="003A5469">
        <w:rPr>
          <w:rFonts w:ascii="JetBrains Mono" w:hAnsi="JetBrains Mono"/>
          <w:color w:val="E8BF6A"/>
          <w:lang w:val="en-US"/>
        </w:rPr>
        <w:br/>
        <w:t>&lt;/div&gt;</w:t>
      </w:r>
      <w:r w:rsidRPr="003A5469">
        <w:rPr>
          <w:rFonts w:ascii="JetBrains Mono" w:hAnsi="JetBrains Mono"/>
          <w:color w:val="E8BF6A"/>
          <w:lang w:val="en-US"/>
        </w:rPr>
        <w:br/>
      </w:r>
      <w:r w:rsidRPr="003A5469">
        <w:rPr>
          <w:rFonts w:ascii="JetBrains Mono" w:hAnsi="JetBrains Mono"/>
          <w:color w:val="E8BF6A"/>
          <w:lang w:val="en-US"/>
        </w:rPr>
        <w:br/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&lt;?php require 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"../../../parts/footer.php"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3A5469">
        <w:rPr>
          <w:rFonts w:ascii="JetBrains Mono" w:hAnsi="JetBrains Mono"/>
          <w:color w:val="CC7832"/>
          <w:lang w:val="en-US"/>
        </w:rPr>
        <w:br/>
      </w:r>
      <w:r w:rsidRPr="003A5469">
        <w:rPr>
          <w:rFonts w:ascii="JetBrains Mono" w:hAnsi="JetBrains Mono"/>
          <w:color w:val="E8BF6A"/>
          <w:lang w:val="en-US"/>
        </w:rPr>
        <w:t>&lt;/body&gt;</w:t>
      </w:r>
      <w:r w:rsidRPr="003A5469">
        <w:rPr>
          <w:rFonts w:ascii="JetBrains Mono" w:hAnsi="JetBrains Mono"/>
          <w:color w:val="E8BF6A"/>
          <w:lang w:val="en-US"/>
        </w:rPr>
        <w:br/>
        <w:t>&lt;/html&gt;</w:t>
      </w:r>
    </w:p>
    <w:p w14:paraId="6E05A52E" w14:textId="2A71C8B1" w:rsidR="004F6850" w:rsidRPr="00C95A66" w:rsidRDefault="004F6850" w:rsidP="004F6850">
      <w:pPr>
        <w:pStyle w:val="1"/>
        <w:numPr>
          <w:ilvl w:val="0"/>
          <w:numId w:val="0"/>
        </w:numPr>
        <w:ind w:left="1283" w:hanging="432"/>
        <w:rPr>
          <w:lang w:val="en-US"/>
        </w:rPr>
      </w:pPr>
      <w:bookmarkStart w:id="37" w:name="_Toc66972702"/>
      <w:r>
        <w:lastRenderedPageBreak/>
        <w:t>Приложение</w:t>
      </w:r>
      <w:r w:rsidRPr="00C95A66">
        <w:rPr>
          <w:lang w:val="en-US"/>
        </w:rPr>
        <w:t xml:space="preserve"> 5 (</w:t>
      </w:r>
      <w:r w:rsidR="003A5469">
        <w:rPr>
          <w:lang w:val="en-US"/>
        </w:rPr>
        <w:t>sort</w:t>
      </w:r>
      <w:r w:rsidR="00B2427B">
        <w:rPr>
          <w:lang w:val="en-US"/>
        </w:rPr>
        <w:t>Price</w:t>
      </w:r>
      <w:r w:rsidRPr="00C95A66">
        <w:rPr>
          <w:lang w:val="en-US"/>
        </w:rPr>
        <w:t>.</w:t>
      </w:r>
      <w:r>
        <w:rPr>
          <w:lang w:val="en-US"/>
        </w:rPr>
        <w:t>php</w:t>
      </w:r>
      <w:r w:rsidRPr="00C95A66">
        <w:rPr>
          <w:lang w:val="en-US"/>
        </w:rPr>
        <w:t>)</w:t>
      </w:r>
      <w:bookmarkEnd w:id="36"/>
      <w:bookmarkEnd w:id="37"/>
    </w:p>
    <w:p w14:paraId="48A1109A" w14:textId="77777777" w:rsidR="003A5469" w:rsidRDefault="003A5469" w:rsidP="003A5469">
      <w:pPr>
        <w:pStyle w:val="HTML"/>
        <w:shd w:val="clear" w:color="auto" w:fill="2B2B2B"/>
        <w:spacing w:after="240"/>
        <w:rPr>
          <w:rFonts w:ascii="JetBrains Mono" w:hAnsi="JetBrains Mono"/>
          <w:color w:val="A9B7C6"/>
        </w:rPr>
      </w:pP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>&lt;?php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 xml:space="preserve">$string 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= file_get_contents(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"data.json"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 xml:space="preserve">$json_a 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= json_decode(</w:t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>$string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>, true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br/>
        <w:t>?&gt;</w:t>
      </w:r>
      <w:r w:rsidRPr="003A5469">
        <w:rPr>
          <w:rFonts w:ascii="JetBrains Mono" w:hAnsi="JetBrains Mono"/>
          <w:color w:val="CC7832"/>
          <w:lang w:val="en-US"/>
        </w:rPr>
        <w:br/>
      </w:r>
      <w:r w:rsidRPr="003A5469">
        <w:rPr>
          <w:rFonts w:ascii="JetBrains Mono" w:hAnsi="JetBrains Mono"/>
          <w:color w:val="CC7832"/>
          <w:lang w:val="en-US"/>
        </w:rPr>
        <w:br/>
      </w:r>
      <w:r w:rsidRPr="003A5469">
        <w:rPr>
          <w:rFonts w:ascii="JetBrains Mono" w:hAnsi="JetBrains Mono"/>
          <w:color w:val="E8BF6A"/>
          <w:lang w:val="en-US"/>
        </w:rPr>
        <w:t xml:space="preserve">&lt;!DOCTYPE </w:t>
      </w:r>
      <w:r w:rsidRPr="003A5469">
        <w:rPr>
          <w:rFonts w:ascii="JetBrains Mono" w:hAnsi="JetBrains Mono"/>
          <w:color w:val="BABABA"/>
          <w:lang w:val="en-US"/>
        </w:rPr>
        <w:t>html</w:t>
      </w:r>
      <w:r w:rsidRPr="003A5469">
        <w:rPr>
          <w:rFonts w:ascii="JetBrains Mono" w:hAnsi="JetBrains Mono"/>
          <w:color w:val="E8BF6A"/>
          <w:lang w:val="en-US"/>
        </w:rPr>
        <w:t>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&lt;html </w:t>
      </w:r>
      <w:r w:rsidRPr="003A5469">
        <w:rPr>
          <w:rFonts w:ascii="JetBrains Mono" w:hAnsi="JetBrains Mono"/>
          <w:color w:val="BABABA"/>
          <w:lang w:val="en-US"/>
        </w:rPr>
        <w:t>lang</w:t>
      </w:r>
      <w:r w:rsidRPr="003A5469">
        <w:rPr>
          <w:rFonts w:ascii="JetBrains Mono" w:hAnsi="JetBrains Mono"/>
          <w:color w:val="A5C261"/>
          <w:lang w:val="en-US"/>
        </w:rPr>
        <w:t>="ru"</w:t>
      </w:r>
      <w:r w:rsidRPr="003A5469">
        <w:rPr>
          <w:rFonts w:ascii="JetBrains Mono" w:hAnsi="JetBrains Mono"/>
          <w:color w:val="E8BF6A"/>
          <w:lang w:val="en-US"/>
        </w:rPr>
        <w:t>&gt;</w:t>
      </w:r>
      <w:r w:rsidRPr="003A5469">
        <w:rPr>
          <w:rFonts w:ascii="JetBrains Mono" w:hAnsi="JetBrains Mono"/>
          <w:color w:val="E8BF6A"/>
          <w:lang w:val="en-US"/>
        </w:rPr>
        <w:br/>
        <w:t>&lt;head&gt;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&lt;meta </w:t>
      </w:r>
      <w:r w:rsidRPr="003A5469">
        <w:rPr>
          <w:rFonts w:ascii="JetBrains Mono" w:hAnsi="JetBrains Mono"/>
          <w:color w:val="BABABA"/>
          <w:lang w:val="en-US"/>
        </w:rPr>
        <w:t>charset</w:t>
      </w:r>
      <w:r w:rsidRPr="003A5469">
        <w:rPr>
          <w:rFonts w:ascii="JetBrains Mono" w:hAnsi="JetBrains Mono"/>
          <w:color w:val="A5C261"/>
          <w:lang w:val="en-US"/>
        </w:rPr>
        <w:t>="utf-8"</w:t>
      </w:r>
      <w:r w:rsidRPr="003A5469">
        <w:rPr>
          <w:rFonts w:ascii="JetBrains Mono" w:hAnsi="JetBrains Mono"/>
          <w:color w:val="E8BF6A"/>
          <w:lang w:val="en-US"/>
        </w:rPr>
        <w:t>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&lt;meta </w:t>
      </w:r>
      <w:r w:rsidRPr="003A5469">
        <w:rPr>
          <w:rFonts w:ascii="JetBrains Mono" w:hAnsi="JetBrains Mono"/>
          <w:color w:val="BABABA"/>
          <w:lang w:val="en-US"/>
        </w:rPr>
        <w:t>name</w:t>
      </w:r>
      <w:r w:rsidRPr="003A5469">
        <w:rPr>
          <w:rFonts w:ascii="JetBrains Mono" w:hAnsi="JetBrains Mono"/>
          <w:color w:val="A5C261"/>
          <w:lang w:val="en-US"/>
        </w:rPr>
        <w:t xml:space="preserve">="viewport" </w:t>
      </w:r>
      <w:r w:rsidRPr="003A5469">
        <w:rPr>
          <w:rFonts w:ascii="JetBrains Mono" w:hAnsi="JetBrains Mono"/>
          <w:color w:val="BABABA"/>
          <w:lang w:val="en-US"/>
        </w:rPr>
        <w:t>content</w:t>
      </w:r>
      <w:r w:rsidRPr="003A5469">
        <w:rPr>
          <w:rFonts w:ascii="JetBrains Mono" w:hAnsi="JetBrains Mono"/>
          <w:color w:val="A5C261"/>
          <w:lang w:val="en-US"/>
        </w:rPr>
        <w:t>="with-device-width, initial-scale = 1.0"</w:t>
      </w:r>
      <w:r w:rsidRPr="003A5469">
        <w:rPr>
          <w:rFonts w:ascii="JetBrains Mono" w:hAnsi="JetBrains Mono"/>
          <w:color w:val="E8BF6A"/>
          <w:lang w:val="en-US"/>
        </w:rPr>
        <w:t>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&lt;title&gt;</w:t>
      </w:r>
      <w:r>
        <w:rPr>
          <w:rFonts w:ascii="JetBrains Mono" w:hAnsi="JetBrains Mono"/>
          <w:color w:val="A9B7C6"/>
        </w:rPr>
        <w:t>Таблица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данных</w:t>
      </w:r>
      <w:r w:rsidRPr="003A5469">
        <w:rPr>
          <w:rFonts w:ascii="JetBrains Mono" w:hAnsi="JetBrains Mono"/>
          <w:color w:val="E8BF6A"/>
          <w:lang w:val="en-US"/>
        </w:rPr>
        <w:t>&lt;/title&gt;</w:t>
      </w:r>
      <w:r w:rsidRPr="003A5469">
        <w:rPr>
          <w:rFonts w:ascii="JetBrains Mono" w:hAnsi="JetBrains Mono"/>
          <w:color w:val="E8BF6A"/>
          <w:lang w:val="en-US"/>
        </w:rPr>
        <w:br/>
        <w:t>&lt;/head&gt;</w:t>
      </w:r>
      <w:r w:rsidRPr="003A5469">
        <w:rPr>
          <w:rFonts w:ascii="JetBrains Mono" w:hAnsi="JetBrains Mono"/>
          <w:color w:val="E8BF6A"/>
          <w:lang w:val="en-US"/>
        </w:rPr>
        <w:br/>
        <w:t>&lt;body &gt;</w:t>
      </w:r>
      <w:r w:rsidRPr="003A5469">
        <w:rPr>
          <w:rFonts w:ascii="JetBrains Mono" w:hAnsi="JetBrains Mono"/>
          <w:color w:val="E8BF6A"/>
          <w:lang w:val="en-US"/>
        </w:rPr>
        <w:br/>
      </w:r>
      <w:r w:rsidRPr="003A5469">
        <w:rPr>
          <w:rFonts w:ascii="JetBrains Mono" w:hAnsi="JetBrains Mono"/>
          <w:color w:val="E8BF6A"/>
          <w:lang w:val="en-US"/>
        </w:rPr>
        <w:br/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&lt;?php require 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"../../../parts/header.php"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3A5469">
        <w:rPr>
          <w:rFonts w:ascii="JetBrains Mono" w:hAnsi="JetBrains Mono"/>
          <w:color w:val="CC7832"/>
          <w:lang w:val="en-US"/>
        </w:rPr>
        <w:br/>
      </w:r>
      <w:r w:rsidRPr="003A5469">
        <w:rPr>
          <w:rFonts w:ascii="JetBrains Mono" w:hAnsi="JetBrains Mono"/>
          <w:color w:val="E8BF6A"/>
          <w:lang w:val="en-US"/>
        </w:rPr>
        <w:t xml:space="preserve">&lt;h1 </w:t>
      </w:r>
      <w:r w:rsidRPr="003A5469">
        <w:rPr>
          <w:rFonts w:ascii="JetBrains Mono" w:hAnsi="JetBrains Mono"/>
          <w:color w:val="BABABA"/>
          <w:lang w:val="en-US"/>
        </w:rPr>
        <w:t>class</w:t>
      </w:r>
      <w:r w:rsidRPr="003A5469">
        <w:rPr>
          <w:rFonts w:ascii="JetBrains Mono" w:hAnsi="JetBrains Mono"/>
          <w:color w:val="A5C261"/>
          <w:lang w:val="en-US"/>
        </w:rPr>
        <w:t xml:space="preserve">="" </w:t>
      </w:r>
      <w:r w:rsidRPr="003A5469">
        <w:rPr>
          <w:rFonts w:ascii="JetBrains Mono" w:hAnsi="JetBrains Mono"/>
          <w:color w:val="BABABA"/>
          <w:lang w:val="en-US"/>
        </w:rPr>
        <w:t>style</w:t>
      </w:r>
      <w:r w:rsidRPr="003A5469">
        <w:rPr>
          <w:rFonts w:ascii="JetBrains Mono" w:hAnsi="JetBrains Mono"/>
          <w:color w:val="A5C261"/>
          <w:lang w:val="en-US"/>
        </w:rPr>
        <w:t>="</w:t>
      </w:r>
      <w:r w:rsidRPr="003A5469">
        <w:rPr>
          <w:rFonts w:ascii="JetBrains Mono" w:hAnsi="JetBrains Mono"/>
          <w:color w:val="BABABA"/>
          <w:lang w:val="en-US"/>
        </w:rPr>
        <w:t>text-align</w:t>
      </w:r>
      <w:r w:rsidRPr="003A5469">
        <w:rPr>
          <w:rFonts w:ascii="JetBrains Mono" w:hAnsi="JetBrains Mono"/>
          <w:color w:val="A9B7C6"/>
          <w:lang w:val="en-US"/>
        </w:rPr>
        <w:t xml:space="preserve">: </w:t>
      </w:r>
      <w:r w:rsidRPr="003A5469">
        <w:rPr>
          <w:rFonts w:ascii="JetBrains Mono" w:hAnsi="JetBrains Mono"/>
          <w:color w:val="A5C261"/>
          <w:lang w:val="en-US"/>
        </w:rPr>
        <w:t>center</w:t>
      </w:r>
      <w:r w:rsidRPr="003A5469">
        <w:rPr>
          <w:rFonts w:ascii="JetBrains Mono" w:hAnsi="JetBrains Mono"/>
          <w:color w:val="CC7832"/>
          <w:lang w:val="en-US"/>
        </w:rPr>
        <w:t xml:space="preserve">; </w:t>
      </w:r>
      <w:r w:rsidRPr="003A5469">
        <w:rPr>
          <w:rFonts w:ascii="JetBrains Mono" w:hAnsi="JetBrains Mono"/>
          <w:color w:val="BABABA"/>
          <w:lang w:val="en-US"/>
        </w:rPr>
        <w:t>visibility</w:t>
      </w:r>
      <w:r w:rsidRPr="003A5469">
        <w:rPr>
          <w:rFonts w:ascii="JetBrains Mono" w:hAnsi="JetBrains Mono"/>
          <w:color w:val="A9B7C6"/>
          <w:lang w:val="en-US"/>
        </w:rPr>
        <w:t xml:space="preserve">: </w:t>
      </w:r>
      <w:r w:rsidRPr="003A5469">
        <w:rPr>
          <w:rFonts w:ascii="JetBrains Mono" w:hAnsi="JetBrains Mono"/>
          <w:color w:val="A5C261"/>
          <w:lang w:val="en-US"/>
        </w:rPr>
        <w:t>visible</w:t>
      </w:r>
      <w:r w:rsidRPr="003A5469">
        <w:rPr>
          <w:rFonts w:ascii="JetBrains Mono" w:hAnsi="JetBrains Mono"/>
          <w:color w:val="CC7832"/>
          <w:lang w:val="en-US"/>
        </w:rPr>
        <w:t xml:space="preserve">; </w:t>
      </w:r>
      <w:r w:rsidRPr="003A5469">
        <w:rPr>
          <w:rFonts w:ascii="JetBrains Mono" w:hAnsi="JetBrains Mono"/>
          <w:color w:val="A5C261"/>
          <w:lang w:val="en-US"/>
        </w:rPr>
        <w:t>"</w:t>
      </w:r>
      <w:r w:rsidRPr="003A5469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Телескопы</w:t>
      </w:r>
      <w:r w:rsidRPr="003A5469">
        <w:rPr>
          <w:rFonts w:ascii="JetBrains Mono" w:hAnsi="JetBrains Mono"/>
          <w:color w:val="E8BF6A"/>
          <w:lang w:val="en-US"/>
        </w:rPr>
        <w:t>&lt;/h1&gt;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&lt;div </w:t>
      </w:r>
      <w:r w:rsidRPr="003A5469">
        <w:rPr>
          <w:rFonts w:ascii="JetBrains Mono" w:hAnsi="JetBrains Mono"/>
          <w:color w:val="BABABA"/>
          <w:lang w:val="en-US"/>
        </w:rPr>
        <w:t>class</w:t>
      </w:r>
      <w:r w:rsidRPr="003A5469">
        <w:rPr>
          <w:rFonts w:ascii="JetBrains Mono" w:hAnsi="JetBrains Mono"/>
          <w:color w:val="A5C261"/>
          <w:lang w:val="en-US"/>
        </w:rPr>
        <w:t>="col s12 grey lighten-2 txt-align-span teal-div-cls"</w:t>
      </w:r>
      <w:r w:rsidRPr="003A5469">
        <w:rPr>
          <w:rFonts w:ascii="JetBrains Mono" w:hAnsi="JetBrains Mono"/>
          <w:color w:val="E8BF6A"/>
          <w:lang w:val="en-US"/>
        </w:rPr>
        <w:t>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&lt;div </w:t>
      </w:r>
      <w:r w:rsidRPr="003A5469">
        <w:rPr>
          <w:rFonts w:ascii="JetBrains Mono" w:hAnsi="JetBrains Mono"/>
          <w:color w:val="BABABA"/>
          <w:lang w:val="en-US"/>
        </w:rPr>
        <w:t>class</w:t>
      </w:r>
      <w:r w:rsidRPr="003A5469">
        <w:rPr>
          <w:rFonts w:ascii="JetBrains Mono" w:hAnsi="JetBrains Mono"/>
          <w:color w:val="A5C261"/>
          <w:lang w:val="en-US"/>
        </w:rPr>
        <w:t>="row"</w:t>
      </w:r>
      <w:r w:rsidRPr="003A5469">
        <w:rPr>
          <w:rFonts w:ascii="JetBrains Mono" w:hAnsi="JetBrains Mono"/>
          <w:color w:val="E8BF6A"/>
          <w:lang w:val="en-US"/>
        </w:rPr>
        <w:t>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&lt;div </w:t>
      </w:r>
      <w:r w:rsidRPr="003A5469">
        <w:rPr>
          <w:rFonts w:ascii="JetBrains Mono" w:hAnsi="JetBrains Mono"/>
          <w:color w:val="BABABA"/>
          <w:lang w:val="en-US"/>
        </w:rPr>
        <w:t>class</w:t>
      </w:r>
      <w:r w:rsidRPr="003A5469">
        <w:rPr>
          <w:rFonts w:ascii="JetBrains Mono" w:hAnsi="JetBrains Mono"/>
          <w:color w:val="A5C261"/>
          <w:lang w:val="en-US"/>
        </w:rPr>
        <w:t>="col s12 animatedParent"</w:t>
      </w:r>
      <w:r w:rsidRPr="003A5469">
        <w:rPr>
          <w:rFonts w:ascii="JetBrains Mono" w:hAnsi="JetBrains Mono"/>
          <w:color w:val="E8BF6A"/>
          <w:lang w:val="en-US"/>
        </w:rPr>
        <w:t>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&lt;div </w:t>
      </w:r>
      <w:r w:rsidRPr="003A5469">
        <w:rPr>
          <w:rFonts w:ascii="JetBrains Mono" w:hAnsi="JetBrains Mono"/>
          <w:color w:val="BABABA"/>
          <w:lang w:val="en-US"/>
        </w:rPr>
        <w:t>class</w:t>
      </w:r>
      <w:r w:rsidRPr="003A5469">
        <w:rPr>
          <w:rFonts w:ascii="JetBrains Mono" w:hAnsi="JetBrains Mono"/>
          <w:color w:val="A5C261"/>
          <w:lang w:val="en-US"/>
        </w:rPr>
        <w:t>="card grey lighten-3 animated fadeInLeft go"</w:t>
      </w:r>
      <w:r w:rsidRPr="003A5469">
        <w:rPr>
          <w:rFonts w:ascii="JetBrains Mono" w:hAnsi="JetBrains Mono"/>
          <w:color w:val="E8BF6A"/>
          <w:lang w:val="en-US"/>
        </w:rPr>
        <w:t>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&lt;div </w:t>
      </w:r>
      <w:r w:rsidRPr="003A5469">
        <w:rPr>
          <w:rFonts w:ascii="JetBrains Mono" w:hAnsi="JetBrains Mono"/>
          <w:color w:val="BABABA"/>
          <w:lang w:val="en-US"/>
        </w:rPr>
        <w:t>class</w:t>
      </w:r>
      <w:r w:rsidRPr="003A5469">
        <w:rPr>
          <w:rFonts w:ascii="JetBrains Mono" w:hAnsi="JetBrains Mono"/>
          <w:color w:val="A5C261"/>
          <w:lang w:val="en-US"/>
        </w:rPr>
        <w:t>="card-content color-cls"</w:t>
      </w:r>
      <w:r w:rsidRPr="003A5469">
        <w:rPr>
          <w:rFonts w:ascii="JetBrains Mono" w:hAnsi="JetBrains Mono"/>
          <w:color w:val="E8BF6A"/>
          <w:lang w:val="en-US"/>
        </w:rPr>
        <w:t>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&lt;table </w:t>
      </w:r>
      <w:r w:rsidRPr="003A5469">
        <w:rPr>
          <w:rFonts w:ascii="JetBrains Mono" w:hAnsi="JetBrains Mono"/>
          <w:color w:val="BABABA"/>
          <w:lang w:val="en-US"/>
        </w:rPr>
        <w:t>class</w:t>
      </w:r>
      <w:r w:rsidRPr="003A5469">
        <w:rPr>
          <w:rFonts w:ascii="JetBrains Mono" w:hAnsi="JetBrains Mono"/>
          <w:color w:val="A5C261"/>
          <w:lang w:val="en-US"/>
        </w:rPr>
        <w:t>="responsive-table centered qal-tbl-font"</w:t>
      </w:r>
      <w:r w:rsidRPr="003A5469">
        <w:rPr>
          <w:rFonts w:ascii="JetBrains Mono" w:hAnsi="JetBrains Mono"/>
          <w:color w:val="E8BF6A"/>
          <w:lang w:val="en-US"/>
        </w:rPr>
        <w:t>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    &lt;thead&gt;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    &lt;tr&gt;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>
        <w:rPr>
          <w:rFonts w:ascii="JetBrains Mono" w:hAnsi="JetBrains Mono"/>
          <w:color w:val="A9B7C6"/>
        </w:rPr>
        <w:t>Название</w:t>
      </w:r>
      <w:r w:rsidRPr="003A5469">
        <w:rPr>
          <w:rFonts w:ascii="JetBrains Mono" w:hAnsi="JetBrains Mono"/>
          <w:color w:val="E8BF6A"/>
          <w:lang w:val="en-US"/>
        </w:rPr>
        <w:t>&lt;/th&gt;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>
        <w:rPr>
          <w:rFonts w:ascii="JetBrains Mono" w:hAnsi="JetBrains Mono"/>
          <w:color w:val="A9B7C6"/>
        </w:rPr>
        <w:t>Фокусное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расстояние</w:t>
      </w:r>
      <w:r w:rsidRPr="003A5469">
        <w:rPr>
          <w:rFonts w:ascii="JetBrains Mono" w:hAnsi="JetBrains Mono"/>
          <w:color w:val="E8BF6A"/>
          <w:lang w:val="en-US"/>
        </w:rPr>
        <w:t>&lt;/th&gt;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>
        <w:rPr>
          <w:rFonts w:ascii="JetBrains Mono" w:hAnsi="JetBrains Mono"/>
          <w:color w:val="A9B7C6"/>
        </w:rPr>
        <w:t>Диаметр</w:t>
      </w:r>
      <w:r w:rsidRPr="003A5469">
        <w:rPr>
          <w:rFonts w:ascii="JetBrains Mono" w:hAnsi="JetBrains Mono"/>
          <w:color w:val="A9B7C6"/>
          <w:lang w:val="en-US"/>
        </w:rPr>
        <w:t xml:space="preserve">, </w:t>
      </w:r>
      <w:r>
        <w:rPr>
          <w:rFonts w:ascii="JetBrains Mono" w:hAnsi="JetBrains Mono"/>
          <w:color w:val="A9B7C6"/>
        </w:rPr>
        <w:t>мм</w:t>
      </w:r>
      <w:r w:rsidRPr="003A5469">
        <w:rPr>
          <w:rFonts w:ascii="JetBrains Mono" w:hAnsi="JetBrains Mono"/>
          <w:color w:val="E8BF6A"/>
          <w:lang w:val="en-US"/>
        </w:rPr>
        <w:t>&lt;/th&gt;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>
        <w:rPr>
          <w:rFonts w:ascii="JetBrains Mono" w:hAnsi="JetBrains Mono"/>
          <w:color w:val="A9B7C6"/>
        </w:rPr>
        <w:t>Вес</w:t>
      </w:r>
      <w:r w:rsidRPr="003A5469">
        <w:rPr>
          <w:rFonts w:ascii="JetBrains Mono" w:hAnsi="JetBrains Mono"/>
          <w:color w:val="A9B7C6"/>
          <w:lang w:val="en-US"/>
        </w:rPr>
        <w:t xml:space="preserve">, </w:t>
      </w:r>
      <w:r>
        <w:rPr>
          <w:rFonts w:ascii="JetBrains Mono" w:hAnsi="JetBrains Mono"/>
          <w:color w:val="A9B7C6"/>
        </w:rPr>
        <w:t>кг</w:t>
      </w:r>
      <w:r w:rsidRPr="003A5469">
        <w:rPr>
          <w:rFonts w:ascii="JetBrains Mono" w:hAnsi="JetBrains Mono"/>
          <w:color w:val="E8BF6A"/>
          <w:lang w:val="en-US"/>
        </w:rPr>
        <w:t>&lt;/th&gt;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>
        <w:rPr>
          <w:rFonts w:ascii="JetBrains Mono" w:hAnsi="JetBrains Mono"/>
          <w:color w:val="A9B7C6"/>
        </w:rPr>
        <w:t>Цена</w:t>
      </w:r>
      <w:r w:rsidRPr="003A5469">
        <w:rPr>
          <w:rFonts w:ascii="JetBrains Mono" w:hAnsi="JetBrains Mono"/>
          <w:color w:val="A9B7C6"/>
          <w:lang w:val="en-US"/>
        </w:rPr>
        <w:t xml:space="preserve">, </w:t>
      </w:r>
      <w:r>
        <w:rPr>
          <w:rFonts w:ascii="JetBrains Mono" w:hAnsi="JetBrains Mono"/>
          <w:color w:val="A9B7C6"/>
        </w:rPr>
        <w:t>руб</w:t>
      </w:r>
      <w:r w:rsidRPr="003A5469">
        <w:rPr>
          <w:rFonts w:ascii="JetBrains Mono" w:hAnsi="JetBrains Mono"/>
          <w:color w:val="E8BF6A"/>
          <w:lang w:val="en-US"/>
        </w:rPr>
        <w:t>&lt;/th&gt;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    &lt;/tr&gt;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    &lt;/thead&gt;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    &lt;tbody&gt;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    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>&lt;?php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    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usort(</w:t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>$json_a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"data"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 xml:space="preserve">, function 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>$a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>$b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) {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        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>$a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"Price"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 xml:space="preserve">] &gt; </w:t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>$b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"Price"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] ? -</w:t>
      </w:r>
      <w:r w:rsidRPr="003A5469">
        <w:rPr>
          <w:rFonts w:ascii="JetBrains Mono" w:hAnsi="JetBrains Mono"/>
          <w:color w:val="6897BB"/>
          <w:shd w:val="clear" w:color="auto" w:fill="232525"/>
          <w:lang w:val="en-US"/>
        </w:rPr>
        <w:t xml:space="preserve">1 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 xml:space="preserve">: </w:t>
      </w:r>
      <w:r w:rsidRPr="003A5469">
        <w:rPr>
          <w:rFonts w:ascii="JetBrains Mono" w:hAnsi="JetBrains Mono"/>
          <w:color w:val="6897BB"/>
          <w:shd w:val="clear" w:color="auto" w:fill="232525"/>
          <w:lang w:val="en-US"/>
        </w:rPr>
        <w:t>1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    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})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    foreach 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>$json_a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"data"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 xml:space="preserve">] 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 xml:space="preserve">as </w:t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) {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        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 xml:space="preserve">if 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"Weight"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 xml:space="preserve">] &lt; </w:t>
      </w:r>
      <w:r w:rsidRPr="003A5469">
        <w:rPr>
          <w:rFonts w:ascii="JetBrains Mono" w:hAnsi="JetBrains Mono"/>
          <w:color w:val="6897BB"/>
          <w:shd w:val="clear" w:color="auto" w:fill="232525"/>
          <w:lang w:val="en-US"/>
        </w:rPr>
        <w:t>3.0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) {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            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>continue;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        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        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 xml:space="preserve">echo 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"&lt;tr&gt;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"Name"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"Focus"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"Diameter"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"Weight"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Pr="003A5469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"Price"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&lt;/tr&gt;"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    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3A5469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    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3A5469">
        <w:rPr>
          <w:rFonts w:ascii="JetBrains Mono" w:hAnsi="JetBrains Mono"/>
          <w:color w:val="CC7832"/>
          <w:lang w:val="en-US"/>
        </w:rPr>
        <w:br/>
        <w:t xml:space="preserve">                        </w:t>
      </w:r>
      <w:r w:rsidRPr="003A5469">
        <w:rPr>
          <w:rFonts w:ascii="JetBrains Mono" w:hAnsi="JetBrains Mono"/>
          <w:color w:val="E8BF6A"/>
          <w:lang w:val="en-US"/>
        </w:rPr>
        <w:t>&lt;/tbody&gt;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    &lt;/table&gt;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    &lt;/div&gt;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    &lt;/div&gt;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&lt;/div&gt;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&lt;/div&gt;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&lt;/br&gt;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&lt;div </w:t>
      </w:r>
      <w:r w:rsidRPr="003A5469">
        <w:rPr>
          <w:rFonts w:ascii="JetBrains Mono" w:hAnsi="JetBrains Mono"/>
          <w:color w:val="BABABA"/>
          <w:lang w:val="en-US"/>
        </w:rPr>
        <w:t>class</w:t>
      </w:r>
      <w:r w:rsidRPr="003A5469">
        <w:rPr>
          <w:rFonts w:ascii="JetBrains Mono" w:hAnsi="JetBrains Mono"/>
          <w:color w:val="A5C261"/>
          <w:lang w:val="en-US"/>
        </w:rPr>
        <w:t>="row"</w:t>
      </w:r>
      <w:r w:rsidRPr="003A5469">
        <w:rPr>
          <w:rFonts w:ascii="JetBrains Mono" w:hAnsi="JetBrains Mono"/>
          <w:color w:val="E8BF6A"/>
          <w:lang w:val="en-US"/>
        </w:rPr>
        <w:t>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&lt;a </w:t>
      </w:r>
      <w:r w:rsidRPr="003A5469">
        <w:rPr>
          <w:rFonts w:ascii="JetBrains Mono" w:hAnsi="JetBrains Mono"/>
          <w:color w:val="BABABA"/>
          <w:lang w:val="en-US"/>
        </w:rPr>
        <w:t>href</w:t>
      </w:r>
      <w:r w:rsidRPr="003A5469">
        <w:rPr>
          <w:rFonts w:ascii="JetBrains Mono" w:hAnsi="JetBrains Mono"/>
          <w:color w:val="A5C261"/>
          <w:lang w:val="en-US"/>
        </w:rPr>
        <w:t>="main.php"</w:t>
      </w:r>
      <w:r w:rsidRPr="003A5469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Выборка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телескопов</w:t>
      </w:r>
      <w:r w:rsidRPr="003A5469">
        <w:rPr>
          <w:rFonts w:ascii="JetBrains Mono" w:hAnsi="JetBrains Mono"/>
          <w:color w:val="E8BF6A"/>
          <w:lang w:val="en-US"/>
        </w:rPr>
        <w:t>&lt;/a&gt;</w:t>
      </w:r>
      <w:r w:rsidRPr="003A5469">
        <w:rPr>
          <w:rFonts w:ascii="JetBrains Mono" w:hAnsi="JetBrains Mono"/>
          <w:color w:val="E8BF6A"/>
          <w:lang w:val="en-US"/>
        </w:rPr>
        <w:br/>
      </w:r>
      <w:r w:rsidRPr="003A5469">
        <w:rPr>
          <w:rFonts w:ascii="JetBrains Mono" w:hAnsi="JetBrains Mono"/>
          <w:color w:val="E8BF6A"/>
          <w:lang w:val="en-US"/>
        </w:rPr>
        <w:lastRenderedPageBreak/>
        <w:t xml:space="preserve">        &lt;/br&gt;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&lt;a </w:t>
      </w:r>
      <w:r w:rsidRPr="003A5469">
        <w:rPr>
          <w:rFonts w:ascii="JetBrains Mono" w:hAnsi="JetBrains Mono"/>
          <w:color w:val="BABABA"/>
          <w:lang w:val="en-US"/>
        </w:rPr>
        <w:t>href</w:t>
      </w:r>
      <w:r w:rsidRPr="003A5469">
        <w:rPr>
          <w:rFonts w:ascii="JetBrains Mono" w:hAnsi="JetBrains Mono"/>
          <w:color w:val="A5C261"/>
          <w:lang w:val="en-US"/>
        </w:rPr>
        <w:t>="select.php"</w:t>
      </w:r>
      <w:r w:rsidRPr="003A5469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Выборка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телескопов</w:t>
      </w:r>
      <w:r w:rsidRPr="003A5469">
        <w:rPr>
          <w:rFonts w:ascii="JetBrains Mono" w:hAnsi="JetBrains Mono"/>
          <w:color w:val="A9B7C6"/>
          <w:lang w:val="en-US"/>
        </w:rPr>
        <w:t xml:space="preserve"> , </w:t>
      </w:r>
      <w:r>
        <w:rPr>
          <w:rFonts w:ascii="JetBrains Mono" w:hAnsi="JetBrains Mono"/>
          <w:color w:val="A9B7C6"/>
        </w:rPr>
        <w:t>у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которых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диаметр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объектива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больше</w:t>
      </w:r>
      <w:r w:rsidRPr="003A5469">
        <w:rPr>
          <w:rFonts w:ascii="JetBrains Mono" w:hAnsi="JetBrains Mono"/>
          <w:color w:val="A9B7C6"/>
          <w:lang w:val="en-US"/>
        </w:rPr>
        <w:t xml:space="preserve"> 70 </w:t>
      </w:r>
      <w:r>
        <w:rPr>
          <w:rFonts w:ascii="JetBrains Mono" w:hAnsi="JetBrains Mono"/>
          <w:color w:val="A9B7C6"/>
        </w:rPr>
        <w:t>мм</w:t>
      </w:r>
      <w:r w:rsidRPr="003A5469">
        <w:rPr>
          <w:rFonts w:ascii="JetBrains Mono" w:hAnsi="JetBrains Mono"/>
          <w:color w:val="E8BF6A"/>
          <w:lang w:val="en-US"/>
        </w:rPr>
        <w:t>&lt;/a&gt;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&lt;/br&gt;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&lt;a </w:t>
      </w:r>
      <w:r w:rsidRPr="003A5469">
        <w:rPr>
          <w:rFonts w:ascii="JetBrains Mono" w:hAnsi="JetBrains Mono"/>
          <w:color w:val="BABABA"/>
          <w:lang w:val="en-US"/>
        </w:rPr>
        <w:t>href</w:t>
      </w:r>
      <w:r w:rsidRPr="003A5469">
        <w:rPr>
          <w:rFonts w:ascii="JetBrains Mono" w:hAnsi="JetBrains Mono"/>
          <w:color w:val="A5C261"/>
          <w:lang w:val="en-US"/>
        </w:rPr>
        <w:t>="sortFocus.php"</w:t>
      </w:r>
      <w:r w:rsidRPr="003A5469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Отсортировать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телескопы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по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фокусному</w:t>
      </w:r>
      <w:r w:rsidRPr="003A5469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расстоянию</w:t>
      </w:r>
      <w:r w:rsidRPr="003A5469">
        <w:rPr>
          <w:rFonts w:ascii="JetBrains Mono" w:hAnsi="JetBrains Mono"/>
          <w:color w:val="E8BF6A"/>
          <w:lang w:val="en-US"/>
        </w:rPr>
        <w:t>&lt;/a&gt;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    &lt;/br&gt;</w:t>
      </w:r>
      <w:r w:rsidRPr="003A5469">
        <w:rPr>
          <w:rFonts w:ascii="JetBrains Mono" w:hAnsi="JetBrains Mono"/>
          <w:color w:val="E8BF6A"/>
          <w:lang w:val="en-US"/>
        </w:rPr>
        <w:br/>
        <w:t xml:space="preserve">    &lt;/div&gt;</w:t>
      </w:r>
      <w:r w:rsidRPr="003A5469">
        <w:rPr>
          <w:rFonts w:ascii="JetBrains Mono" w:hAnsi="JetBrains Mono"/>
          <w:color w:val="E8BF6A"/>
          <w:lang w:val="en-US"/>
        </w:rPr>
        <w:br/>
        <w:t>&lt;/div&gt;</w:t>
      </w:r>
      <w:r w:rsidRPr="003A5469">
        <w:rPr>
          <w:rFonts w:ascii="JetBrains Mono" w:hAnsi="JetBrains Mono"/>
          <w:color w:val="E8BF6A"/>
          <w:lang w:val="en-US"/>
        </w:rPr>
        <w:br/>
      </w:r>
      <w:r w:rsidRPr="003A5469">
        <w:rPr>
          <w:rFonts w:ascii="JetBrains Mono" w:hAnsi="JetBrains Mono"/>
          <w:color w:val="E8BF6A"/>
          <w:lang w:val="en-US"/>
        </w:rPr>
        <w:br/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&lt;?php require </w:t>
      </w:r>
      <w:r w:rsidRPr="003A5469">
        <w:rPr>
          <w:rFonts w:ascii="JetBrains Mono" w:hAnsi="JetBrains Mono"/>
          <w:color w:val="6A8759"/>
          <w:shd w:val="clear" w:color="auto" w:fill="232525"/>
          <w:lang w:val="en-US"/>
        </w:rPr>
        <w:t>"../../../parts/footer.php"</w:t>
      </w:r>
      <w:r w:rsidRPr="003A5469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3A5469">
        <w:rPr>
          <w:rFonts w:ascii="JetBrains Mono" w:hAnsi="JetBrains Mono"/>
          <w:color w:val="CC7832"/>
          <w:lang w:val="en-US"/>
        </w:rPr>
        <w:br/>
      </w:r>
      <w:r>
        <w:rPr>
          <w:rFonts w:ascii="JetBrains Mono" w:hAnsi="JetBrains Mono"/>
          <w:color w:val="E8BF6A"/>
        </w:rPr>
        <w:t>&lt;/body&gt;</w:t>
      </w:r>
      <w:r>
        <w:rPr>
          <w:rFonts w:ascii="JetBrains Mono" w:hAnsi="JetBrains Mono"/>
          <w:color w:val="E8BF6A"/>
        </w:rPr>
        <w:br/>
        <w:t>&lt;/html&gt;</w:t>
      </w:r>
    </w:p>
    <w:p w14:paraId="59C46CE0" w14:textId="05D14718" w:rsidR="007447F1" w:rsidRPr="007447F1" w:rsidRDefault="007447F1" w:rsidP="003A5469"/>
    <w:sectPr w:rsidR="007447F1" w:rsidRPr="007447F1" w:rsidSect="007866D3">
      <w:footerReference w:type="default" r:id="rId20"/>
      <w:pgSz w:w="11906" w:h="16838"/>
      <w:pgMar w:top="851" w:right="73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C5401" w14:textId="77777777" w:rsidR="004C0364" w:rsidRDefault="004C0364">
      <w:r>
        <w:separator/>
      </w:r>
    </w:p>
  </w:endnote>
  <w:endnote w:type="continuationSeparator" w:id="0">
    <w:p w14:paraId="0EBD92BF" w14:textId="77777777" w:rsidR="004C0364" w:rsidRDefault="004C0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C8748" w14:textId="77777777" w:rsidR="00F77FA2" w:rsidRDefault="00F77FA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6</w:t>
    </w:r>
    <w:r>
      <w:fldChar w:fldCharType="end"/>
    </w:r>
  </w:p>
  <w:p w14:paraId="305EC182" w14:textId="77777777" w:rsidR="00F77FA2" w:rsidRDefault="00F77FA2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0DEDB" w14:textId="77777777" w:rsidR="00F77FA2" w:rsidRDefault="00F77FA2" w:rsidP="005B140E">
    <w:pPr>
      <w:framePr w:w="669" w:wrap="around" w:vAnchor="text" w:hAnchor="page" w:x="10968" w:y="276"/>
      <w:jc w:val="center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DD25286" w14:textId="12F7EE0F" w:rsidR="00F77FA2" w:rsidRPr="004E0881" w:rsidRDefault="00F77FA2" w:rsidP="00353FA7">
    <w:pPr>
      <w:framePr w:w="6703" w:h="750" w:hRule="exact" w:wrap="around" w:vAnchor="text" w:hAnchor="page" w:x="4861" w:y="-171"/>
      <w:spacing w:before="120"/>
      <w:jc w:val="center"/>
      <w:rPr>
        <w:rFonts w:ascii="Arial" w:hAnsi="Arial" w:cs="Arial"/>
        <w:sz w:val="44"/>
        <w:szCs w:val="44"/>
      </w:rPr>
    </w:pPr>
    <w:r w:rsidRPr="004E0881">
      <w:rPr>
        <w:rFonts w:ascii="Arial" w:hAnsi="Arial" w:cs="Arial"/>
        <w:sz w:val="44"/>
        <w:szCs w:val="44"/>
      </w:rPr>
      <w:t>1306.5</w:t>
    </w:r>
    <w:r>
      <w:rPr>
        <w:rFonts w:ascii="Arial" w:hAnsi="Arial" w:cs="Arial"/>
        <w:sz w:val="44"/>
        <w:szCs w:val="44"/>
        <w:lang w:val="en-US"/>
      </w:rPr>
      <w:t>472</w:t>
    </w:r>
    <w:r>
      <w:rPr>
        <w:rFonts w:ascii="Arial" w:hAnsi="Arial" w:cs="Arial"/>
        <w:sz w:val="44"/>
        <w:szCs w:val="44"/>
      </w:rPr>
      <w:t>08</w:t>
    </w:r>
    <w:r w:rsidRPr="004E0881">
      <w:rPr>
        <w:rFonts w:ascii="Arial" w:hAnsi="Arial" w:cs="Arial"/>
        <w:sz w:val="44"/>
        <w:szCs w:val="44"/>
      </w:rPr>
      <w:t>.000 ПЗ</w:t>
    </w:r>
  </w:p>
  <w:p w14:paraId="48B4A5C9" w14:textId="010E3BC0" w:rsidR="00F77FA2" w:rsidRDefault="00F77FA2">
    <w:pPr>
      <w:ind w:right="360"/>
    </w:pPr>
    <w:r>
      <w:rPr>
        <w:noProof/>
      </w:rPr>
      <w:drawing>
        <wp:anchor distT="0" distB="0" distL="114300" distR="114300" simplePos="0" relativeHeight="251658240" behindDoc="1" locked="0" layoutInCell="1" allowOverlap="0" wp14:anchorId="1EC74A67" wp14:editId="3777914E">
          <wp:simplePos x="0" y="0"/>
          <wp:positionH relativeFrom="page">
            <wp:posOffset>720090</wp:posOffset>
          </wp:positionH>
          <wp:positionV relativeFrom="page">
            <wp:posOffset>9907270</wp:posOffset>
          </wp:positionV>
          <wp:extent cx="6659880" cy="584200"/>
          <wp:effectExtent l="0" t="0" r="0" b="0"/>
          <wp:wrapNone/>
          <wp:docPr id="337" name="Рисунок 3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9880" cy="584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07D91" w14:textId="77777777" w:rsidR="004C0364" w:rsidRDefault="004C0364">
      <w:r>
        <w:separator/>
      </w:r>
    </w:p>
  </w:footnote>
  <w:footnote w:type="continuationSeparator" w:id="0">
    <w:p w14:paraId="355253F5" w14:textId="77777777" w:rsidR="004C0364" w:rsidRDefault="004C0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76DE3" w14:textId="0B58AC92" w:rsidR="00F77FA2" w:rsidRDefault="00F77FA2">
    <w:pPr>
      <w:pStyle w:val="af5"/>
    </w:pPr>
    <w:r>
      <w:rPr>
        <w:noProof/>
      </w:rPr>
      <w:drawing>
        <wp:anchor distT="0" distB="0" distL="114300" distR="114300" simplePos="0" relativeHeight="251657216" behindDoc="1" locked="0" layoutInCell="1" allowOverlap="1" wp14:anchorId="0AF56B83" wp14:editId="77EAF227">
          <wp:simplePos x="0" y="0"/>
          <wp:positionH relativeFrom="page">
            <wp:posOffset>720090</wp:posOffset>
          </wp:positionH>
          <wp:positionV relativeFrom="page">
            <wp:posOffset>186690</wp:posOffset>
          </wp:positionV>
          <wp:extent cx="6664325" cy="10307320"/>
          <wp:effectExtent l="0" t="0" r="0" b="0"/>
          <wp:wrapNone/>
          <wp:docPr id="338" name="Рисунок 3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4325" cy="10307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1D962" w14:textId="77777777" w:rsidR="00F77FA2" w:rsidRPr="00264E30" w:rsidRDefault="00F77FA2" w:rsidP="00264E30">
    <w:pPr>
      <w:ind w:left="-180" w:right="21"/>
      <w:jc w:val="right"/>
      <w:rPr>
        <w:bCs/>
      </w:rPr>
    </w:pPr>
    <w:r w:rsidRPr="00264E30">
      <w:rPr>
        <w:bCs/>
      </w:rPr>
      <w:t>Ф. 4.1.2.</w:t>
    </w:r>
  </w:p>
  <w:p w14:paraId="5DFD3D19" w14:textId="77777777" w:rsidR="00F77FA2" w:rsidRPr="00264E30" w:rsidRDefault="00F77FA2" w:rsidP="00264E30">
    <w:pPr>
      <w:ind w:left="-180" w:right="-185"/>
      <w:jc w:val="center"/>
      <w:rPr>
        <w:b/>
        <w:bCs/>
        <w:sz w:val="28"/>
        <w:szCs w:val="28"/>
      </w:rPr>
    </w:pPr>
    <w:r w:rsidRPr="00264E30">
      <w:rPr>
        <w:b/>
        <w:bCs/>
        <w:sz w:val="28"/>
        <w:szCs w:val="28"/>
      </w:rPr>
      <w:t>Федеральное государственное бюджетное образовательное учреждение</w:t>
    </w:r>
    <w:r w:rsidRPr="00264E30">
      <w:rPr>
        <w:b/>
        <w:bCs/>
        <w:sz w:val="28"/>
        <w:szCs w:val="28"/>
      </w:rPr>
      <w:br/>
      <w:t>высшего образования</w:t>
    </w:r>
  </w:p>
  <w:p w14:paraId="571DC046" w14:textId="77777777" w:rsidR="00F77FA2" w:rsidRPr="00264E30" w:rsidRDefault="00F77FA2" w:rsidP="00264E30">
    <w:pPr>
      <w:ind w:left="-180" w:right="-185"/>
      <w:jc w:val="center"/>
      <w:rPr>
        <w:b/>
        <w:bCs/>
        <w:sz w:val="28"/>
        <w:szCs w:val="28"/>
      </w:rPr>
    </w:pPr>
    <w:r w:rsidRPr="00264E30">
      <w:rPr>
        <w:b/>
        <w:bCs/>
        <w:sz w:val="28"/>
        <w:szCs w:val="28"/>
      </w:rPr>
      <w:t>«Уфимский государственный авиационный технический университет»</w:t>
    </w:r>
    <w:r w:rsidRPr="00264E30">
      <w:rPr>
        <w:b/>
        <w:bCs/>
        <w:sz w:val="28"/>
        <w:szCs w:val="28"/>
      </w:rPr>
      <w:br/>
    </w:r>
  </w:p>
  <w:p w14:paraId="2B660F41" w14:textId="77777777" w:rsidR="00F77FA2" w:rsidRPr="00264E30" w:rsidRDefault="00F77FA2">
    <w:pPr>
      <w:pStyle w:val="af5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7410C"/>
    <w:multiLevelType w:val="hybridMultilevel"/>
    <w:tmpl w:val="6CAA1A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1A318F"/>
    <w:multiLevelType w:val="multilevel"/>
    <w:tmpl w:val="61127368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6AF0DF0"/>
    <w:multiLevelType w:val="hybridMultilevel"/>
    <w:tmpl w:val="F87AF7C6"/>
    <w:lvl w:ilvl="0" w:tplc="FD10F42E">
      <w:start w:val="1"/>
      <w:numFmt w:val="decimal"/>
      <w:pStyle w:val="a"/>
      <w:lvlText w:val="%1."/>
      <w:lvlJc w:val="left"/>
      <w:pPr>
        <w:tabs>
          <w:tab w:val="num" w:pos="1814"/>
        </w:tabs>
        <w:ind w:left="181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" w15:restartNumberingAfterBreak="0">
    <w:nsid w:val="06EE01A3"/>
    <w:multiLevelType w:val="multilevel"/>
    <w:tmpl w:val="60841800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84D1119"/>
    <w:multiLevelType w:val="multilevel"/>
    <w:tmpl w:val="D160E5E8"/>
    <w:lvl w:ilvl="0">
      <w:start w:val="1"/>
      <w:numFmt w:val="decimal"/>
      <w:lvlText w:val="%1"/>
      <w:lvlJc w:val="left"/>
      <w:pPr>
        <w:tabs>
          <w:tab w:val="num" w:pos="1112"/>
        </w:tabs>
        <w:ind w:left="1112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00"/>
        </w:tabs>
        <w:ind w:left="1400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5" w15:restartNumberingAfterBreak="0">
    <w:nsid w:val="09E13EA4"/>
    <w:multiLevelType w:val="hybridMultilevel"/>
    <w:tmpl w:val="D15AEE2C"/>
    <w:lvl w:ilvl="0" w:tplc="2600115C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60DF6"/>
    <w:multiLevelType w:val="multilevel"/>
    <w:tmpl w:val="32683BD2"/>
    <w:lvl w:ilvl="0">
      <w:start w:val="1"/>
      <w:numFmt w:val="decimal"/>
      <w:lvlText w:val="Рисунок %1 – "/>
      <w:lvlJc w:val="left"/>
      <w:pPr>
        <w:tabs>
          <w:tab w:val="num" w:pos="-31680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5B5925"/>
    <w:multiLevelType w:val="multilevel"/>
    <w:tmpl w:val="B6C63A9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8" w15:restartNumberingAfterBreak="0">
    <w:nsid w:val="162A7D20"/>
    <w:multiLevelType w:val="multilevel"/>
    <w:tmpl w:val="D506C16A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9" w15:restartNumberingAfterBreak="0">
    <w:nsid w:val="178C02EC"/>
    <w:multiLevelType w:val="multilevel"/>
    <w:tmpl w:val="D2CC8922"/>
    <w:lvl w:ilvl="0">
      <w:start w:val="1"/>
      <w:numFmt w:val="decimal"/>
      <w:lvlText w:val="Рисунок %1 – "/>
      <w:lvlJc w:val="left"/>
      <w:pPr>
        <w:tabs>
          <w:tab w:val="num" w:pos="57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D53FA7"/>
    <w:multiLevelType w:val="multilevel"/>
    <w:tmpl w:val="29AE762A"/>
    <w:lvl w:ilvl="0">
      <w:start w:val="1"/>
      <w:numFmt w:val="decimal"/>
      <w:pStyle w:val="a0"/>
      <w:suff w:val="space"/>
      <w:lvlText w:val="Рисунок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C991857"/>
    <w:multiLevelType w:val="hybridMultilevel"/>
    <w:tmpl w:val="D9DC88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6F270A"/>
    <w:multiLevelType w:val="multilevel"/>
    <w:tmpl w:val="9910A8D6"/>
    <w:lvl w:ilvl="0">
      <w:start w:val="1"/>
      <w:numFmt w:val="russianLower"/>
      <w:pStyle w:val="a1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>
      <w:start w:val="1"/>
      <w:numFmt w:val="decimal"/>
      <w:pStyle w:val="a2"/>
      <w:lvlText w:val="%2)"/>
      <w:lvlJc w:val="left"/>
      <w:pPr>
        <w:tabs>
          <w:tab w:val="num" w:pos="1789"/>
        </w:tabs>
        <w:ind w:left="1501" w:hanging="432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13" w15:restartNumberingAfterBreak="0">
    <w:nsid w:val="2ED14BEE"/>
    <w:multiLevelType w:val="multilevel"/>
    <w:tmpl w:val="44468806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4" w15:restartNumberingAfterBreak="0">
    <w:nsid w:val="30986597"/>
    <w:multiLevelType w:val="multilevel"/>
    <w:tmpl w:val="9D3C8950"/>
    <w:lvl w:ilvl="0">
      <w:start w:val="1"/>
      <w:numFmt w:val="decimal"/>
      <w:lvlText w:val="Рисунок %1 – "/>
      <w:lvlJc w:val="left"/>
      <w:pPr>
        <w:tabs>
          <w:tab w:val="num" w:pos="0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9842A7"/>
    <w:multiLevelType w:val="multilevel"/>
    <w:tmpl w:val="73A61422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none"/>
      <w:lvlText w:val="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abstractNum w:abstractNumId="16" w15:restartNumberingAfterBreak="0">
    <w:nsid w:val="394E165F"/>
    <w:multiLevelType w:val="multilevel"/>
    <w:tmpl w:val="B616EA86"/>
    <w:lvl w:ilvl="0">
      <w:start w:val="1"/>
      <w:numFmt w:val="decimal"/>
      <w:lvlText w:val="Таблица %1 – "/>
      <w:lvlJc w:val="left"/>
      <w:pPr>
        <w:tabs>
          <w:tab w:val="num" w:pos="-31680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9CC0BDA"/>
    <w:multiLevelType w:val="multilevel"/>
    <w:tmpl w:val="204078E2"/>
    <w:lvl w:ilvl="0">
      <w:start w:val="1"/>
      <w:numFmt w:val="decimal"/>
      <w:lvlText w:val="%1"/>
      <w:lvlJc w:val="left"/>
      <w:pPr>
        <w:tabs>
          <w:tab w:val="num" w:pos="1817"/>
        </w:tabs>
        <w:ind w:left="181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8" w15:restartNumberingAfterBreak="0">
    <w:nsid w:val="3DC501EB"/>
    <w:multiLevelType w:val="hybridMultilevel"/>
    <w:tmpl w:val="8BAE11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B95E42"/>
    <w:multiLevelType w:val="multilevel"/>
    <w:tmpl w:val="B3D8FD70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66B3632"/>
    <w:multiLevelType w:val="multilevel"/>
    <w:tmpl w:val="3294A7A4"/>
    <w:lvl w:ilvl="0">
      <w:start w:val="1"/>
      <w:numFmt w:val="decimal"/>
      <w:suff w:val="space"/>
      <w:lvlText w:val="Таблица %1  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46CC4CF3"/>
    <w:multiLevelType w:val="multilevel"/>
    <w:tmpl w:val="B4B28724"/>
    <w:lvl w:ilvl="0">
      <w:start w:val="1"/>
      <w:numFmt w:val="decimal"/>
      <w:pStyle w:val="a3"/>
      <w:suff w:val="space"/>
      <w:lvlText w:val="Таблица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472D518C"/>
    <w:multiLevelType w:val="multilevel"/>
    <w:tmpl w:val="4852F234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abstractNum w:abstractNumId="23" w15:restartNumberingAfterBreak="0">
    <w:nsid w:val="483F4F4A"/>
    <w:multiLevelType w:val="multilevel"/>
    <w:tmpl w:val="8FCABCB8"/>
    <w:lvl w:ilvl="0">
      <w:start w:val="1"/>
      <w:numFmt w:val="decimal"/>
      <w:suff w:val="space"/>
      <w:lvlText w:val="Таблица %1 –    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92D7D96"/>
    <w:multiLevelType w:val="hybridMultilevel"/>
    <w:tmpl w:val="6390F7F2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25" w15:restartNumberingAfterBreak="0">
    <w:nsid w:val="4D160E8B"/>
    <w:multiLevelType w:val="multilevel"/>
    <w:tmpl w:val="9050D156"/>
    <w:lvl w:ilvl="0">
      <w:start w:val="1"/>
      <w:numFmt w:val="decimal"/>
      <w:suff w:val="space"/>
      <w:lvlText w:val="Таблица %1 – 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4FE41811"/>
    <w:multiLevelType w:val="hybridMultilevel"/>
    <w:tmpl w:val="9A8A3D24"/>
    <w:lvl w:ilvl="0" w:tplc="1B608222">
      <w:numFmt w:val="bullet"/>
      <w:pStyle w:val="a4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58E496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1A04BF"/>
    <w:multiLevelType w:val="multilevel"/>
    <w:tmpl w:val="1F4065B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28" w15:restartNumberingAfterBreak="0">
    <w:nsid w:val="53F108CF"/>
    <w:multiLevelType w:val="multilevel"/>
    <w:tmpl w:val="3E62972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29" w15:restartNumberingAfterBreak="0">
    <w:nsid w:val="55DE66D2"/>
    <w:multiLevelType w:val="multilevel"/>
    <w:tmpl w:val="A08E1474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30" w15:restartNumberingAfterBreak="0">
    <w:nsid w:val="59067537"/>
    <w:multiLevelType w:val="multilevel"/>
    <w:tmpl w:val="E57C7E98"/>
    <w:lvl w:ilvl="0">
      <w:start w:val="1"/>
      <w:numFmt w:val="decimal"/>
      <w:lvlText w:val="%1."/>
      <w:lvlJc w:val="left"/>
      <w:pPr>
        <w:tabs>
          <w:tab w:val="num" w:pos="1817"/>
        </w:tabs>
        <w:ind w:left="181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1" w15:restartNumberingAfterBreak="0">
    <w:nsid w:val="5A343514"/>
    <w:multiLevelType w:val="multilevel"/>
    <w:tmpl w:val="56182CFC"/>
    <w:lvl w:ilvl="0">
      <w:start w:val="1"/>
      <w:numFmt w:val="decimal"/>
      <w:suff w:val="space"/>
      <w:lvlText w:val="Рисунок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5F947A36"/>
    <w:multiLevelType w:val="multilevel"/>
    <w:tmpl w:val="B8DC6798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62A358BF"/>
    <w:multiLevelType w:val="hybridMultilevel"/>
    <w:tmpl w:val="A100F0BE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4" w15:restartNumberingAfterBreak="0">
    <w:nsid w:val="642A6D57"/>
    <w:multiLevelType w:val="multilevel"/>
    <w:tmpl w:val="1BC0ED10"/>
    <w:lvl w:ilvl="0"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eastAsia="Times New Roman" w:hAnsi="Symbol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C636ED"/>
    <w:multiLevelType w:val="multilevel"/>
    <w:tmpl w:val="E5F48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777E7F"/>
    <w:multiLevelType w:val="multilevel"/>
    <w:tmpl w:val="5D76097C"/>
    <w:lvl w:ilvl="0">
      <w:start w:val="1"/>
      <w:numFmt w:val="decimal"/>
      <w:suff w:val="space"/>
      <w:lvlText w:val="Таблица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0152364"/>
    <w:multiLevelType w:val="multilevel"/>
    <w:tmpl w:val="3ABC88D6"/>
    <w:lvl w:ilvl="0">
      <w:start w:val="1"/>
      <w:numFmt w:val="russianLower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1789"/>
        </w:tabs>
        <w:ind w:left="1501" w:hanging="432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38" w15:restartNumberingAfterBreak="0">
    <w:nsid w:val="72061E7B"/>
    <w:multiLevelType w:val="hybridMultilevel"/>
    <w:tmpl w:val="3C0867F4"/>
    <w:lvl w:ilvl="0" w:tplc="C66C9B2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76501C9A"/>
    <w:multiLevelType w:val="multilevel"/>
    <w:tmpl w:val="F7C6230A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num w:numId="1">
    <w:abstractNumId w:val="39"/>
  </w:num>
  <w:num w:numId="2">
    <w:abstractNumId w:val="21"/>
  </w:num>
  <w:num w:numId="3">
    <w:abstractNumId w:val="26"/>
  </w:num>
  <w:num w:numId="4">
    <w:abstractNumId w:val="12"/>
  </w:num>
  <w:num w:numId="5">
    <w:abstractNumId w:val="2"/>
  </w:num>
  <w:num w:numId="6">
    <w:abstractNumId w:val="13"/>
  </w:num>
  <w:num w:numId="7">
    <w:abstractNumId w:val="30"/>
  </w:num>
  <w:num w:numId="8">
    <w:abstractNumId w:val="35"/>
  </w:num>
  <w:num w:numId="9">
    <w:abstractNumId w:val="4"/>
  </w:num>
  <w:num w:numId="10">
    <w:abstractNumId w:val="39"/>
  </w:num>
  <w:num w:numId="11">
    <w:abstractNumId w:val="39"/>
  </w:num>
  <w:num w:numId="12">
    <w:abstractNumId w:val="22"/>
  </w:num>
  <w:num w:numId="13">
    <w:abstractNumId w:val="15"/>
  </w:num>
  <w:num w:numId="14">
    <w:abstractNumId w:val="17"/>
  </w:num>
  <w:num w:numId="15">
    <w:abstractNumId w:val="8"/>
  </w:num>
  <w:num w:numId="16">
    <w:abstractNumId w:val="27"/>
  </w:num>
  <w:num w:numId="17">
    <w:abstractNumId w:val="29"/>
  </w:num>
  <w:num w:numId="18">
    <w:abstractNumId w:val="7"/>
  </w:num>
  <w:num w:numId="19">
    <w:abstractNumId w:val="5"/>
  </w:num>
  <w:num w:numId="20">
    <w:abstractNumId w:val="34"/>
  </w:num>
  <w:num w:numId="21">
    <w:abstractNumId w:val="0"/>
  </w:num>
  <w:num w:numId="22">
    <w:abstractNumId w:val="18"/>
  </w:num>
  <w:num w:numId="23">
    <w:abstractNumId w:val="24"/>
  </w:num>
  <w:num w:numId="24">
    <w:abstractNumId w:val="33"/>
  </w:num>
  <w:num w:numId="25">
    <w:abstractNumId w:val="11"/>
  </w:num>
  <w:num w:numId="26">
    <w:abstractNumId w:val="36"/>
  </w:num>
  <w:num w:numId="27">
    <w:abstractNumId w:val="20"/>
  </w:num>
  <w:num w:numId="28">
    <w:abstractNumId w:val="23"/>
  </w:num>
  <w:num w:numId="29">
    <w:abstractNumId w:val="25"/>
  </w:num>
  <w:num w:numId="30">
    <w:abstractNumId w:val="19"/>
  </w:num>
  <w:num w:numId="31">
    <w:abstractNumId w:val="32"/>
  </w:num>
  <w:num w:numId="32">
    <w:abstractNumId w:val="3"/>
  </w:num>
  <w:num w:numId="33">
    <w:abstractNumId w:val="1"/>
  </w:num>
  <w:num w:numId="34">
    <w:abstractNumId w:val="16"/>
  </w:num>
  <w:num w:numId="35">
    <w:abstractNumId w:val="10"/>
  </w:num>
  <w:num w:numId="36">
    <w:abstractNumId w:val="6"/>
  </w:num>
  <w:num w:numId="37">
    <w:abstractNumId w:val="9"/>
  </w:num>
  <w:num w:numId="38">
    <w:abstractNumId w:val="14"/>
  </w:num>
  <w:num w:numId="39">
    <w:abstractNumId w:val="28"/>
  </w:num>
  <w:num w:numId="40">
    <w:abstractNumId w:val="31"/>
  </w:num>
  <w:num w:numId="41">
    <w:abstractNumId w:val="37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GrammaticalErrors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5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1" w:dllVersion="512" w:checkStyle="1"/>
  <w:attachedTemplate r:id="rId1"/>
  <w:linkStyles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autoFormatOverride/>
  <w:defaultTabStop w:val="709"/>
  <w:autoHyphenation/>
  <w:hyphenationZone w:val="357"/>
  <w:drawingGridHorizontalSpacing w:val="6"/>
  <w:drawingGridVerticalSpacing w:val="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4C"/>
    <w:rsid w:val="000074DA"/>
    <w:rsid w:val="00017734"/>
    <w:rsid w:val="000335C3"/>
    <w:rsid w:val="00040CE2"/>
    <w:rsid w:val="00042E07"/>
    <w:rsid w:val="00046B06"/>
    <w:rsid w:val="000506F1"/>
    <w:rsid w:val="000638C1"/>
    <w:rsid w:val="00067A95"/>
    <w:rsid w:val="00075F6D"/>
    <w:rsid w:val="00076173"/>
    <w:rsid w:val="0007625C"/>
    <w:rsid w:val="00086076"/>
    <w:rsid w:val="00086D68"/>
    <w:rsid w:val="000C11C7"/>
    <w:rsid w:val="000C5BFC"/>
    <w:rsid w:val="000C5E4C"/>
    <w:rsid w:val="000D66BB"/>
    <w:rsid w:val="000D7A22"/>
    <w:rsid w:val="000F24B4"/>
    <w:rsid w:val="0010029E"/>
    <w:rsid w:val="001036E4"/>
    <w:rsid w:val="0010614B"/>
    <w:rsid w:val="001112BD"/>
    <w:rsid w:val="0011406F"/>
    <w:rsid w:val="001259DA"/>
    <w:rsid w:val="001448C2"/>
    <w:rsid w:val="00144F8F"/>
    <w:rsid w:val="0014794A"/>
    <w:rsid w:val="001514DE"/>
    <w:rsid w:val="00160849"/>
    <w:rsid w:val="00162D97"/>
    <w:rsid w:val="00166AAD"/>
    <w:rsid w:val="00170442"/>
    <w:rsid w:val="00175C9C"/>
    <w:rsid w:val="00177CB1"/>
    <w:rsid w:val="00184434"/>
    <w:rsid w:val="00194D4A"/>
    <w:rsid w:val="001B7A4D"/>
    <w:rsid w:val="001C6CF8"/>
    <w:rsid w:val="001C7C7F"/>
    <w:rsid w:val="001E4E03"/>
    <w:rsid w:val="001F1280"/>
    <w:rsid w:val="001F5DBB"/>
    <w:rsid w:val="001F6B01"/>
    <w:rsid w:val="002019B9"/>
    <w:rsid w:val="002033D1"/>
    <w:rsid w:val="002038C3"/>
    <w:rsid w:val="00212C17"/>
    <w:rsid w:val="0021659B"/>
    <w:rsid w:val="0021795E"/>
    <w:rsid w:val="00220111"/>
    <w:rsid w:val="00223AB8"/>
    <w:rsid w:val="002272A9"/>
    <w:rsid w:val="00230D7E"/>
    <w:rsid w:val="00231A42"/>
    <w:rsid w:val="0025238C"/>
    <w:rsid w:val="00253A9B"/>
    <w:rsid w:val="002569EC"/>
    <w:rsid w:val="00264E30"/>
    <w:rsid w:val="002761EA"/>
    <w:rsid w:val="00282ED9"/>
    <w:rsid w:val="002924A5"/>
    <w:rsid w:val="002934F3"/>
    <w:rsid w:val="002D01A4"/>
    <w:rsid w:val="002D2620"/>
    <w:rsid w:val="002E27F1"/>
    <w:rsid w:val="002E77F2"/>
    <w:rsid w:val="00316844"/>
    <w:rsid w:val="00321DAA"/>
    <w:rsid w:val="00332219"/>
    <w:rsid w:val="00337068"/>
    <w:rsid w:val="003435B8"/>
    <w:rsid w:val="0035244C"/>
    <w:rsid w:val="00353FA7"/>
    <w:rsid w:val="00354BF9"/>
    <w:rsid w:val="00356B7F"/>
    <w:rsid w:val="00364BBE"/>
    <w:rsid w:val="00365770"/>
    <w:rsid w:val="00385EA5"/>
    <w:rsid w:val="00394501"/>
    <w:rsid w:val="00394D54"/>
    <w:rsid w:val="00395D1E"/>
    <w:rsid w:val="003A5469"/>
    <w:rsid w:val="003B317E"/>
    <w:rsid w:val="003B5982"/>
    <w:rsid w:val="003C6891"/>
    <w:rsid w:val="003C70FA"/>
    <w:rsid w:val="003C7E53"/>
    <w:rsid w:val="003D133E"/>
    <w:rsid w:val="003D5644"/>
    <w:rsid w:val="003E4213"/>
    <w:rsid w:val="003E4608"/>
    <w:rsid w:val="003E5978"/>
    <w:rsid w:val="003E5F79"/>
    <w:rsid w:val="003F1E09"/>
    <w:rsid w:val="00402A62"/>
    <w:rsid w:val="00412E62"/>
    <w:rsid w:val="00421C17"/>
    <w:rsid w:val="004220E7"/>
    <w:rsid w:val="0043531D"/>
    <w:rsid w:val="00441542"/>
    <w:rsid w:val="004505AE"/>
    <w:rsid w:val="004603F0"/>
    <w:rsid w:val="00461326"/>
    <w:rsid w:val="004649BC"/>
    <w:rsid w:val="004738B5"/>
    <w:rsid w:val="004750E7"/>
    <w:rsid w:val="00490AC3"/>
    <w:rsid w:val="00494952"/>
    <w:rsid w:val="004C0364"/>
    <w:rsid w:val="004C148D"/>
    <w:rsid w:val="004C6995"/>
    <w:rsid w:val="004E0881"/>
    <w:rsid w:val="004F6850"/>
    <w:rsid w:val="004F7C85"/>
    <w:rsid w:val="005155DD"/>
    <w:rsid w:val="00520556"/>
    <w:rsid w:val="00523291"/>
    <w:rsid w:val="005329FA"/>
    <w:rsid w:val="00543462"/>
    <w:rsid w:val="00543FCE"/>
    <w:rsid w:val="005447D5"/>
    <w:rsid w:val="00546EA3"/>
    <w:rsid w:val="00551476"/>
    <w:rsid w:val="00565652"/>
    <w:rsid w:val="005732A5"/>
    <w:rsid w:val="00576F4C"/>
    <w:rsid w:val="0058155C"/>
    <w:rsid w:val="00581693"/>
    <w:rsid w:val="005957EE"/>
    <w:rsid w:val="00597FEE"/>
    <w:rsid w:val="005A0747"/>
    <w:rsid w:val="005A6904"/>
    <w:rsid w:val="005B01B6"/>
    <w:rsid w:val="005B140E"/>
    <w:rsid w:val="005C1D67"/>
    <w:rsid w:val="005C5152"/>
    <w:rsid w:val="005E03AE"/>
    <w:rsid w:val="005E4B1F"/>
    <w:rsid w:val="005E7FD6"/>
    <w:rsid w:val="005F445A"/>
    <w:rsid w:val="005F5FB6"/>
    <w:rsid w:val="005F7395"/>
    <w:rsid w:val="00606439"/>
    <w:rsid w:val="00621099"/>
    <w:rsid w:val="00634B64"/>
    <w:rsid w:val="00635563"/>
    <w:rsid w:val="006674EF"/>
    <w:rsid w:val="006711FE"/>
    <w:rsid w:val="00673C19"/>
    <w:rsid w:val="00681205"/>
    <w:rsid w:val="006B29D5"/>
    <w:rsid w:val="006B3089"/>
    <w:rsid w:val="006C7D52"/>
    <w:rsid w:val="006D2F06"/>
    <w:rsid w:val="006E07AB"/>
    <w:rsid w:val="006E5C43"/>
    <w:rsid w:val="006F56A2"/>
    <w:rsid w:val="00703A1F"/>
    <w:rsid w:val="00706CF9"/>
    <w:rsid w:val="0072049D"/>
    <w:rsid w:val="00724ACE"/>
    <w:rsid w:val="00730DCE"/>
    <w:rsid w:val="00732D1F"/>
    <w:rsid w:val="007447F1"/>
    <w:rsid w:val="007503E6"/>
    <w:rsid w:val="00752B32"/>
    <w:rsid w:val="0075358A"/>
    <w:rsid w:val="00753C3D"/>
    <w:rsid w:val="00756079"/>
    <w:rsid w:val="00760630"/>
    <w:rsid w:val="00782895"/>
    <w:rsid w:val="007866D3"/>
    <w:rsid w:val="0079203E"/>
    <w:rsid w:val="007A7C19"/>
    <w:rsid w:val="007B1777"/>
    <w:rsid w:val="007B23BC"/>
    <w:rsid w:val="007B2921"/>
    <w:rsid w:val="007B74E2"/>
    <w:rsid w:val="007E22B4"/>
    <w:rsid w:val="007E48B6"/>
    <w:rsid w:val="007E6C40"/>
    <w:rsid w:val="007F07DD"/>
    <w:rsid w:val="007F4593"/>
    <w:rsid w:val="00803C3A"/>
    <w:rsid w:val="00812832"/>
    <w:rsid w:val="00834573"/>
    <w:rsid w:val="00843A46"/>
    <w:rsid w:val="00844F7C"/>
    <w:rsid w:val="008464F6"/>
    <w:rsid w:val="00857799"/>
    <w:rsid w:val="00873904"/>
    <w:rsid w:val="00881EE6"/>
    <w:rsid w:val="00882292"/>
    <w:rsid w:val="00883FB9"/>
    <w:rsid w:val="00891E27"/>
    <w:rsid w:val="00894CBF"/>
    <w:rsid w:val="008B0ADB"/>
    <w:rsid w:val="008B1FDD"/>
    <w:rsid w:val="008C30AE"/>
    <w:rsid w:val="008C3246"/>
    <w:rsid w:val="008C5538"/>
    <w:rsid w:val="008C622A"/>
    <w:rsid w:val="008E0DD5"/>
    <w:rsid w:val="008E36B3"/>
    <w:rsid w:val="008E3C1B"/>
    <w:rsid w:val="008F33AD"/>
    <w:rsid w:val="009120BF"/>
    <w:rsid w:val="0091344A"/>
    <w:rsid w:val="00916E31"/>
    <w:rsid w:val="009203FE"/>
    <w:rsid w:val="00924392"/>
    <w:rsid w:val="009301D0"/>
    <w:rsid w:val="0094260E"/>
    <w:rsid w:val="0094710E"/>
    <w:rsid w:val="0095793A"/>
    <w:rsid w:val="009617D9"/>
    <w:rsid w:val="0097260C"/>
    <w:rsid w:val="00986558"/>
    <w:rsid w:val="009941AE"/>
    <w:rsid w:val="009977D2"/>
    <w:rsid w:val="009A13F5"/>
    <w:rsid w:val="009A5752"/>
    <w:rsid w:val="009B4237"/>
    <w:rsid w:val="009D31D2"/>
    <w:rsid w:val="009E0677"/>
    <w:rsid w:val="009F4CD1"/>
    <w:rsid w:val="00A02F95"/>
    <w:rsid w:val="00A04043"/>
    <w:rsid w:val="00A13410"/>
    <w:rsid w:val="00A13709"/>
    <w:rsid w:val="00A147E5"/>
    <w:rsid w:val="00A17E57"/>
    <w:rsid w:val="00A22962"/>
    <w:rsid w:val="00A26D14"/>
    <w:rsid w:val="00A302EE"/>
    <w:rsid w:val="00A32080"/>
    <w:rsid w:val="00A56641"/>
    <w:rsid w:val="00A672A4"/>
    <w:rsid w:val="00A70157"/>
    <w:rsid w:val="00A72B60"/>
    <w:rsid w:val="00A7346A"/>
    <w:rsid w:val="00A96402"/>
    <w:rsid w:val="00AA4EA9"/>
    <w:rsid w:val="00AB1536"/>
    <w:rsid w:val="00AB353C"/>
    <w:rsid w:val="00AB3A14"/>
    <w:rsid w:val="00AB4E3A"/>
    <w:rsid w:val="00AD525F"/>
    <w:rsid w:val="00AD7F62"/>
    <w:rsid w:val="00AE2113"/>
    <w:rsid w:val="00AE219B"/>
    <w:rsid w:val="00AE23EC"/>
    <w:rsid w:val="00AE45C5"/>
    <w:rsid w:val="00AE6F7E"/>
    <w:rsid w:val="00AF746A"/>
    <w:rsid w:val="00B2427B"/>
    <w:rsid w:val="00B32306"/>
    <w:rsid w:val="00B43703"/>
    <w:rsid w:val="00B44538"/>
    <w:rsid w:val="00B53188"/>
    <w:rsid w:val="00B54918"/>
    <w:rsid w:val="00B61A4F"/>
    <w:rsid w:val="00B656D3"/>
    <w:rsid w:val="00B81830"/>
    <w:rsid w:val="00B9073E"/>
    <w:rsid w:val="00B9344D"/>
    <w:rsid w:val="00B94B61"/>
    <w:rsid w:val="00B958DE"/>
    <w:rsid w:val="00BA4779"/>
    <w:rsid w:val="00BA6AEF"/>
    <w:rsid w:val="00BC1FFD"/>
    <w:rsid w:val="00BD1E83"/>
    <w:rsid w:val="00BE62E1"/>
    <w:rsid w:val="00BE70CD"/>
    <w:rsid w:val="00BF06E4"/>
    <w:rsid w:val="00BF5985"/>
    <w:rsid w:val="00BF59A1"/>
    <w:rsid w:val="00C01416"/>
    <w:rsid w:val="00C0429B"/>
    <w:rsid w:val="00C065E9"/>
    <w:rsid w:val="00C111F4"/>
    <w:rsid w:val="00C23F28"/>
    <w:rsid w:val="00C32911"/>
    <w:rsid w:val="00C45F36"/>
    <w:rsid w:val="00C47F92"/>
    <w:rsid w:val="00C557BE"/>
    <w:rsid w:val="00C7568D"/>
    <w:rsid w:val="00C90FF7"/>
    <w:rsid w:val="00C914AE"/>
    <w:rsid w:val="00C91C85"/>
    <w:rsid w:val="00C93341"/>
    <w:rsid w:val="00C94A61"/>
    <w:rsid w:val="00C95A66"/>
    <w:rsid w:val="00CA1454"/>
    <w:rsid w:val="00CA590C"/>
    <w:rsid w:val="00CB3FF0"/>
    <w:rsid w:val="00CC60ED"/>
    <w:rsid w:val="00CD06E2"/>
    <w:rsid w:val="00CD30A6"/>
    <w:rsid w:val="00CD5422"/>
    <w:rsid w:val="00CE7F2E"/>
    <w:rsid w:val="00D04266"/>
    <w:rsid w:val="00D06D6E"/>
    <w:rsid w:val="00D075ED"/>
    <w:rsid w:val="00D30231"/>
    <w:rsid w:val="00D30542"/>
    <w:rsid w:val="00D65956"/>
    <w:rsid w:val="00D66ECB"/>
    <w:rsid w:val="00D7487B"/>
    <w:rsid w:val="00D7574C"/>
    <w:rsid w:val="00D76358"/>
    <w:rsid w:val="00D7677E"/>
    <w:rsid w:val="00D85FB0"/>
    <w:rsid w:val="00D8732A"/>
    <w:rsid w:val="00DA1A8B"/>
    <w:rsid w:val="00DC30A7"/>
    <w:rsid w:val="00DC3D12"/>
    <w:rsid w:val="00DE0822"/>
    <w:rsid w:val="00E03F81"/>
    <w:rsid w:val="00E06122"/>
    <w:rsid w:val="00E13EA8"/>
    <w:rsid w:val="00E178E1"/>
    <w:rsid w:val="00E214EF"/>
    <w:rsid w:val="00E31A68"/>
    <w:rsid w:val="00E3394C"/>
    <w:rsid w:val="00E37FDF"/>
    <w:rsid w:val="00E57B8C"/>
    <w:rsid w:val="00E636FD"/>
    <w:rsid w:val="00E73EA3"/>
    <w:rsid w:val="00E92C1D"/>
    <w:rsid w:val="00E95127"/>
    <w:rsid w:val="00EA006A"/>
    <w:rsid w:val="00EA28E2"/>
    <w:rsid w:val="00EA3237"/>
    <w:rsid w:val="00EA5001"/>
    <w:rsid w:val="00EB1ADC"/>
    <w:rsid w:val="00EB4D96"/>
    <w:rsid w:val="00EB71CB"/>
    <w:rsid w:val="00ED15F0"/>
    <w:rsid w:val="00ED2843"/>
    <w:rsid w:val="00ED391E"/>
    <w:rsid w:val="00EE263E"/>
    <w:rsid w:val="00EE533F"/>
    <w:rsid w:val="00EF4940"/>
    <w:rsid w:val="00EF70A3"/>
    <w:rsid w:val="00F04A28"/>
    <w:rsid w:val="00F132B6"/>
    <w:rsid w:val="00F379AD"/>
    <w:rsid w:val="00F50FA1"/>
    <w:rsid w:val="00F51C16"/>
    <w:rsid w:val="00F700BF"/>
    <w:rsid w:val="00F7379B"/>
    <w:rsid w:val="00F751B3"/>
    <w:rsid w:val="00F77026"/>
    <w:rsid w:val="00F77FA2"/>
    <w:rsid w:val="00F8528A"/>
    <w:rsid w:val="00F861C7"/>
    <w:rsid w:val="00F92863"/>
    <w:rsid w:val="00F94728"/>
    <w:rsid w:val="00FA2006"/>
    <w:rsid w:val="00FA644E"/>
    <w:rsid w:val="00FB1483"/>
    <w:rsid w:val="00FB4D54"/>
    <w:rsid w:val="00FC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5DB9C6"/>
  <w15:chartTrackingRefBased/>
  <w15:docId w15:val="{B3276748-67C5-45D7-989C-2E20CD42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locked="1"/>
    <w:lsdException w:name="envelope address" w:locked="1"/>
    <w:lsdException w:name="Title" w:qFormat="1"/>
    <w:lsdException w:name="Closing" w:locked="1"/>
    <w:lsdException w:name="Signature" w:locked="1"/>
    <w:lsdException w:name="Subtitle" w:qFormat="1"/>
    <w:lsdException w:name="Salutation" w:locked="1"/>
    <w:lsdException w:name="Hyperlink" w:uiPriority="99"/>
    <w:lsdException w:name="Strong" w:qFormat="1"/>
    <w:lsdException w:name="Emphasis" w:qFormat="1"/>
    <w:lsdException w:name="HTML Acronym" w:locked="1"/>
    <w:lsdException w:name="HTML Preformatted" w:uiPriority="99"/>
    <w:lsdException w:name="HTML Typewriter" w:semiHidden="1" w:unhideWhenUsed="1"/>
    <w:lsdException w:name="Normal Table" w:semiHidden="1" w:unhideWhenUsed="1"/>
    <w:lsdException w:name="Outline List 1" w:locked="1"/>
    <w:lsdException w:name="Outline List 2" w:locked="1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locked="1" w:semiHidden="1" w:unhideWhenUsed="1"/>
    <w:lsdException w:name="Table Professional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C0429B"/>
    <w:rPr>
      <w:sz w:val="24"/>
      <w:szCs w:val="24"/>
    </w:rPr>
  </w:style>
  <w:style w:type="paragraph" w:styleId="1">
    <w:name w:val="heading 1"/>
    <w:basedOn w:val="a5"/>
    <w:next w:val="a5"/>
    <w:qFormat/>
    <w:rsid w:val="00C0429B"/>
    <w:pPr>
      <w:keepNext/>
      <w:pageBreakBefore/>
      <w:numPr>
        <w:numId w:val="6"/>
      </w:numPr>
      <w:suppressAutoHyphens/>
      <w:spacing w:after="400"/>
      <w:outlineLvl w:val="0"/>
    </w:pPr>
    <w:rPr>
      <w:rFonts w:cs="Arial"/>
      <w:b/>
      <w:bCs/>
      <w:kern w:val="32"/>
      <w:sz w:val="28"/>
      <w:szCs w:val="28"/>
    </w:rPr>
  </w:style>
  <w:style w:type="paragraph" w:styleId="2">
    <w:name w:val="heading 2"/>
    <w:basedOn w:val="a5"/>
    <w:next w:val="a5"/>
    <w:qFormat/>
    <w:rsid w:val="00C0429B"/>
    <w:pPr>
      <w:keepNext/>
      <w:numPr>
        <w:ilvl w:val="1"/>
        <w:numId w:val="6"/>
      </w:numPr>
      <w:suppressAutoHyphens/>
      <w:spacing w:before="200" w:after="10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5"/>
    <w:next w:val="a5"/>
    <w:qFormat/>
    <w:rsid w:val="00C0429B"/>
    <w:pPr>
      <w:keepNext/>
      <w:numPr>
        <w:ilvl w:val="2"/>
        <w:numId w:val="6"/>
      </w:numPr>
      <w:suppressAutoHyphens/>
      <w:spacing w:before="200" w:after="10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5"/>
    <w:next w:val="a5"/>
    <w:qFormat/>
    <w:locked/>
    <w:rsid w:val="00C0429B"/>
    <w:pPr>
      <w:keepNext/>
      <w:numPr>
        <w:ilvl w:val="3"/>
        <w:numId w:val="1"/>
      </w:numPr>
      <w:spacing w:before="200" w:after="100"/>
      <w:outlineLvl w:val="3"/>
    </w:pPr>
    <w:rPr>
      <w:b/>
      <w:bCs/>
      <w:i/>
      <w:szCs w:val="28"/>
    </w:rPr>
  </w:style>
  <w:style w:type="paragraph" w:styleId="5">
    <w:name w:val="heading 5"/>
    <w:basedOn w:val="a5"/>
    <w:next w:val="a5"/>
    <w:qFormat/>
    <w:locked/>
    <w:rsid w:val="00C0429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5"/>
    <w:next w:val="a5"/>
    <w:qFormat/>
    <w:locked/>
    <w:rsid w:val="00C0429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locked/>
    <w:rsid w:val="00C0429B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locked/>
    <w:rsid w:val="00C0429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locked/>
    <w:rsid w:val="00C0429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Основной текст ПЗ"/>
    <w:qFormat/>
    <w:rsid w:val="00356B7F"/>
    <w:pPr>
      <w:suppressAutoHyphens/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a">
    <w:name w:val="Основной текст ПЗ Знак"/>
    <w:semiHidden/>
    <w:rsid w:val="00C0429B"/>
    <w:rPr>
      <w:color w:val="000000"/>
      <w:sz w:val="28"/>
      <w:lang w:val="ru-RU" w:eastAsia="ru-RU" w:bidi="ar-SA"/>
    </w:rPr>
  </w:style>
  <w:style w:type="paragraph" w:customStyle="1" w:styleId="ab">
    <w:name w:val="Формула ПЗ"/>
    <w:next w:val="a5"/>
    <w:rsid w:val="00C0429B"/>
    <w:pPr>
      <w:tabs>
        <w:tab w:val="center" w:pos="4836"/>
        <w:tab w:val="right" w:pos="9756"/>
      </w:tabs>
    </w:pPr>
    <w:rPr>
      <w:sz w:val="28"/>
    </w:rPr>
  </w:style>
  <w:style w:type="paragraph" w:styleId="10">
    <w:name w:val="toc 1"/>
    <w:basedOn w:val="a5"/>
    <w:next w:val="a5"/>
    <w:autoRedefine/>
    <w:uiPriority w:val="39"/>
    <w:rsid w:val="00C0429B"/>
    <w:pPr>
      <w:tabs>
        <w:tab w:val="left" w:pos="567"/>
        <w:tab w:val="right" w:leader="dot" w:pos="9762"/>
      </w:tabs>
      <w:spacing w:line="360" w:lineRule="auto"/>
      <w:ind w:right="523"/>
    </w:pPr>
    <w:rPr>
      <w:sz w:val="28"/>
    </w:rPr>
  </w:style>
  <w:style w:type="paragraph" w:styleId="ac">
    <w:name w:val="caption"/>
    <w:next w:val="a9"/>
    <w:qFormat/>
    <w:rsid w:val="00175C9C"/>
    <w:pPr>
      <w:spacing w:line="360" w:lineRule="auto"/>
      <w:jc w:val="both"/>
    </w:pPr>
    <w:rPr>
      <w:bCs/>
      <w:sz w:val="28"/>
    </w:rPr>
  </w:style>
  <w:style w:type="paragraph" w:styleId="20">
    <w:name w:val="toc 2"/>
    <w:basedOn w:val="a5"/>
    <w:next w:val="a5"/>
    <w:autoRedefine/>
    <w:uiPriority w:val="39"/>
    <w:rsid w:val="00C0429B"/>
    <w:pPr>
      <w:tabs>
        <w:tab w:val="left" w:pos="680"/>
        <w:tab w:val="right" w:leader="dot" w:pos="9780"/>
      </w:tabs>
      <w:spacing w:line="360" w:lineRule="auto"/>
      <w:ind w:right="691"/>
    </w:pPr>
    <w:rPr>
      <w:sz w:val="28"/>
    </w:rPr>
  </w:style>
  <w:style w:type="paragraph" w:styleId="30">
    <w:name w:val="toc 3"/>
    <w:basedOn w:val="a5"/>
    <w:next w:val="a5"/>
    <w:autoRedefine/>
    <w:semiHidden/>
    <w:rsid w:val="00C0429B"/>
    <w:pPr>
      <w:tabs>
        <w:tab w:val="left" w:pos="794"/>
        <w:tab w:val="right" w:leader="dot" w:pos="9780"/>
      </w:tabs>
      <w:spacing w:line="360" w:lineRule="auto"/>
      <w:ind w:right="673"/>
    </w:pPr>
    <w:rPr>
      <w:sz w:val="28"/>
    </w:rPr>
  </w:style>
  <w:style w:type="paragraph" w:styleId="40">
    <w:name w:val="toc 4"/>
    <w:basedOn w:val="a5"/>
    <w:next w:val="a5"/>
    <w:autoRedefine/>
    <w:semiHidden/>
    <w:rsid w:val="00C0429B"/>
    <w:pPr>
      <w:ind w:left="720"/>
    </w:pPr>
  </w:style>
  <w:style w:type="paragraph" w:styleId="50">
    <w:name w:val="toc 5"/>
    <w:basedOn w:val="a5"/>
    <w:next w:val="a5"/>
    <w:autoRedefine/>
    <w:semiHidden/>
    <w:rsid w:val="00C0429B"/>
    <w:pPr>
      <w:ind w:left="960"/>
    </w:pPr>
  </w:style>
  <w:style w:type="paragraph" w:styleId="60">
    <w:name w:val="toc 6"/>
    <w:basedOn w:val="a5"/>
    <w:next w:val="a5"/>
    <w:autoRedefine/>
    <w:semiHidden/>
    <w:rsid w:val="00C0429B"/>
    <w:pPr>
      <w:ind w:left="1200"/>
    </w:pPr>
  </w:style>
  <w:style w:type="paragraph" w:styleId="70">
    <w:name w:val="toc 7"/>
    <w:basedOn w:val="a5"/>
    <w:next w:val="a5"/>
    <w:autoRedefine/>
    <w:semiHidden/>
    <w:rsid w:val="00C0429B"/>
    <w:pPr>
      <w:ind w:left="1440"/>
    </w:pPr>
  </w:style>
  <w:style w:type="paragraph" w:styleId="80">
    <w:name w:val="toc 8"/>
    <w:basedOn w:val="a5"/>
    <w:next w:val="a5"/>
    <w:autoRedefine/>
    <w:semiHidden/>
    <w:rsid w:val="00C0429B"/>
    <w:pPr>
      <w:ind w:left="1680"/>
    </w:pPr>
  </w:style>
  <w:style w:type="paragraph" w:styleId="90">
    <w:name w:val="toc 9"/>
    <w:basedOn w:val="a5"/>
    <w:next w:val="a5"/>
    <w:autoRedefine/>
    <w:semiHidden/>
    <w:rsid w:val="00C0429B"/>
    <w:pPr>
      <w:ind w:left="1920"/>
    </w:pPr>
  </w:style>
  <w:style w:type="character" w:styleId="ad">
    <w:name w:val="Hyperlink"/>
    <w:uiPriority w:val="99"/>
    <w:rsid w:val="00C0429B"/>
    <w:rPr>
      <w:color w:val="0000FF"/>
      <w:u w:val="single"/>
    </w:rPr>
  </w:style>
  <w:style w:type="paragraph" w:styleId="ae">
    <w:name w:val="Normal (Web)"/>
    <w:basedOn w:val="a5"/>
    <w:semiHidden/>
    <w:rsid w:val="00543FCE"/>
    <w:pPr>
      <w:spacing w:before="100" w:beforeAutospacing="1" w:after="100" w:afterAutospacing="1"/>
    </w:pPr>
  </w:style>
  <w:style w:type="character" w:styleId="af">
    <w:name w:val="Strong"/>
    <w:qFormat/>
    <w:rsid w:val="00C0429B"/>
    <w:rPr>
      <w:b/>
      <w:bCs/>
    </w:rPr>
  </w:style>
  <w:style w:type="paragraph" w:customStyle="1" w:styleId="zagl">
    <w:name w:val="zagl"/>
    <w:basedOn w:val="a5"/>
    <w:semiHidden/>
    <w:locked/>
    <w:rsid w:val="00C0429B"/>
    <w:pPr>
      <w:spacing w:before="100" w:beforeAutospacing="1" w:after="100" w:afterAutospacing="1"/>
    </w:pPr>
  </w:style>
  <w:style w:type="paragraph" w:customStyle="1" w:styleId="af0">
    <w:name w:val="Таблица"/>
    <w:basedOn w:val="a5"/>
    <w:next w:val="a5"/>
    <w:semiHidden/>
    <w:rsid w:val="00C0429B"/>
    <w:pPr>
      <w:tabs>
        <w:tab w:val="num" w:pos="927"/>
      </w:tabs>
      <w:spacing w:before="120" w:after="60"/>
      <w:ind w:firstLine="567"/>
    </w:pPr>
    <w:rPr>
      <w:b/>
      <w:sz w:val="20"/>
      <w:szCs w:val="20"/>
      <w:lang w:val="en-US" w:eastAsia="en-US"/>
    </w:rPr>
  </w:style>
  <w:style w:type="paragraph" w:customStyle="1" w:styleId="a4">
    <w:name w:val="Ненум.список"/>
    <w:rsid w:val="00C0429B"/>
    <w:pPr>
      <w:numPr>
        <w:numId w:val="3"/>
      </w:numPr>
      <w:tabs>
        <w:tab w:val="clear" w:pos="1211"/>
        <w:tab w:val="num" w:pos="1074"/>
      </w:tabs>
      <w:ind w:left="1066" w:hanging="204"/>
      <w:jc w:val="both"/>
    </w:pPr>
    <w:rPr>
      <w:sz w:val="28"/>
    </w:rPr>
  </w:style>
  <w:style w:type="paragraph" w:styleId="af1">
    <w:name w:val="Document Map"/>
    <w:basedOn w:val="a5"/>
    <w:semiHidden/>
    <w:rsid w:val="00C0429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1">
    <w:name w:val="Нум. список"/>
    <w:rsid w:val="00C0429B"/>
    <w:pPr>
      <w:numPr>
        <w:numId w:val="4"/>
      </w:numPr>
      <w:tabs>
        <w:tab w:val="clear" w:pos="1069"/>
        <w:tab w:val="num" w:pos="1260"/>
      </w:tabs>
      <w:ind w:left="1265" w:hanging="414"/>
      <w:jc w:val="both"/>
    </w:pPr>
    <w:rPr>
      <w:sz w:val="28"/>
      <w:szCs w:val="28"/>
    </w:rPr>
  </w:style>
  <w:style w:type="character" w:styleId="af2">
    <w:name w:val="FollowedHyperlink"/>
    <w:semiHidden/>
    <w:rsid w:val="00C0429B"/>
    <w:rPr>
      <w:color w:val="800080"/>
      <w:u w:val="single"/>
    </w:rPr>
  </w:style>
  <w:style w:type="paragraph" w:styleId="af3">
    <w:name w:val="Balloon Text"/>
    <w:basedOn w:val="a5"/>
    <w:link w:val="af4"/>
    <w:rsid w:val="00C0429B"/>
    <w:rPr>
      <w:rFonts w:ascii="Segoe UI" w:hAnsi="Segoe UI" w:cs="Segoe UI"/>
      <w:sz w:val="18"/>
      <w:szCs w:val="18"/>
    </w:rPr>
  </w:style>
  <w:style w:type="paragraph" w:styleId="af5">
    <w:name w:val="header"/>
    <w:basedOn w:val="a5"/>
    <w:semiHidden/>
    <w:locked/>
    <w:rsid w:val="00C0429B"/>
    <w:pPr>
      <w:tabs>
        <w:tab w:val="center" w:pos="4153"/>
        <w:tab w:val="right" w:pos="8306"/>
      </w:tabs>
      <w:jc w:val="center"/>
    </w:pPr>
    <w:rPr>
      <w:rFonts w:ascii="Arial" w:hAnsi="Arial"/>
      <w:b/>
      <w:spacing w:val="-20"/>
      <w:szCs w:val="20"/>
      <w:lang w:val="en-US"/>
    </w:rPr>
  </w:style>
  <w:style w:type="paragraph" w:customStyle="1" w:styleId="af6">
    <w:name w:val="Название"/>
    <w:next w:val="a5"/>
    <w:qFormat/>
    <w:rsid w:val="00C0429B"/>
    <w:pPr>
      <w:jc w:val="center"/>
    </w:pPr>
    <w:rPr>
      <w:sz w:val="28"/>
    </w:rPr>
  </w:style>
  <w:style w:type="paragraph" w:styleId="af7">
    <w:name w:val="footer"/>
    <w:basedOn w:val="a5"/>
    <w:link w:val="af8"/>
    <w:rsid w:val="00C0429B"/>
    <w:pPr>
      <w:tabs>
        <w:tab w:val="center" w:pos="4677"/>
        <w:tab w:val="right" w:pos="9355"/>
      </w:tabs>
    </w:pPr>
  </w:style>
  <w:style w:type="paragraph" w:customStyle="1" w:styleId="af9">
    <w:name w:val="Таблица. Абзац по центру"/>
    <w:next w:val="afa"/>
    <w:rsid w:val="00C0429B"/>
    <w:pPr>
      <w:jc w:val="center"/>
    </w:pPr>
    <w:rPr>
      <w:sz w:val="28"/>
    </w:rPr>
  </w:style>
  <w:style w:type="paragraph" w:customStyle="1" w:styleId="afb">
    <w:name w:val="Формула_ПЗ"/>
    <w:aliases w:val="обозначения"/>
    <w:basedOn w:val="a9"/>
    <w:semiHidden/>
    <w:rsid w:val="00C0429B"/>
    <w:pPr>
      <w:tabs>
        <w:tab w:val="left" w:pos="684"/>
        <w:tab w:val="left" w:pos="1116"/>
      </w:tabs>
      <w:ind w:left="1386" w:hanging="1386"/>
    </w:pPr>
  </w:style>
  <w:style w:type="paragraph" w:customStyle="1" w:styleId="a2">
    <w:name w:val="Нум.список"/>
    <w:basedOn w:val="a5"/>
    <w:rsid w:val="00C0429B"/>
    <w:pPr>
      <w:numPr>
        <w:ilvl w:val="1"/>
        <w:numId w:val="4"/>
      </w:numPr>
      <w:tabs>
        <w:tab w:val="clear" w:pos="1789"/>
        <w:tab w:val="num" w:pos="1620"/>
      </w:tabs>
      <w:ind w:left="1616" w:hanging="357"/>
    </w:pPr>
    <w:rPr>
      <w:sz w:val="28"/>
      <w:szCs w:val="28"/>
    </w:rPr>
  </w:style>
  <w:style w:type="paragraph" w:customStyle="1" w:styleId="afa">
    <w:name w:val="Таблица. Абзац без отступа"/>
    <w:basedOn w:val="a9"/>
    <w:next w:val="a9"/>
    <w:rsid w:val="00C0429B"/>
    <w:pPr>
      <w:ind w:firstLine="0"/>
    </w:pPr>
  </w:style>
  <w:style w:type="paragraph" w:customStyle="1" w:styleId="afc">
    <w:name w:val="Название таблицы"/>
    <w:basedOn w:val="a5"/>
    <w:rsid w:val="00C0429B"/>
    <w:pPr>
      <w:suppressAutoHyphens/>
      <w:ind w:firstLine="851"/>
    </w:pPr>
    <w:rPr>
      <w:bCs/>
      <w:sz w:val="28"/>
      <w:szCs w:val="28"/>
    </w:rPr>
  </w:style>
  <w:style w:type="paragraph" w:styleId="a">
    <w:name w:val="Bibliography"/>
    <w:basedOn w:val="a5"/>
    <w:rsid w:val="00C0429B"/>
    <w:pPr>
      <w:numPr>
        <w:numId w:val="5"/>
      </w:numPr>
      <w:tabs>
        <w:tab w:val="clear" w:pos="1814"/>
        <w:tab w:val="num" w:pos="1276"/>
      </w:tabs>
      <w:ind w:left="0" w:firstLine="851"/>
      <w:jc w:val="both"/>
    </w:pPr>
    <w:rPr>
      <w:color w:val="000000"/>
      <w:sz w:val="28"/>
      <w:szCs w:val="20"/>
    </w:rPr>
  </w:style>
  <w:style w:type="character" w:styleId="afd">
    <w:name w:val="page number"/>
    <w:semiHidden/>
    <w:rsid w:val="00C0429B"/>
  </w:style>
  <w:style w:type="paragraph" w:customStyle="1" w:styleId="afe">
    <w:name w:val="Подписи"/>
    <w:semiHidden/>
    <w:rsid w:val="00C0429B"/>
    <w:rPr>
      <w:rFonts w:ascii="Arial" w:hAnsi="Arial"/>
      <w:noProof/>
      <w:sz w:val="18"/>
    </w:rPr>
  </w:style>
  <w:style w:type="paragraph" w:customStyle="1" w:styleId="aff">
    <w:name w:val="Абзац без отступа"/>
    <w:basedOn w:val="a5"/>
    <w:next w:val="a5"/>
    <w:rsid w:val="00C0429B"/>
    <w:pPr>
      <w:jc w:val="both"/>
    </w:pPr>
    <w:rPr>
      <w:color w:val="000000"/>
      <w:sz w:val="28"/>
      <w:szCs w:val="20"/>
    </w:rPr>
  </w:style>
  <w:style w:type="paragraph" w:customStyle="1" w:styleId="auth">
    <w:name w:val="auth"/>
    <w:basedOn w:val="a5"/>
    <w:semiHidden/>
    <w:locked/>
    <w:rsid w:val="00C0429B"/>
    <w:pPr>
      <w:spacing w:before="100" w:beforeAutospacing="1" w:after="100" w:afterAutospacing="1"/>
    </w:pPr>
  </w:style>
  <w:style w:type="paragraph" w:customStyle="1" w:styleId="a0">
    <w:name w:val="Название рис."/>
    <w:next w:val="a5"/>
    <w:rsid w:val="00C0429B"/>
    <w:pPr>
      <w:numPr>
        <w:numId w:val="35"/>
      </w:numPr>
      <w:suppressAutoHyphens/>
      <w:spacing w:before="120" w:after="120"/>
      <w:ind w:left="0" w:firstLine="0"/>
      <w:jc w:val="center"/>
    </w:pPr>
    <w:rPr>
      <w:bCs/>
      <w:sz w:val="28"/>
      <w:szCs w:val="28"/>
    </w:rPr>
  </w:style>
  <w:style w:type="character" w:customStyle="1" w:styleId="af4">
    <w:name w:val="Текст выноски Знак"/>
    <w:link w:val="af3"/>
    <w:rsid w:val="00C0429B"/>
    <w:rPr>
      <w:rFonts w:ascii="Segoe UI" w:hAnsi="Segoe UI" w:cs="Segoe UI"/>
      <w:sz w:val="18"/>
      <w:szCs w:val="18"/>
    </w:rPr>
  </w:style>
  <w:style w:type="character" w:styleId="aff0">
    <w:name w:val="annotation reference"/>
    <w:rsid w:val="00C0429B"/>
    <w:rPr>
      <w:sz w:val="16"/>
      <w:szCs w:val="16"/>
    </w:rPr>
  </w:style>
  <w:style w:type="paragraph" w:customStyle="1" w:styleId="a3">
    <w:name w:val="Название табл."/>
    <w:basedOn w:val="a5"/>
    <w:next w:val="a5"/>
    <w:rsid w:val="00C0429B"/>
    <w:pPr>
      <w:numPr>
        <w:numId w:val="2"/>
      </w:numPr>
      <w:spacing w:before="120" w:after="60"/>
      <w:ind w:left="0" w:firstLine="0"/>
    </w:pPr>
    <w:rPr>
      <w:sz w:val="28"/>
      <w:szCs w:val="20"/>
      <w:lang w:eastAsia="en-US"/>
    </w:rPr>
  </w:style>
  <w:style w:type="paragraph" w:styleId="aff1">
    <w:name w:val="annotation text"/>
    <w:basedOn w:val="a5"/>
    <w:link w:val="aff2"/>
    <w:rsid w:val="00C0429B"/>
    <w:rPr>
      <w:sz w:val="20"/>
      <w:szCs w:val="20"/>
    </w:rPr>
  </w:style>
  <w:style w:type="character" w:customStyle="1" w:styleId="aff2">
    <w:name w:val="Текст примечания Знак"/>
    <w:link w:val="aff1"/>
    <w:rsid w:val="00C0429B"/>
  </w:style>
  <w:style w:type="paragraph" w:styleId="aff3">
    <w:name w:val="annotation subject"/>
    <w:basedOn w:val="aff1"/>
    <w:next w:val="aff1"/>
    <w:link w:val="aff4"/>
    <w:rsid w:val="00C0429B"/>
    <w:rPr>
      <w:b/>
      <w:bCs/>
    </w:rPr>
  </w:style>
  <w:style w:type="character" w:customStyle="1" w:styleId="aff4">
    <w:name w:val="Тема примечания Знак"/>
    <w:link w:val="aff3"/>
    <w:rsid w:val="00C0429B"/>
    <w:rPr>
      <w:b/>
      <w:bCs/>
    </w:rPr>
  </w:style>
  <w:style w:type="character" w:styleId="aff5">
    <w:name w:val="Placeholder Text"/>
    <w:uiPriority w:val="99"/>
    <w:semiHidden/>
    <w:rsid w:val="00CD30A6"/>
    <w:rPr>
      <w:color w:val="808080"/>
    </w:rPr>
  </w:style>
  <w:style w:type="table" w:styleId="aff6">
    <w:name w:val="Table Grid"/>
    <w:basedOn w:val="a7"/>
    <w:rsid w:val="00CD3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TOC Heading"/>
    <w:basedOn w:val="1"/>
    <w:next w:val="a5"/>
    <w:uiPriority w:val="39"/>
    <w:unhideWhenUsed/>
    <w:qFormat/>
    <w:rsid w:val="003E5978"/>
    <w:pPr>
      <w:keepLines/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  <w:sz w:val="32"/>
      <w:szCs w:val="32"/>
    </w:rPr>
  </w:style>
  <w:style w:type="character" w:customStyle="1" w:styleId="af8">
    <w:name w:val="Нижний колонтитул Знак"/>
    <w:link w:val="af7"/>
    <w:rsid w:val="00402A62"/>
    <w:rPr>
      <w:sz w:val="24"/>
      <w:szCs w:val="24"/>
    </w:rPr>
  </w:style>
  <w:style w:type="character" w:styleId="aff8">
    <w:name w:val="Unresolved Mention"/>
    <w:uiPriority w:val="99"/>
    <w:semiHidden/>
    <w:unhideWhenUsed/>
    <w:rsid w:val="00B53188"/>
    <w:rPr>
      <w:color w:val="605E5C"/>
      <w:shd w:val="clear" w:color="auto" w:fill="E1DFDD"/>
    </w:rPr>
  </w:style>
  <w:style w:type="paragraph" w:customStyle="1" w:styleId="aff9">
    <w:basedOn w:val="a5"/>
    <w:next w:val="ae"/>
    <w:rsid w:val="00A26D14"/>
    <w:pPr>
      <w:spacing w:before="100" w:beforeAutospacing="1" w:after="100" w:afterAutospacing="1"/>
    </w:pPr>
  </w:style>
  <w:style w:type="paragraph" w:customStyle="1" w:styleId="affa">
    <w:basedOn w:val="a5"/>
    <w:next w:val="ae"/>
    <w:rsid w:val="00321DAA"/>
    <w:pPr>
      <w:spacing w:before="100" w:beforeAutospacing="1" w:after="100" w:afterAutospacing="1"/>
    </w:pPr>
  </w:style>
  <w:style w:type="paragraph" w:customStyle="1" w:styleId="affb">
    <w:basedOn w:val="a5"/>
    <w:next w:val="ae"/>
    <w:rsid w:val="00AE23EC"/>
    <w:pPr>
      <w:spacing w:before="100" w:beforeAutospacing="1" w:after="100" w:afterAutospacing="1"/>
    </w:pPr>
  </w:style>
  <w:style w:type="paragraph" w:customStyle="1" w:styleId="affc">
    <w:basedOn w:val="a5"/>
    <w:next w:val="ae"/>
    <w:rsid w:val="00C47F92"/>
    <w:pPr>
      <w:spacing w:before="100" w:beforeAutospacing="1" w:after="100" w:afterAutospacing="1"/>
    </w:pPr>
  </w:style>
  <w:style w:type="paragraph" w:customStyle="1" w:styleId="affd">
    <w:basedOn w:val="a5"/>
    <w:next w:val="ae"/>
    <w:rsid w:val="009941AE"/>
    <w:pPr>
      <w:spacing w:before="100" w:beforeAutospacing="1" w:after="100" w:afterAutospacing="1"/>
    </w:pPr>
  </w:style>
  <w:style w:type="paragraph" w:customStyle="1" w:styleId="affe">
    <w:basedOn w:val="a5"/>
    <w:next w:val="ae"/>
    <w:rsid w:val="00ED391E"/>
    <w:pPr>
      <w:spacing w:before="100" w:beforeAutospacing="1" w:after="100" w:afterAutospacing="1"/>
    </w:pPr>
  </w:style>
  <w:style w:type="paragraph" w:customStyle="1" w:styleId="afff">
    <w:basedOn w:val="a5"/>
    <w:next w:val="ae"/>
    <w:rsid w:val="000638C1"/>
    <w:pPr>
      <w:spacing w:before="100" w:beforeAutospacing="1" w:after="100" w:afterAutospacing="1"/>
    </w:pPr>
  </w:style>
  <w:style w:type="paragraph" w:customStyle="1" w:styleId="afff0">
    <w:basedOn w:val="a5"/>
    <w:next w:val="ae"/>
    <w:rsid w:val="00C0429B"/>
    <w:pPr>
      <w:spacing w:before="100" w:beforeAutospacing="1" w:after="100" w:afterAutospacing="1"/>
    </w:pPr>
  </w:style>
  <w:style w:type="paragraph" w:styleId="afff1">
    <w:name w:val="Subtitle"/>
    <w:basedOn w:val="a5"/>
    <w:next w:val="a5"/>
    <w:link w:val="afff2"/>
    <w:qFormat/>
    <w:rsid w:val="009617D9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afff2">
    <w:name w:val="Подзаголовок Знак"/>
    <w:link w:val="afff1"/>
    <w:rsid w:val="009617D9"/>
    <w:rPr>
      <w:rFonts w:ascii="Calibri Light" w:eastAsia="Times New Roman" w:hAnsi="Calibri Light" w:cs="Times New Roman"/>
      <w:sz w:val="24"/>
      <w:szCs w:val="24"/>
    </w:rPr>
  </w:style>
  <w:style w:type="character" w:customStyle="1" w:styleId="31">
    <w:name w:val="Основной_П3 Знак"/>
    <w:link w:val="32"/>
    <w:locked/>
    <w:rsid w:val="003435B8"/>
    <w:rPr>
      <w:sz w:val="28"/>
      <w:szCs w:val="24"/>
    </w:rPr>
  </w:style>
  <w:style w:type="paragraph" w:customStyle="1" w:styleId="32">
    <w:name w:val="Основной_П3"/>
    <w:link w:val="31"/>
    <w:rsid w:val="003435B8"/>
    <w:pPr>
      <w:spacing w:line="360" w:lineRule="auto"/>
      <w:ind w:firstLine="680"/>
      <w:jc w:val="both"/>
    </w:pPr>
    <w:rPr>
      <w:sz w:val="28"/>
      <w:szCs w:val="24"/>
    </w:rPr>
  </w:style>
  <w:style w:type="paragraph" w:styleId="HTML">
    <w:name w:val="HTML Preformatted"/>
    <w:basedOn w:val="a5"/>
    <w:link w:val="HTML0"/>
    <w:uiPriority w:val="99"/>
    <w:unhideWhenUsed/>
    <w:rsid w:val="003A5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rsid w:val="003A546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6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nk\Downloads\pz-lr-2019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9880AE5-4DCF-4832-96DA-EF2BBEA80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pz-lr-2019.dot</Template>
  <TotalTime>193</TotalTime>
  <Pages>1</Pages>
  <Words>3557</Words>
  <Characters>20275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ПЗ к лабораторной работе</vt:lpstr>
    </vt:vector>
  </TitlesOfParts>
  <Company>УГАТУ, каф. информатики</Company>
  <LinksUpToDate>false</LinksUpToDate>
  <CharactersWithSpaces>23785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ПЗ к лабораторной работе</dc:title>
  <dc:subject/>
  <dc:creator>Алина Усова</dc:creator>
  <cp:keywords/>
  <dc:description/>
  <cp:lastModifiedBy>Денис Гараев</cp:lastModifiedBy>
  <cp:revision>41</cp:revision>
  <cp:lastPrinted>2021-03-18T10:11:00Z</cp:lastPrinted>
  <dcterms:created xsi:type="dcterms:W3CDTF">2020-05-27T11:02:00Z</dcterms:created>
  <dcterms:modified xsi:type="dcterms:W3CDTF">2021-03-18T10:11:00Z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