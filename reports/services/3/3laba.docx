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0F6B7" w14:textId="77777777" w:rsidR="00264E30" w:rsidRPr="00264E30" w:rsidRDefault="00264E30" w:rsidP="00264E30">
      <w:pPr>
        <w:tabs>
          <w:tab w:val="center" w:pos="5580"/>
          <w:tab w:val="right" w:pos="9900"/>
        </w:tabs>
        <w:spacing w:before="120"/>
        <w:rPr>
          <w:bCs/>
          <w:sz w:val="28"/>
          <w:u w:val="single"/>
          <w:lang w:val="en-US"/>
        </w:rPr>
      </w:pPr>
      <w:r w:rsidRPr="00264E30">
        <w:rPr>
          <w:bCs/>
          <w:sz w:val="28"/>
        </w:rPr>
        <w:t>Кафедра</w:t>
      </w:r>
      <w:r w:rsidRPr="00264E30">
        <w:rPr>
          <w:bCs/>
          <w:sz w:val="28"/>
          <w:u w:val="single"/>
        </w:rPr>
        <w:t xml:space="preserve"> </w:t>
      </w:r>
      <w:r w:rsidRPr="00264E30">
        <w:rPr>
          <w:bCs/>
          <w:sz w:val="28"/>
          <w:u w:val="single"/>
          <w:lang w:val="en-US"/>
        </w:rPr>
        <w:tab/>
      </w:r>
      <w:r w:rsidR="00B43703" w:rsidRPr="00911AAA">
        <w:rPr>
          <w:bCs/>
          <w:sz w:val="28"/>
          <w:u w:val="single"/>
        </w:rPr>
        <w:t>Информатики</w:t>
      </w:r>
      <w:r w:rsidRPr="00264E30">
        <w:rPr>
          <w:bCs/>
          <w:sz w:val="28"/>
          <w:u w:val="single"/>
          <w:lang w:val="en-US"/>
        </w:rPr>
        <w:tab/>
      </w:r>
    </w:p>
    <w:p w14:paraId="59357470" w14:textId="77777777" w:rsidR="00264E30" w:rsidRPr="00264E30" w:rsidRDefault="00264E30" w:rsidP="00264E30"/>
    <w:p w14:paraId="72C0E219" w14:textId="77777777" w:rsidR="00264E30" w:rsidRPr="00264E30" w:rsidRDefault="00264E30" w:rsidP="00264E30"/>
    <w:tbl>
      <w:tblPr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"/>
        <w:gridCol w:w="436"/>
        <w:gridCol w:w="390"/>
        <w:gridCol w:w="391"/>
        <w:gridCol w:w="391"/>
        <w:gridCol w:w="390"/>
        <w:gridCol w:w="391"/>
        <w:gridCol w:w="391"/>
        <w:gridCol w:w="390"/>
        <w:gridCol w:w="391"/>
        <w:gridCol w:w="391"/>
        <w:gridCol w:w="436"/>
        <w:gridCol w:w="436"/>
        <w:gridCol w:w="436"/>
      </w:tblGrid>
      <w:tr w:rsidR="00461326" w:rsidRPr="00264E30" w14:paraId="2BC03C1C" w14:textId="77777777" w:rsidTr="00353FA7">
        <w:trPr>
          <w:trHeight w:hRule="exact" w:val="363"/>
          <w:jc w:val="right"/>
        </w:trPr>
        <w:tc>
          <w:tcPr>
            <w:tcW w:w="672" w:type="dxa"/>
            <w:gridSpan w:val="2"/>
            <w:vAlign w:val="bottom"/>
          </w:tcPr>
          <w:p w14:paraId="6CAECB1F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100</w:t>
            </w:r>
          </w:p>
        </w:tc>
        <w:tc>
          <w:tcPr>
            <w:tcW w:w="390" w:type="dxa"/>
            <w:tcBorders>
              <w:bottom w:val="single" w:sz="4" w:space="0" w:color="auto"/>
            </w:tcBorders>
            <w:vAlign w:val="bottom"/>
          </w:tcPr>
          <w:p w14:paraId="08B34FCA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</w:t>
            </w:r>
          </w:p>
        </w:tc>
        <w:tc>
          <w:tcPr>
            <w:tcW w:w="391" w:type="dxa"/>
            <w:vAlign w:val="bottom"/>
          </w:tcPr>
          <w:p w14:paraId="62089EAB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</w:t>
            </w:r>
          </w:p>
        </w:tc>
        <w:tc>
          <w:tcPr>
            <w:tcW w:w="391" w:type="dxa"/>
            <w:vAlign w:val="bottom"/>
          </w:tcPr>
          <w:p w14:paraId="7FBBFF5A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</w:t>
            </w:r>
          </w:p>
        </w:tc>
        <w:tc>
          <w:tcPr>
            <w:tcW w:w="390" w:type="dxa"/>
            <w:vAlign w:val="bottom"/>
          </w:tcPr>
          <w:p w14:paraId="6A401BD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</w:t>
            </w:r>
          </w:p>
        </w:tc>
        <w:tc>
          <w:tcPr>
            <w:tcW w:w="391" w:type="dxa"/>
            <w:vAlign w:val="bottom"/>
          </w:tcPr>
          <w:p w14:paraId="3879534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</w:t>
            </w:r>
          </w:p>
        </w:tc>
        <w:tc>
          <w:tcPr>
            <w:tcW w:w="391" w:type="dxa"/>
            <w:vAlign w:val="bottom"/>
          </w:tcPr>
          <w:p w14:paraId="217CF03D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</w:t>
            </w:r>
          </w:p>
        </w:tc>
        <w:tc>
          <w:tcPr>
            <w:tcW w:w="390" w:type="dxa"/>
            <w:vAlign w:val="bottom"/>
          </w:tcPr>
          <w:p w14:paraId="51190A08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</w:t>
            </w:r>
          </w:p>
        </w:tc>
        <w:tc>
          <w:tcPr>
            <w:tcW w:w="391" w:type="dxa"/>
            <w:vAlign w:val="bottom"/>
          </w:tcPr>
          <w:p w14:paraId="48A2C5C0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</w:t>
            </w:r>
          </w:p>
        </w:tc>
        <w:tc>
          <w:tcPr>
            <w:tcW w:w="391" w:type="dxa"/>
            <w:vAlign w:val="bottom"/>
          </w:tcPr>
          <w:p w14:paraId="27891F5B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</w:t>
            </w:r>
          </w:p>
        </w:tc>
        <w:tc>
          <w:tcPr>
            <w:tcW w:w="436" w:type="dxa"/>
            <w:vAlign w:val="bottom"/>
          </w:tcPr>
          <w:p w14:paraId="5284C045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436" w:type="dxa"/>
            <w:vAlign w:val="bottom"/>
          </w:tcPr>
          <w:p w14:paraId="49D10B94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11</w:t>
            </w:r>
          </w:p>
        </w:tc>
        <w:tc>
          <w:tcPr>
            <w:tcW w:w="436" w:type="dxa"/>
            <w:vAlign w:val="bottom"/>
          </w:tcPr>
          <w:p w14:paraId="73B617E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12</w:t>
            </w:r>
          </w:p>
        </w:tc>
      </w:tr>
      <w:tr w:rsidR="00461326" w:rsidRPr="00264E30" w14:paraId="14254FD5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14:paraId="08CEB865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84B355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6E0D05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9A6962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6DBB84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163A432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42F1F8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EDA9C7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13B19A8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F8245A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3B7B16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91D6EB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92C77E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A01DA6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7757EB32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767455BF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80A8981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74A034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D6CF72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852D29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C66881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480610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C1829A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0601F3A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3EC682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F64023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AB51F3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417A6B5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075194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5052E282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02E6C9AA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AD332D5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351F87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B4B03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0D7F09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373496F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7901C4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E98CEF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749B6F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1FD3A0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AA935E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886B53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42E1E87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F9F60D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5FF0E488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16C87D4E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47BD847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E24E57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883357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CA6AAA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30EEEBF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8DF4E4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9C9E03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0AA83B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88B6A4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77A0AF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003EE1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1D1B6F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5649D3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0BC50D58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377C2F2A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22A3E78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9AB3DC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96D363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DC57D5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C65AC7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396773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E679FD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86AE8E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87670F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2D8754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518959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B3079E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DC28DC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14F39D93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219D8F7C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964976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48CFD4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FDE26C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8815AE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158A4BB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58814B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09034E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374B76F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5208A4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C66685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FBEA10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7F359E2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470138F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2E7F449A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60F0C034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F0A86C0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1E030E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0C07D0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38A874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475B9E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36931A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5A294A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392CD0D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7546E3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D162BD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69BF55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81F496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35066A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3590F093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63778E4D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C9B0F50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3A76D1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911F7E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15F66B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33F4CE4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19B4CE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DE2B14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0CB6FB4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2D3C05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087B89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21C1DFB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25B0150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F233AB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2D7545DB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146A0CC0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377D0F4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6980B1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1EF35A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0E9DA2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663C51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C8CEDE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58FA78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13199CF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8A668F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314E9E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45D07A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FFC2E6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88CD28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45CADDC4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0705C0F9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C8BED7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14:paraId="6A4E024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DBAB5F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EE3907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B2AB10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FD6141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2CC7E5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A17588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CABD7C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781077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C083FE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4388CC2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720BB27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</w:tbl>
    <w:p w14:paraId="12AA9454" w14:textId="77777777" w:rsidR="00264E30" w:rsidRPr="00264E30" w:rsidRDefault="00264E30" w:rsidP="00264E30"/>
    <w:p w14:paraId="3509121D" w14:textId="77777777" w:rsidR="00264E30" w:rsidRPr="00264E30" w:rsidRDefault="00264E30" w:rsidP="00264E30"/>
    <w:p w14:paraId="3808B3D5" w14:textId="77777777" w:rsidR="00264E30" w:rsidRPr="00C361CD" w:rsidRDefault="00264E30" w:rsidP="00C361CD">
      <w:pPr>
        <w:jc w:val="center"/>
        <w:rPr>
          <w:b/>
          <w:bCs/>
          <w:sz w:val="32"/>
          <w:szCs w:val="32"/>
        </w:rPr>
      </w:pPr>
      <w:bookmarkStart w:id="0" w:name="_Toc22330841"/>
      <w:bookmarkStart w:id="1" w:name="_Toc33980680"/>
      <w:bookmarkStart w:id="2" w:name="_Toc34256119"/>
      <w:bookmarkStart w:id="3" w:name="_Toc35125082"/>
      <w:r w:rsidRPr="00C361CD">
        <w:rPr>
          <w:b/>
          <w:bCs/>
          <w:sz w:val="32"/>
          <w:szCs w:val="32"/>
          <w:lang w:val="en-US"/>
        </w:rPr>
        <w:t>ОТЧЕТ</w:t>
      </w:r>
      <w:bookmarkEnd w:id="0"/>
      <w:bookmarkEnd w:id="1"/>
      <w:bookmarkEnd w:id="2"/>
      <w:bookmarkEnd w:id="3"/>
    </w:p>
    <w:tbl>
      <w:tblPr>
        <w:tblW w:w="4750" w:type="pct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9263"/>
      </w:tblGrid>
      <w:tr w:rsidR="00264E30" w:rsidRPr="00264E30" w14:paraId="18082CB7" w14:textId="77777777" w:rsidTr="00353FA7">
        <w:trPr>
          <w:trHeight w:hRule="exact" w:val="397"/>
          <w:jc w:val="center"/>
        </w:trPr>
        <w:tc>
          <w:tcPr>
            <w:tcW w:w="5953" w:type="dxa"/>
            <w:tcBorders>
              <w:bottom w:val="single" w:sz="8" w:space="0" w:color="auto"/>
            </w:tcBorders>
            <w:vAlign w:val="center"/>
          </w:tcPr>
          <w:p w14:paraId="40E7CF4A" w14:textId="32FD989A" w:rsidR="00264E30" w:rsidRPr="00461326" w:rsidRDefault="00B43703" w:rsidP="00264E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 лабораторной работе №</w:t>
            </w:r>
            <w:r w:rsidR="00C51444">
              <w:rPr>
                <w:sz w:val="28"/>
              </w:rPr>
              <w:t>3</w:t>
            </w:r>
          </w:p>
        </w:tc>
      </w:tr>
      <w:tr w:rsidR="00264E30" w:rsidRPr="00264E30" w14:paraId="2BA0D102" w14:textId="77777777" w:rsidTr="00353FA7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CA8325D" w14:textId="3C84E2A5" w:rsidR="00264E30" w:rsidRPr="00911AAA" w:rsidRDefault="00CB3FF0" w:rsidP="00911AAA">
            <w:pPr>
              <w:jc w:val="center"/>
              <w:rPr>
                <w:sz w:val="28"/>
              </w:rPr>
            </w:pPr>
            <w:r w:rsidRPr="00911AAA">
              <w:rPr>
                <w:sz w:val="28"/>
              </w:rPr>
              <w:t>«</w:t>
            </w:r>
            <w:r w:rsidR="00AB3736" w:rsidRPr="00AB3736">
              <w:rPr>
                <w:sz w:val="28"/>
              </w:rPr>
              <w:t>ОСНОВЫ КЛИЕНТ-СЕРВЕРНЫХ ТЕХНОЛОГИЙ</w:t>
            </w:r>
            <w:r w:rsidR="009864FB">
              <w:rPr>
                <w:sz w:val="28"/>
              </w:rPr>
              <w:t>»</w:t>
            </w:r>
          </w:p>
        </w:tc>
      </w:tr>
      <w:tr w:rsidR="00264E30" w:rsidRPr="00264E30" w14:paraId="4C5DDC03" w14:textId="77777777" w:rsidTr="00353FA7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37F0E8B" w14:textId="6CCE3B3E" w:rsidR="00264E30" w:rsidRPr="00911AAA" w:rsidRDefault="00264E30" w:rsidP="00264E30">
            <w:pPr>
              <w:jc w:val="center"/>
              <w:rPr>
                <w:sz w:val="28"/>
              </w:rPr>
            </w:pPr>
          </w:p>
        </w:tc>
      </w:tr>
    </w:tbl>
    <w:p w14:paraId="47CE400C" w14:textId="77777777" w:rsidR="00264E30" w:rsidRPr="00264E30" w:rsidRDefault="00264E30" w:rsidP="00264E30"/>
    <w:p w14:paraId="4E7BE7D9" w14:textId="77777777" w:rsidR="00264E30" w:rsidRPr="00264E30" w:rsidRDefault="00264E30" w:rsidP="00264E30"/>
    <w:tbl>
      <w:tblPr>
        <w:tblW w:w="4842" w:type="pct"/>
        <w:jc w:val="center"/>
        <w:tblLook w:val="0000" w:firstRow="0" w:lastRow="0" w:firstColumn="0" w:lastColumn="0" w:noHBand="0" w:noVBand="0"/>
      </w:tblPr>
      <w:tblGrid>
        <w:gridCol w:w="9443"/>
      </w:tblGrid>
      <w:tr w:rsidR="00264E30" w:rsidRPr="00264E30" w14:paraId="13087710" w14:textId="77777777" w:rsidTr="00EC5030">
        <w:trPr>
          <w:trHeight w:hRule="exact" w:val="476"/>
          <w:jc w:val="center"/>
        </w:trPr>
        <w:tc>
          <w:tcPr>
            <w:tcW w:w="9442" w:type="dxa"/>
          </w:tcPr>
          <w:p w14:paraId="027A415C" w14:textId="78F122C5" w:rsidR="00264E30" w:rsidRDefault="00264E30" w:rsidP="00911AAA">
            <w:pPr>
              <w:tabs>
                <w:tab w:val="center" w:pos="5107"/>
                <w:tab w:val="right" w:pos="7894"/>
              </w:tabs>
              <w:jc w:val="center"/>
              <w:rPr>
                <w:b/>
                <w:sz w:val="28"/>
                <w:u w:val="single"/>
              </w:rPr>
            </w:pPr>
            <w:r w:rsidRPr="00264E30">
              <w:rPr>
                <w:bCs/>
                <w:sz w:val="28"/>
              </w:rPr>
              <w:t>по дисциплине</w:t>
            </w:r>
            <w:bookmarkStart w:id="4" w:name="ПолеСоСписком11"/>
            <w:r w:rsidRPr="00264E30">
              <w:rPr>
                <w:bCs/>
                <w:sz w:val="28"/>
                <w:u w:val="single"/>
              </w:rPr>
              <w:t xml:space="preserve"> </w:t>
            </w:r>
            <w:bookmarkEnd w:id="4"/>
            <w:r w:rsidR="00590235" w:rsidRPr="00590235">
              <w:rPr>
                <w:b/>
                <w:sz w:val="28"/>
                <w:u w:val="single"/>
              </w:rPr>
              <w:t>Сетевые сервисы обработки информации в</w:t>
            </w:r>
            <w:r w:rsidR="00911AAA">
              <w:rPr>
                <w:b/>
                <w:sz w:val="28"/>
                <w:u w:val="single"/>
              </w:rPr>
              <w:t xml:space="preserve"> ОТС</w:t>
            </w:r>
          </w:p>
          <w:p w14:paraId="272A0B83" w14:textId="77777777" w:rsidR="00911AAA" w:rsidRPr="00264E30" w:rsidRDefault="00911AAA" w:rsidP="00911AAA">
            <w:pPr>
              <w:tabs>
                <w:tab w:val="center" w:pos="5107"/>
                <w:tab w:val="right" w:pos="7894"/>
              </w:tabs>
              <w:jc w:val="center"/>
              <w:rPr>
                <w:bCs/>
                <w:sz w:val="28"/>
              </w:rPr>
            </w:pPr>
          </w:p>
        </w:tc>
      </w:tr>
      <w:tr w:rsidR="00264E30" w:rsidRPr="00264E30" w14:paraId="2903BE76" w14:textId="77777777" w:rsidTr="00EC5030">
        <w:trPr>
          <w:trHeight w:hRule="exact" w:val="339"/>
          <w:jc w:val="center"/>
        </w:trPr>
        <w:tc>
          <w:tcPr>
            <w:tcW w:w="9442" w:type="dxa"/>
          </w:tcPr>
          <w:p w14:paraId="46CC5C75" w14:textId="77777777" w:rsidR="00264E30" w:rsidRPr="00264E30" w:rsidRDefault="00264E30" w:rsidP="00264E30">
            <w:pPr>
              <w:jc w:val="center"/>
              <w:rPr>
                <w:b/>
                <w:sz w:val="28"/>
              </w:rPr>
            </w:pPr>
          </w:p>
        </w:tc>
      </w:tr>
    </w:tbl>
    <w:p w14:paraId="0FAE7310" w14:textId="77777777" w:rsidR="00264E30" w:rsidRPr="00264E30" w:rsidRDefault="00264E30" w:rsidP="00264E30"/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264E30" w:rsidRPr="00264E30" w14:paraId="13CA9856" w14:textId="77777777" w:rsidTr="00130995">
        <w:tc>
          <w:tcPr>
            <w:tcW w:w="5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80D726" w14:textId="75A0AE5D" w:rsidR="00264E30" w:rsidRPr="00461326" w:rsidRDefault="00B43703" w:rsidP="00CF6311">
            <w:pPr>
              <w:jc w:val="center"/>
              <w:rPr>
                <w:rFonts w:ascii="Arial" w:hAnsi="Arial" w:cs="Arial"/>
                <w:sz w:val="40"/>
              </w:rPr>
            </w:pPr>
            <w:r w:rsidRPr="00911AAA">
              <w:rPr>
                <w:rFonts w:ascii="Arial" w:hAnsi="Arial" w:cs="Arial"/>
                <w:sz w:val="40"/>
              </w:rPr>
              <w:t>1306</w:t>
            </w:r>
            <w:r w:rsidR="00264E30" w:rsidRPr="00461326">
              <w:rPr>
                <w:rFonts w:ascii="Arial" w:hAnsi="Arial" w:cs="Arial"/>
                <w:sz w:val="40"/>
              </w:rPr>
              <w:t>.</w:t>
            </w:r>
            <w:r>
              <w:rPr>
                <w:rFonts w:ascii="Arial" w:hAnsi="Arial" w:cs="Arial"/>
                <w:sz w:val="40"/>
              </w:rPr>
              <w:t>5</w:t>
            </w:r>
            <w:r w:rsidR="00665C89">
              <w:rPr>
                <w:rFonts w:ascii="Arial" w:hAnsi="Arial" w:cs="Arial"/>
                <w:sz w:val="40"/>
                <w:lang w:val="en-US"/>
              </w:rPr>
              <w:t>47</w:t>
            </w:r>
            <w:r w:rsidR="00C51444">
              <w:rPr>
                <w:rFonts w:ascii="Arial" w:hAnsi="Arial" w:cs="Arial"/>
                <w:sz w:val="40"/>
              </w:rPr>
              <w:t>3</w:t>
            </w:r>
            <w:r w:rsidR="00E779F1">
              <w:rPr>
                <w:rFonts w:ascii="Arial" w:hAnsi="Arial" w:cs="Arial"/>
                <w:sz w:val="40"/>
                <w:lang w:val="en-US"/>
              </w:rPr>
              <w:t>08</w:t>
            </w:r>
            <w:r w:rsidR="00264E30" w:rsidRPr="00461326">
              <w:rPr>
                <w:rFonts w:ascii="Arial" w:hAnsi="Arial" w:cs="Arial"/>
                <w:sz w:val="40"/>
              </w:rPr>
              <w:t>.</w:t>
            </w:r>
            <w:r>
              <w:rPr>
                <w:rFonts w:ascii="Arial" w:hAnsi="Arial" w:cs="Arial"/>
                <w:sz w:val="40"/>
              </w:rPr>
              <w:t xml:space="preserve">000 </w:t>
            </w:r>
            <w:r w:rsidR="00264E30" w:rsidRPr="00461326">
              <w:rPr>
                <w:rFonts w:ascii="Arial" w:hAnsi="Arial" w:cs="Arial"/>
                <w:sz w:val="40"/>
              </w:rPr>
              <w:t>ПЗ</w:t>
            </w:r>
          </w:p>
        </w:tc>
      </w:tr>
      <w:tr w:rsidR="00264E30" w:rsidRPr="00264E30" w14:paraId="448B344F" w14:textId="77777777" w:rsidTr="00130995">
        <w:trPr>
          <w:trHeight w:hRule="exact" w:val="284"/>
        </w:trPr>
        <w:tc>
          <w:tcPr>
            <w:tcW w:w="59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E42D250" w14:textId="77777777" w:rsidR="00264E30" w:rsidRPr="00264E30" w:rsidRDefault="00264E30" w:rsidP="00264E30">
            <w:pPr>
              <w:jc w:val="center"/>
              <w:rPr>
                <w:sz w:val="20"/>
              </w:rPr>
            </w:pPr>
            <w:r w:rsidRPr="00264E30">
              <w:rPr>
                <w:sz w:val="20"/>
              </w:rPr>
              <w:t>(обозначение документа)</w:t>
            </w:r>
          </w:p>
        </w:tc>
      </w:tr>
    </w:tbl>
    <w:p w14:paraId="2B628E19" w14:textId="77777777" w:rsidR="00264E30" w:rsidRPr="00264E30" w:rsidRDefault="00264E30" w:rsidP="00130995">
      <w:r w:rsidRPr="00264E30">
        <w:br w:type="textWrapping" w:clear="all"/>
      </w:r>
    </w:p>
    <w:p w14:paraId="7EF20EEC" w14:textId="77777777" w:rsidR="00264E30" w:rsidRPr="00264E30" w:rsidRDefault="00264E30" w:rsidP="00264E3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1383"/>
        <w:gridCol w:w="278"/>
        <w:gridCol w:w="2369"/>
        <w:gridCol w:w="1662"/>
        <w:gridCol w:w="1373"/>
        <w:gridCol w:w="1354"/>
      </w:tblGrid>
      <w:tr w:rsidR="00264E30" w:rsidRPr="00264E30" w14:paraId="65608A10" w14:textId="77777777" w:rsidTr="00353FA7">
        <w:trPr>
          <w:cantSplit/>
          <w:trHeight w:val="113"/>
          <w:jc w:val="center"/>
        </w:trPr>
        <w:tc>
          <w:tcPr>
            <w:tcW w:w="936" w:type="dxa"/>
            <w:vMerge w:val="restart"/>
            <w:tcBorders>
              <w:top w:val="single" w:sz="8" w:space="0" w:color="auto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7337CA1" w14:textId="77777777" w:rsidR="00264E30" w:rsidRPr="00461326" w:rsidRDefault="00264E30" w:rsidP="00461326">
            <w:pPr>
              <w:jc w:val="center"/>
              <w:rPr>
                <w:lang w:val="en-US"/>
              </w:rPr>
            </w:pPr>
            <w:r w:rsidRPr="00264E30">
              <w:t>Группа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4100EE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CD9F80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6CC0DA" w14:textId="77777777" w:rsidR="00264E30" w:rsidRPr="00264E30" w:rsidRDefault="00264E30" w:rsidP="00264E30">
            <w:pPr>
              <w:jc w:val="center"/>
            </w:pPr>
            <w:r w:rsidRPr="00264E30">
              <w:t>Фамилия И.О.</w:t>
            </w:r>
          </w:p>
        </w:tc>
        <w:tc>
          <w:tcPr>
            <w:tcW w:w="16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2F2C62" w14:textId="77777777" w:rsidR="00264E30" w:rsidRPr="00264E30" w:rsidRDefault="00264E30" w:rsidP="00264E30">
            <w:pPr>
              <w:jc w:val="center"/>
            </w:pPr>
            <w:r w:rsidRPr="00264E30">
              <w:t>Подпись</w:t>
            </w:r>
          </w:p>
        </w:tc>
        <w:tc>
          <w:tcPr>
            <w:tcW w:w="13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C6867D" w14:textId="77777777" w:rsidR="00264E30" w:rsidRPr="00264E30" w:rsidRDefault="00264E30" w:rsidP="00264E30">
            <w:pPr>
              <w:jc w:val="center"/>
            </w:pPr>
            <w:r w:rsidRPr="00264E30">
              <w:t>Дата</w:t>
            </w:r>
          </w:p>
        </w:tc>
        <w:tc>
          <w:tcPr>
            <w:tcW w:w="1354" w:type="dxa"/>
            <w:vMerge w:val="restart"/>
            <w:tcBorders>
              <w:top w:val="single" w:sz="8" w:space="0" w:color="auto"/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224FE9" w14:textId="77777777" w:rsidR="00264E30" w:rsidRPr="00264E30" w:rsidRDefault="00264E30" w:rsidP="00264E30">
            <w:pPr>
              <w:jc w:val="center"/>
            </w:pPr>
            <w:r w:rsidRPr="00264E30">
              <w:t>Оценка</w:t>
            </w:r>
          </w:p>
        </w:tc>
      </w:tr>
      <w:tr w:rsidR="00264E30" w:rsidRPr="00264E30" w14:paraId="192DFB0E" w14:textId="77777777" w:rsidTr="00353FA7">
        <w:trPr>
          <w:cantSplit/>
          <w:trHeight w:val="340"/>
          <w:jc w:val="center"/>
        </w:trPr>
        <w:tc>
          <w:tcPr>
            <w:tcW w:w="936" w:type="dxa"/>
            <w:vMerge/>
            <w:tcBorders>
              <w:left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D81A5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837E1F" w14:textId="6B62169A" w:rsidR="00264E30" w:rsidRPr="00911AAA" w:rsidRDefault="007B1777" w:rsidP="00911AAA">
            <w:pPr>
              <w:jc w:val="center"/>
              <w:rPr>
                <w:sz w:val="28"/>
                <w:szCs w:val="28"/>
              </w:rPr>
            </w:pPr>
            <w:r w:rsidRPr="00911AAA">
              <w:rPr>
                <w:szCs w:val="28"/>
              </w:rPr>
              <w:t>СТС</w:t>
            </w:r>
            <w:r w:rsidRPr="00911AAA">
              <w:rPr>
                <w:szCs w:val="28"/>
                <w:lang w:val="en-US"/>
              </w:rPr>
              <w:t>-</w:t>
            </w:r>
            <w:r w:rsidR="00911AAA">
              <w:rPr>
                <w:szCs w:val="28"/>
              </w:rPr>
              <w:t>40</w:t>
            </w:r>
            <w:r w:rsidR="004F5D95">
              <w:rPr>
                <w:szCs w:val="28"/>
              </w:rPr>
              <w:t>7</w:t>
            </w:r>
          </w:p>
        </w:tc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8A234F" w14:textId="77777777" w:rsidR="00264E30" w:rsidRPr="00264E30" w:rsidRDefault="00264E30" w:rsidP="00264E30">
            <w:pPr>
              <w:rPr>
                <w:sz w:val="16"/>
                <w:szCs w:val="16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796271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C27399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D999D0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EE8340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24AC1212" w14:textId="77777777" w:rsidTr="00353FA7">
        <w:trPr>
          <w:cantSplit/>
          <w:trHeight w:val="113"/>
          <w:jc w:val="center"/>
        </w:trPr>
        <w:tc>
          <w:tcPr>
            <w:tcW w:w="936" w:type="dxa"/>
            <w:vMerge/>
            <w:tcBorders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050288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3EE8F6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BD8C5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37C845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0ADC94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BCE79D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50E67AC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46D0DB7F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3DF52F" w14:textId="77777777" w:rsidR="00264E30" w:rsidRPr="00911AAA" w:rsidRDefault="00264E30" w:rsidP="00264E30">
            <w:r w:rsidRPr="00911AAA">
              <w:t xml:space="preserve">  Студент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F3F233" w14:textId="19662C27" w:rsidR="00264E30" w:rsidRPr="00911AAA" w:rsidRDefault="00264E30" w:rsidP="00911AAA">
            <w:r w:rsidRPr="00911AAA">
              <w:t xml:space="preserve">  </w:t>
            </w:r>
            <w:r w:rsidR="00933015">
              <w:t>Гараев Д.Н.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9F7E8B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C6899D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09A342F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4F20ED67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816A9B" w14:textId="77777777" w:rsidR="00264E30" w:rsidRPr="00264E30" w:rsidRDefault="00264E30" w:rsidP="00264E30">
            <w:r w:rsidRPr="00264E30">
              <w:t xml:space="preserve">  Консультант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E3A37C" w14:textId="77777777" w:rsidR="00264E30" w:rsidRPr="00911AAA" w:rsidRDefault="00264E30" w:rsidP="00911AAA">
            <w:r w:rsidRPr="00911AAA">
              <w:t xml:space="preserve">  </w:t>
            </w:r>
            <w:r w:rsidR="00911AAA">
              <w:t>Минасов</w:t>
            </w:r>
            <w:r w:rsidR="00B43703" w:rsidRPr="00911AAA">
              <w:t xml:space="preserve"> </w:t>
            </w:r>
            <w:r w:rsidR="00911AAA">
              <w:t>Ш</w:t>
            </w:r>
            <w:r w:rsidR="00B43703" w:rsidRPr="00911AAA">
              <w:t xml:space="preserve">. </w:t>
            </w:r>
            <w:r w:rsidR="00911AAA">
              <w:t>М</w:t>
            </w:r>
            <w:r w:rsidR="00B43703" w:rsidRPr="00911AAA">
              <w:t>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03AA76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AF1F3F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4E9E6F" w14:textId="77777777" w:rsidR="00264E30" w:rsidRPr="00264E30" w:rsidRDefault="00264E30" w:rsidP="00264E30">
            <w:pPr>
              <w:jc w:val="center"/>
              <w:rPr>
                <w:lang w:val="en-US"/>
              </w:rPr>
            </w:pPr>
          </w:p>
        </w:tc>
      </w:tr>
      <w:tr w:rsidR="00264E30" w:rsidRPr="00264E30" w14:paraId="33C5D584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06388" w14:textId="77777777" w:rsidR="00264E30" w:rsidRPr="00264E30" w:rsidRDefault="00264E30" w:rsidP="00264E30">
            <w:r w:rsidRPr="00264E30">
              <w:rPr>
                <w:lang w:val="en-US"/>
              </w:rPr>
              <w:t xml:space="preserve">  </w:t>
            </w:r>
            <w:r w:rsidRPr="00264E30">
              <w:t>Принял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372D73" w14:textId="0D30A05E" w:rsidR="00264E30" w:rsidRPr="00264E30" w:rsidRDefault="00264E30" w:rsidP="00264E30">
            <w:r w:rsidRPr="00264E30">
              <w:t xml:space="preserve">  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D774D5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A0A57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35B61DB" w14:textId="77777777" w:rsidR="00264E30" w:rsidRPr="00264E30" w:rsidRDefault="00264E30" w:rsidP="00264E30"/>
        </w:tc>
      </w:tr>
    </w:tbl>
    <w:p w14:paraId="479D0351" w14:textId="77777777" w:rsidR="00412E62" w:rsidRDefault="00412E62" w:rsidP="00412E62"/>
    <w:p w14:paraId="6D951683" w14:textId="77777777" w:rsidR="00264E30" w:rsidRDefault="00264E30" w:rsidP="00412E62"/>
    <w:p w14:paraId="0B8D8280" w14:textId="5756ADB0" w:rsidR="00264E30" w:rsidRDefault="00B43703" w:rsidP="00264E30">
      <w:pPr>
        <w:jc w:val="center"/>
      </w:pPr>
      <w:r>
        <w:t>Уфа</w:t>
      </w:r>
      <w:r w:rsidR="00264E30">
        <w:t xml:space="preserve"> </w:t>
      </w:r>
      <w:r>
        <w:t>–</w:t>
      </w:r>
      <w:r w:rsidR="00264E30" w:rsidRPr="00C202B6">
        <w:t xml:space="preserve"> </w:t>
      </w:r>
      <w:r w:rsidR="00264E30">
        <w:fldChar w:fldCharType="begin"/>
      </w:r>
      <w:r w:rsidR="00264E30">
        <w:instrText xml:space="preserve"> DATE \@ "yyyy" </w:instrText>
      </w:r>
      <w:r w:rsidR="00264E30">
        <w:fldChar w:fldCharType="separate"/>
      </w:r>
      <w:r w:rsidR="00DD47BC">
        <w:rPr>
          <w:noProof/>
        </w:rPr>
        <w:t>2021</w:t>
      </w:r>
      <w:r w:rsidR="00264E30">
        <w:fldChar w:fldCharType="end"/>
      </w:r>
      <w:r w:rsidR="00264E30" w:rsidRPr="00C202B6">
        <w:t xml:space="preserve"> г.</w:t>
      </w:r>
    </w:p>
    <w:p w14:paraId="4ED412FC" w14:textId="77777777" w:rsidR="005C5152" w:rsidRDefault="005C5152">
      <w:pPr>
        <w:pStyle w:val="a9"/>
        <w:ind w:firstLine="0"/>
        <w:sectPr w:rsidR="005C5152" w:rsidSect="00AB0AF2">
          <w:headerReference w:type="default" r:id="rId8"/>
          <w:footerReference w:type="default" r:id="rId9"/>
          <w:headerReference w:type="first" r:id="rId10"/>
          <w:pgSz w:w="11906" w:h="16838" w:code="9"/>
          <w:pgMar w:top="851" w:right="737" w:bottom="794" w:left="1418" w:header="709" w:footer="709" w:gutter="0"/>
          <w:pgNumType w:start="7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25344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2EEE7E" w14:textId="7BCDF24C" w:rsidR="006A7D2A" w:rsidRPr="006A7D2A" w:rsidRDefault="006A7D2A" w:rsidP="006A7D2A">
          <w:pPr>
            <w:pStyle w:val="aff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A7D2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6C3BD8F" w14:textId="40469B62" w:rsidR="00337B9F" w:rsidRDefault="006A7D2A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58309" w:history="1">
            <w:r w:rsidR="00337B9F" w:rsidRPr="00205F65">
              <w:rPr>
                <w:rStyle w:val="ad"/>
                <w:noProof/>
              </w:rPr>
              <w:t>Введение</w:t>
            </w:r>
            <w:r w:rsidR="00337B9F">
              <w:rPr>
                <w:noProof/>
                <w:webHidden/>
              </w:rPr>
              <w:tab/>
            </w:r>
            <w:r w:rsidR="00337B9F">
              <w:rPr>
                <w:noProof/>
                <w:webHidden/>
              </w:rPr>
              <w:fldChar w:fldCharType="begin"/>
            </w:r>
            <w:r w:rsidR="00337B9F">
              <w:rPr>
                <w:noProof/>
                <w:webHidden/>
              </w:rPr>
              <w:instrText xml:space="preserve"> PAGEREF _Toc43558309 \h </w:instrText>
            </w:r>
            <w:r w:rsidR="00337B9F">
              <w:rPr>
                <w:noProof/>
                <w:webHidden/>
              </w:rPr>
            </w:r>
            <w:r w:rsidR="00337B9F">
              <w:rPr>
                <w:noProof/>
                <w:webHidden/>
              </w:rPr>
              <w:fldChar w:fldCharType="separate"/>
            </w:r>
            <w:r w:rsidR="00DD47BC">
              <w:rPr>
                <w:noProof/>
                <w:webHidden/>
              </w:rPr>
              <w:t>3</w:t>
            </w:r>
            <w:r w:rsidR="00337B9F">
              <w:rPr>
                <w:noProof/>
                <w:webHidden/>
              </w:rPr>
              <w:fldChar w:fldCharType="end"/>
            </w:r>
          </w:hyperlink>
        </w:p>
        <w:p w14:paraId="1E4BB812" w14:textId="4592CCE6" w:rsidR="00337B9F" w:rsidRDefault="00331421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58310" w:history="1">
            <w:r w:rsidR="00337B9F" w:rsidRPr="00205F65">
              <w:rPr>
                <w:rStyle w:val="ad"/>
                <w:noProof/>
              </w:rPr>
              <w:t>Ход работы</w:t>
            </w:r>
            <w:r w:rsidR="00337B9F">
              <w:rPr>
                <w:noProof/>
                <w:webHidden/>
              </w:rPr>
              <w:tab/>
            </w:r>
            <w:r w:rsidR="00337B9F">
              <w:rPr>
                <w:noProof/>
                <w:webHidden/>
              </w:rPr>
              <w:fldChar w:fldCharType="begin"/>
            </w:r>
            <w:r w:rsidR="00337B9F">
              <w:rPr>
                <w:noProof/>
                <w:webHidden/>
              </w:rPr>
              <w:instrText xml:space="preserve"> PAGEREF _Toc43558310 \h </w:instrText>
            </w:r>
            <w:r w:rsidR="00337B9F">
              <w:rPr>
                <w:noProof/>
                <w:webHidden/>
              </w:rPr>
            </w:r>
            <w:r w:rsidR="00337B9F">
              <w:rPr>
                <w:noProof/>
                <w:webHidden/>
              </w:rPr>
              <w:fldChar w:fldCharType="separate"/>
            </w:r>
            <w:r w:rsidR="00DD47BC">
              <w:rPr>
                <w:noProof/>
                <w:webHidden/>
              </w:rPr>
              <w:t>4</w:t>
            </w:r>
            <w:r w:rsidR="00337B9F">
              <w:rPr>
                <w:noProof/>
                <w:webHidden/>
              </w:rPr>
              <w:fldChar w:fldCharType="end"/>
            </w:r>
          </w:hyperlink>
        </w:p>
        <w:p w14:paraId="59E148F4" w14:textId="34C09DEB" w:rsidR="00337B9F" w:rsidRDefault="00331421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58311" w:history="1">
            <w:r w:rsidR="00337B9F" w:rsidRPr="00205F65">
              <w:rPr>
                <w:rStyle w:val="ad"/>
                <w:noProof/>
              </w:rPr>
              <w:t>Заключение</w:t>
            </w:r>
            <w:r w:rsidR="00337B9F">
              <w:rPr>
                <w:noProof/>
                <w:webHidden/>
              </w:rPr>
              <w:tab/>
            </w:r>
            <w:r w:rsidR="00337B9F">
              <w:rPr>
                <w:noProof/>
                <w:webHidden/>
              </w:rPr>
              <w:fldChar w:fldCharType="begin"/>
            </w:r>
            <w:r w:rsidR="00337B9F">
              <w:rPr>
                <w:noProof/>
                <w:webHidden/>
              </w:rPr>
              <w:instrText xml:space="preserve"> PAGEREF _Toc43558311 \h </w:instrText>
            </w:r>
            <w:r w:rsidR="00337B9F">
              <w:rPr>
                <w:noProof/>
                <w:webHidden/>
              </w:rPr>
            </w:r>
            <w:r w:rsidR="00337B9F">
              <w:rPr>
                <w:noProof/>
                <w:webHidden/>
              </w:rPr>
              <w:fldChar w:fldCharType="separate"/>
            </w:r>
            <w:r w:rsidR="00DD47BC">
              <w:rPr>
                <w:noProof/>
                <w:webHidden/>
              </w:rPr>
              <w:t>10</w:t>
            </w:r>
            <w:r w:rsidR="00337B9F">
              <w:rPr>
                <w:noProof/>
                <w:webHidden/>
              </w:rPr>
              <w:fldChar w:fldCharType="end"/>
            </w:r>
          </w:hyperlink>
        </w:p>
        <w:p w14:paraId="32B89E3F" w14:textId="5EB42C9E" w:rsidR="00337B9F" w:rsidRDefault="00331421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58312" w:history="1">
            <w:r w:rsidR="00337B9F" w:rsidRPr="00205F65">
              <w:rPr>
                <w:rStyle w:val="ad"/>
                <w:noProof/>
              </w:rPr>
              <w:t>Список литературы</w:t>
            </w:r>
            <w:r w:rsidR="00337B9F">
              <w:rPr>
                <w:noProof/>
                <w:webHidden/>
              </w:rPr>
              <w:tab/>
            </w:r>
            <w:r w:rsidR="00337B9F">
              <w:rPr>
                <w:noProof/>
                <w:webHidden/>
              </w:rPr>
              <w:fldChar w:fldCharType="begin"/>
            </w:r>
            <w:r w:rsidR="00337B9F">
              <w:rPr>
                <w:noProof/>
                <w:webHidden/>
              </w:rPr>
              <w:instrText xml:space="preserve"> PAGEREF _Toc43558312 \h </w:instrText>
            </w:r>
            <w:r w:rsidR="00337B9F">
              <w:rPr>
                <w:noProof/>
                <w:webHidden/>
              </w:rPr>
            </w:r>
            <w:r w:rsidR="00337B9F">
              <w:rPr>
                <w:noProof/>
                <w:webHidden/>
              </w:rPr>
              <w:fldChar w:fldCharType="separate"/>
            </w:r>
            <w:r w:rsidR="00DD47BC">
              <w:rPr>
                <w:noProof/>
                <w:webHidden/>
              </w:rPr>
              <w:t>11</w:t>
            </w:r>
            <w:r w:rsidR="00337B9F">
              <w:rPr>
                <w:noProof/>
                <w:webHidden/>
              </w:rPr>
              <w:fldChar w:fldCharType="end"/>
            </w:r>
          </w:hyperlink>
        </w:p>
        <w:p w14:paraId="6F9B960C" w14:textId="198AF37D" w:rsidR="00337B9F" w:rsidRDefault="00331421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58313" w:history="1">
            <w:r w:rsidR="00337B9F" w:rsidRPr="00205F65">
              <w:rPr>
                <w:rStyle w:val="ad"/>
                <w:noProof/>
              </w:rPr>
              <w:t>Приложение 1</w:t>
            </w:r>
            <w:r w:rsidR="00337B9F">
              <w:rPr>
                <w:noProof/>
                <w:webHidden/>
              </w:rPr>
              <w:tab/>
            </w:r>
            <w:r w:rsidR="00337B9F">
              <w:rPr>
                <w:noProof/>
                <w:webHidden/>
              </w:rPr>
              <w:fldChar w:fldCharType="begin"/>
            </w:r>
            <w:r w:rsidR="00337B9F">
              <w:rPr>
                <w:noProof/>
                <w:webHidden/>
              </w:rPr>
              <w:instrText xml:space="preserve"> PAGEREF _Toc43558313 \h </w:instrText>
            </w:r>
            <w:r w:rsidR="00337B9F">
              <w:rPr>
                <w:noProof/>
                <w:webHidden/>
              </w:rPr>
            </w:r>
            <w:r w:rsidR="00337B9F">
              <w:rPr>
                <w:noProof/>
                <w:webHidden/>
              </w:rPr>
              <w:fldChar w:fldCharType="separate"/>
            </w:r>
            <w:r w:rsidR="00DD47BC">
              <w:rPr>
                <w:noProof/>
                <w:webHidden/>
              </w:rPr>
              <w:t>12</w:t>
            </w:r>
            <w:r w:rsidR="00337B9F">
              <w:rPr>
                <w:noProof/>
                <w:webHidden/>
              </w:rPr>
              <w:fldChar w:fldCharType="end"/>
            </w:r>
          </w:hyperlink>
        </w:p>
        <w:p w14:paraId="3ED84F48" w14:textId="100BDB89" w:rsidR="00337B9F" w:rsidRDefault="00331421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58314" w:history="1">
            <w:r w:rsidR="00337B9F" w:rsidRPr="00205F65">
              <w:rPr>
                <w:rStyle w:val="ad"/>
                <w:noProof/>
              </w:rPr>
              <w:t>Приложение 2</w:t>
            </w:r>
            <w:r w:rsidR="00337B9F">
              <w:rPr>
                <w:noProof/>
                <w:webHidden/>
              </w:rPr>
              <w:tab/>
            </w:r>
            <w:r w:rsidR="00337B9F">
              <w:rPr>
                <w:noProof/>
                <w:webHidden/>
              </w:rPr>
              <w:fldChar w:fldCharType="begin"/>
            </w:r>
            <w:r w:rsidR="00337B9F">
              <w:rPr>
                <w:noProof/>
                <w:webHidden/>
              </w:rPr>
              <w:instrText xml:space="preserve"> PAGEREF _Toc43558314 \h </w:instrText>
            </w:r>
            <w:r w:rsidR="00337B9F">
              <w:rPr>
                <w:noProof/>
                <w:webHidden/>
              </w:rPr>
            </w:r>
            <w:r w:rsidR="00337B9F">
              <w:rPr>
                <w:noProof/>
                <w:webHidden/>
              </w:rPr>
              <w:fldChar w:fldCharType="separate"/>
            </w:r>
            <w:r w:rsidR="00DD47BC">
              <w:rPr>
                <w:noProof/>
                <w:webHidden/>
              </w:rPr>
              <w:t>13</w:t>
            </w:r>
            <w:r w:rsidR="00337B9F">
              <w:rPr>
                <w:noProof/>
                <w:webHidden/>
              </w:rPr>
              <w:fldChar w:fldCharType="end"/>
            </w:r>
          </w:hyperlink>
        </w:p>
        <w:p w14:paraId="0B665FFD" w14:textId="27979125" w:rsidR="00337B9F" w:rsidRDefault="00331421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58315" w:history="1">
            <w:r w:rsidR="00337B9F" w:rsidRPr="00205F65">
              <w:rPr>
                <w:rStyle w:val="ad"/>
                <w:noProof/>
              </w:rPr>
              <w:t>Приложение 3</w:t>
            </w:r>
            <w:r w:rsidR="00337B9F">
              <w:rPr>
                <w:noProof/>
                <w:webHidden/>
              </w:rPr>
              <w:tab/>
            </w:r>
            <w:r w:rsidR="00337B9F">
              <w:rPr>
                <w:noProof/>
                <w:webHidden/>
              </w:rPr>
              <w:fldChar w:fldCharType="begin"/>
            </w:r>
            <w:r w:rsidR="00337B9F">
              <w:rPr>
                <w:noProof/>
                <w:webHidden/>
              </w:rPr>
              <w:instrText xml:space="preserve"> PAGEREF _Toc43558315 \h </w:instrText>
            </w:r>
            <w:r w:rsidR="00337B9F">
              <w:rPr>
                <w:noProof/>
                <w:webHidden/>
              </w:rPr>
            </w:r>
            <w:r w:rsidR="00337B9F">
              <w:rPr>
                <w:noProof/>
                <w:webHidden/>
              </w:rPr>
              <w:fldChar w:fldCharType="separate"/>
            </w:r>
            <w:r w:rsidR="00DD47BC">
              <w:rPr>
                <w:noProof/>
                <w:webHidden/>
              </w:rPr>
              <w:t>13</w:t>
            </w:r>
            <w:r w:rsidR="00337B9F">
              <w:rPr>
                <w:noProof/>
                <w:webHidden/>
              </w:rPr>
              <w:fldChar w:fldCharType="end"/>
            </w:r>
          </w:hyperlink>
        </w:p>
        <w:p w14:paraId="717D36C9" w14:textId="540C25C5" w:rsidR="00337B9F" w:rsidRDefault="00331421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58316" w:history="1">
            <w:r w:rsidR="00337B9F" w:rsidRPr="00205F65">
              <w:rPr>
                <w:rStyle w:val="ad"/>
                <w:noProof/>
              </w:rPr>
              <w:t>Приложение 4</w:t>
            </w:r>
            <w:r w:rsidR="00337B9F">
              <w:rPr>
                <w:noProof/>
                <w:webHidden/>
              </w:rPr>
              <w:tab/>
            </w:r>
            <w:r w:rsidR="00337B9F">
              <w:rPr>
                <w:noProof/>
                <w:webHidden/>
              </w:rPr>
              <w:fldChar w:fldCharType="begin"/>
            </w:r>
            <w:r w:rsidR="00337B9F">
              <w:rPr>
                <w:noProof/>
                <w:webHidden/>
              </w:rPr>
              <w:instrText xml:space="preserve"> PAGEREF _Toc43558316 \h </w:instrText>
            </w:r>
            <w:r w:rsidR="00337B9F">
              <w:rPr>
                <w:noProof/>
                <w:webHidden/>
              </w:rPr>
            </w:r>
            <w:r w:rsidR="00337B9F">
              <w:rPr>
                <w:noProof/>
                <w:webHidden/>
              </w:rPr>
              <w:fldChar w:fldCharType="separate"/>
            </w:r>
            <w:r w:rsidR="00DD47BC">
              <w:rPr>
                <w:noProof/>
                <w:webHidden/>
              </w:rPr>
              <w:t>14</w:t>
            </w:r>
            <w:r w:rsidR="00337B9F">
              <w:rPr>
                <w:noProof/>
                <w:webHidden/>
              </w:rPr>
              <w:fldChar w:fldCharType="end"/>
            </w:r>
          </w:hyperlink>
        </w:p>
        <w:p w14:paraId="27802A32" w14:textId="6BABC0F7" w:rsidR="006A7D2A" w:rsidRDefault="006A7D2A">
          <w:r>
            <w:rPr>
              <w:b/>
              <w:bCs/>
            </w:rPr>
            <w:fldChar w:fldCharType="end"/>
          </w:r>
        </w:p>
      </w:sdtContent>
    </w:sdt>
    <w:p w14:paraId="3270C716" w14:textId="77777777" w:rsidR="00AE45C5" w:rsidRDefault="00AE45C5" w:rsidP="00AE45C5">
      <w:pPr>
        <w:jc w:val="right"/>
      </w:pPr>
    </w:p>
    <w:p w14:paraId="2B925DA7" w14:textId="77777777" w:rsidR="00AE45C5" w:rsidRDefault="00AE45C5" w:rsidP="00AE45C5"/>
    <w:p w14:paraId="291F8E29" w14:textId="77777777" w:rsidR="005C5152" w:rsidRPr="00CF6311" w:rsidRDefault="005C5152" w:rsidP="00AE45C5">
      <w:pPr>
        <w:sectPr w:rsidR="005C5152" w:rsidRPr="00CF6311" w:rsidSect="00AB0AF2">
          <w:footerReference w:type="default" r:id="rId11"/>
          <w:pgSz w:w="11906" w:h="16838"/>
          <w:pgMar w:top="851" w:right="737" w:bottom="1418" w:left="1418" w:header="709" w:footer="709" w:gutter="0"/>
          <w:pgNumType w:start="2"/>
          <w:cols w:space="708"/>
          <w:docGrid w:linePitch="360"/>
        </w:sectPr>
      </w:pPr>
    </w:p>
    <w:p w14:paraId="3A9D811A" w14:textId="3E67C184" w:rsidR="001F2382" w:rsidRDefault="00E779F1" w:rsidP="00E779F1">
      <w:pPr>
        <w:pStyle w:val="1"/>
        <w:numPr>
          <w:ilvl w:val="0"/>
          <w:numId w:val="0"/>
        </w:numPr>
        <w:ind w:left="1283" w:hanging="432"/>
      </w:pPr>
      <w:bookmarkStart w:id="5" w:name="_Toc43558309"/>
      <w:r>
        <w:lastRenderedPageBreak/>
        <w:t>Введение</w:t>
      </w:r>
      <w:bookmarkEnd w:id="5"/>
    </w:p>
    <w:p w14:paraId="1639431F" w14:textId="6131F5C1" w:rsidR="009217B6" w:rsidRDefault="00C51444" w:rsidP="00C51444">
      <w:pPr>
        <w:pStyle w:val="a9"/>
      </w:pPr>
      <w:r w:rsidRPr="00C51444">
        <w:t xml:space="preserve">Целью лабораторной работы является изучение </w:t>
      </w:r>
      <w:r w:rsidR="009217B6">
        <w:t>процедуры установки и настройки СУБ</w:t>
      </w:r>
      <w:r w:rsidR="009700AA">
        <w:t>Д</w:t>
      </w:r>
      <w:r w:rsidR="009217B6">
        <w:t>.</w:t>
      </w:r>
    </w:p>
    <w:p w14:paraId="2D77A910" w14:textId="06729D10" w:rsidR="00C51444" w:rsidRDefault="009217B6" w:rsidP="009217B6">
      <w:pPr>
        <w:pStyle w:val="a9"/>
      </w:pPr>
      <w:r>
        <w:t>В ходе выполнения лабораторной работы необходимо создать базу данных о</w:t>
      </w:r>
      <w:r w:rsidR="004F5D95">
        <w:t xml:space="preserve"> телескопах</w:t>
      </w:r>
      <w:r>
        <w:t xml:space="preserve">. База данных должна содержать данные: название </w:t>
      </w:r>
      <w:r w:rsidR="008309E1">
        <w:t>телескопа</w:t>
      </w:r>
      <w:r>
        <w:t>,</w:t>
      </w:r>
      <w:r w:rsidR="008309E1">
        <w:t xml:space="preserve"> диаметр объектива, фокусное расстояние, вес, цена</w:t>
      </w:r>
      <w:r>
        <w:t>.</w:t>
      </w:r>
    </w:p>
    <w:p w14:paraId="664F1DE2" w14:textId="2D09F7A0" w:rsidR="00C51444" w:rsidRPr="00C51444" w:rsidRDefault="009217B6" w:rsidP="004F5D95">
      <w:pPr>
        <w:pStyle w:val="a9"/>
      </w:pPr>
      <w:r>
        <w:t>Также необходимо будет создать два запроса: по сортировке и выборке по признаку.</w:t>
      </w:r>
    </w:p>
    <w:p w14:paraId="6A5AF19A" w14:textId="00A92E63" w:rsidR="00130995" w:rsidRDefault="00E779F1" w:rsidP="009567EE">
      <w:pPr>
        <w:pStyle w:val="1"/>
        <w:numPr>
          <w:ilvl w:val="0"/>
          <w:numId w:val="0"/>
        </w:numPr>
        <w:ind w:left="1283" w:hanging="432"/>
      </w:pPr>
      <w:bookmarkStart w:id="6" w:name="_Toc43558310"/>
      <w:r>
        <w:lastRenderedPageBreak/>
        <w:t>Ход работы</w:t>
      </w:r>
      <w:bookmarkEnd w:id="6"/>
    </w:p>
    <w:p w14:paraId="04F62DDB" w14:textId="3E58E610" w:rsidR="009217B6" w:rsidRDefault="009217B6" w:rsidP="000F5518">
      <w:pPr>
        <w:pStyle w:val="a9"/>
      </w:pPr>
      <w:r>
        <w:t>В результате выполнения лабораторной работы были изучены процедуры установки и настройки СУБД. Далее при подключении баз данных следует обращать внимание на выбор кодировки (</w:t>
      </w:r>
      <w:r>
        <w:rPr>
          <w:lang w:val="en-US"/>
        </w:rPr>
        <w:t>utf</w:t>
      </w:r>
      <w:r w:rsidRPr="009217B6">
        <w:t>8).</w:t>
      </w:r>
      <w:r w:rsidR="00457E70">
        <w:t xml:space="preserve"> </w:t>
      </w:r>
    </w:p>
    <w:p w14:paraId="737EC2B6" w14:textId="453D9F0E" w:rsidR="00457E70" w:rsidRDefault="00457E70" w:rsidP="000F5518">
      <w:pPr>
        <w:pStyle w:val="a9"/>
      </w:pPr>
      <w:r>
        <w:t xml:space="preserve">Создадим базу данных с помощью </w:t>
      </w:r>
      <w:r>
        <w:rPr>
          <w:lang w:val="en-US"/>
        </w:rPr>
        <w:t>SQL</w:t>
      </w:r>
      <w:r w:rsidRPr="00457E70">
        <w:t xml:space="preserve"> </w:t>
      </w:r>
      <w:r>
        <w:t>запроса:</w:t>
      </w:r>
    </w:p>
    <w:p w14:paraId="022ADE52" w14:textId="77777777" w:rsidR="00457E70" w:rsidRPr="00457E70" w:rsidRDefault="00457E70" w:rsidP="00457E70">
      <w:pPr>
        <w:pStyle w:val="a9"/>
        <w:rPr>
          <w:lang w:val="en-US"/>
        </w:rPr>
      </w:pPr>
      <w:r w:rsidRPr="00457E70">
        <w:rPr>
          <w:lang w:val="en-US"/>
        </w:rPr>
        <w:t xml:space="preserve">CREATE TABLE </w:t>
      </w:r>
      <w:proofErr w:type="gramStart"/>
      <w:r w:rsidRPr="00457E70">
        <w:rPr>
          <w:lang w:val="en-US"/>
        </w:rPr>
        <w:t>telescops(</w:t>
      </w:r>
      <w:proofErr w:type="gramEnd"/>
    </w:p>
    <w:p w14:paraId="419FA464" w14:textId="77777777" w:rsidR="00457E70" w:rsidRPr="00457E70" w:rsidRDefault="00457E70" w:rsidP="00457E70">
      <w:pPr>
        <w:pStyle w:val="a9"/>
        <w:rPr>
          <w:lang w:val="en-US"/>
        </w:rPr>
      </w:pPr>
      <w:r w:rsidRPr="00457E70">
        <w:rPr>
          <w:lang w:val="en-US"/>
        </w:rPr>
        <w:t xml:space="preserve">   id       </w:t>
      </w:r>
      <w:proofErr w:type="gramStart"/>
      <w:r w:rsidRPr="00457E70">
        <w:rPr>
          <w:lang w:val="en-US"/>
        </w:rPr>
        <w:t>INTEGER  NOT</w:t>
      </w:r>
      <w:proofErr w:type="gramEnd"/>
      <w:r w:rsidRPr="00457E70">
        <w:rPr>
          <w:lang w:val="en-US"/>
        </w:rPr>
        <w:t xml:space="preserve"> NULL PRIMARY KEY</w:t>
      </w:r>
    </w:p>
    <w:p w14:paraId="24725770" w14:textId="77777777" w:rsidR="00457E70" w:rsidRPr="00457E70" w:rsidRDefault="00457E70" w:rsidP="00457E70">
      <w:pPr>
        <w:pStyle w:val="a9"/>
        <w:rPr>
          <w:lang w:val="en-US"/>
        </w:rPr>
      </w:pPr>
      <w:r w:rsidRPr="00457E70">
        <w:rPr>
          <w:lang w:val="en-US"/>
        </w:rPr>
        <w:t xml:space="preserve">  </w:t>
      </w:r>
      <w:proofErr w:type="gramStart"/>
      <w:r w:rsidRPr="00457E70">
        <w:rPr>
          <w:lang w:val="en-US"/>
        </w:rPr>
        <w:t>,Name</w:t>
      </w:r>
      <w:proofErr w:type="gramEnd"/>
      <w:r w:rsidRPr="00457E70">
        <w:rPr>
          <w:lang w:val="en-US"/>
        </w:rPr>
        <w:t xml:space="preserve">     VARCHAR(86) NOT NULL</w:t>
      </w:r>
    </w:p>
    <w:p w14:paraId="51913CA0" w14:textId="77777777" w:rsidR="00457E70" w:rsidRPr="00457E70" w:rsidRDefault="00457E70" w:rsidP="00457E70">
      <w:pPr>
        <w:pStyle w:val="a9"/>
        <w:rPr>
          <w:lang w:val="en-US"/>
        </w:rPr>
      </w:pPr>
      <w:r w:rsidRPr="00457E70">
        <w:rPr>
          <w:lang w:val="en-US"/>
        </w:rPr>
        <w:t xml:space="preserve">  </w:t>
      </w:r>
      <w:proofErr w:type="gramStart"/>
      <w:r w:rsidRPr="00457E70">
        <w:rPr>
          <w:lang w:val="en-US"/>
        </w:rPr>
        <w:t>,Focus</w:t>
      </w:r>
      <w:proofErr w:type="gramEnd"/>
      <w:r w:rsidRPr="00457E70">
        <w:rPr>
          <w:lang w:val="en-US"/>
        </w:rPr>
        <w:t xml:space="preserve">    INTEGER  NOT NULL</w:t>
      </w:r>
    </w:p>
    <w:p w14:paraId="4BCFB744" w14:textId="77777777" w:rsidR="00457E70" w:rsidRPr="00457E70" w:rsidRDefault="00457E70" w:rsidP="00457E70">
      <w:pPr>
        <w:pStyle w:val="a9"/>
        <w:rPr>
          <w:lang w:val="en-US"/>
        </w:rPr>
      </w:pPr>
      <w:r w:rsidRPr="00457E70">
        <w:rPr>
          <w:lang w:val="en-US"/>
        </w:rPr>
        <w:t xml:space="preserve">  </w:t>
      </w:r>
      <w:proofErr w:type="gramStart"/>
      <w:r w:rsidRPr="00457E70">
        <w:rPr>
          <w:lang w:val="en-US"/>
        </w:rPr>
        <w:t>,Diameter</w:t>
      </w:r>
      <w:proofErr w:type="gramEnd"/>
      <w:r w:rsidRPr="00457E70">
        <w:rPr>
          <w:lang w:val="en-US"/>
        </w:rPr>
        <w:t xml:space="preserve"> INTEGER  NOT NULL</w:t>
      </w:r>
    </w:p>
    <w:p w14:paraId="7AB6902E" w14:textId="77777777" w:rsidR="00457E70" w:rsidRPr="00457E70" w:rsidRDefault="00457E70" w:rsidP="00457E70">
      <w:pPr>
        <w:pStyle w:val="a9"/>
        <w:rPr>
          <w:lang w:val="en-US"/>
        </w:rPr>
      </w:pPr>
      <w:r w:rsidRPr="00457E70">
        <w:rPr>
          <w:lang w:val="en-US"/>
        </w:rPr>
        <w:t xml:space="preserve">  </w:t>
      </w:r>
      <w:proofErr w:type="gramStart"/>
      <w:r w:rsidRPr="00457E70">
        <w:rPr>
          <w:lang w:val="en-US"/>
        </w:rPr>
        <w:t>,Weight</w:t>
      </w:r>
      <w:proofErr w:type="gramEnd"/>
      <w:r w:rsidRPr="00457E70">
        <w:rPr>
          <w:lang w:val="en-US"/>
        </w:rPr>
        <w:t xml:space="preserve">   NUMERIC(5,2) NOT NULL</w:t>
      </w:r>
    </w:p>
    <w:p w14:paraId="48C624CE" w14:textId="77777777" w:rsidR="00457E70" w:rsidRPr="00106EC7" w:rsidRDefault="00457E70" w:rsidP="00457E70">
      <w:pPr>
        <w:pStyle w:val="a9"/>
      </w:pPr>
      <w:r w:rsidRPr="00457E70">
        <w:rPr>
          <w:lang w:val="en-US"/>
        </w:rPr>
        <w:t xml:space="preserve">  </w:t>
      </w:r>
      <w:proofErr w:type="gramStart"/>
      <w:r w:rsidRPr="00106EC7">
        <w:t>,</w:t>
      </w:r>
      <w:r w:rsidRPr="00457E70">
        <w:rPr>
          <w:lang w:val="en-US"/>
        </w:rPr>
        <w:t>Price</w:t>
      </w:r>
      <w:proofErr w:type="gramEnd"/>
      <w:r w:rsidRPr="00106EC7">
        <w:t xml:space="preserve">    </w:t>
      </w:r>
      <w:r w:rsidRPr="00457E70">
        <w:rPr>
          <w:lang w:val="en-US"/>
        </w:rPr>
        <w:t>INTEGER</w:t>
      </w:r>
      <w:r w:rsidRPr="00106EC7">
        <w:t xml:space="preserve">  </w:t>
      </w:r>
      <w:r w:rsidRPr="00457E70">
        <w:rPr>
          <w:lang w:val="en-US"/>
        </w:rPr>
        <w:t>NOT</w:t>
      </w:r>
      <w:r w:rsidRPr="00106EC7">
        <w:t xml:space="preserve"> </w:t>
      </w:r>
      <w:r w:rsidRPr="00457E70">
        <w:rPr>
          <w:lang w:val="en-US"/>
        </w:rPr>
        <w:t>NULL</w:t>
      </w:r>
    </w:p>
    <w:p w14:paraId="747EC27B" w14:textId="77777777" w:rsidR="00457E70" w:rsidRPr="00106EC7" w:rsidRDefault="00457E70" w:rsidP="00457E70">
      <w:pPr>
        <w:pStyle w:val="a9"/>
      </w:pPr>
      <w:r w:rsidRPr="00106EC7">
        <w:t>);</w:t>
      </w:r>
    </w:p>
    <w:p w14:paraId="6BB126C2" w14:textId="77777777" w:rsidR="00457E70" w:rsidRPr="00106EC7" w:rsidRDefault="00457E70" w:rsidP="000F5518">
      <w:pPr>
        <w:pStyle w:val="a9"/>
        <w:rPr>
          <w:lang w:val="en-US"/>
        </w:rPr>
      </w:pPr>
      <w:r>
        <w:t xml:space="preserve">Добавим информацию о 6 телескопах с помощью </w:t>
      </w:r>
      <w:r>
        <w:rPr>
          <w:lang w:val="en-US"/>
        </w:rPr>
        <w:t>SQL</w:t>
      </w:r>
      <w:r w:rsidRPr="00106EC7">
        <w:rPr>
          <w:lang w:val="en-US"/>
        </w:rPr>
        <w:t xml:space="preserve"> </w:t>
      </w:r>
      <w:r>
        <w:t>запроса</w:t>
      </w:r>
      <w:r w:rsidRPr="00106EC7">
        <w:rPr>
          <w:lang w:val="en-US"/>
        </w:rPr>
        <w:t>:</w:t>
      </w:r>
    </w:p>
    <w:p w14:paraId="0628E3AE" w14:textId="77777777" w:rsidR="00457E70" w:rsidRPr="00457E70" w:rsidRDefault="00457E70" w:rsidP="00457E70">
      <w:pPr>
        <w:pStyle w:val="a9"/>
        <w:rPr>
          <w:lang w:val="en-US"/>
        </w:rPr>
      </w:pPr>
      <w:r w:rsidRPr="00457E70">
        <w:rPr>
          <w:lang w:val="en-US"/>
        </w:rPr>
        <w:t>INSERT INTO telescops(</w:t>
      </w:r>
      <w:proofErr w:type="gramStart"/>
      <w:r w:rsidRPr="00457E70">
        <w:rPr>
          <w:lang w:val="en-US"/>
        </w:rPr>
        <w:t>id,Name</w:t>
      </w:r>
      <w:proofErr w:type="gramEnd"/>
      <w:r w:rsidRPr="00457E70">
        <w:rPr>
          <w:lang w:val="en-US"/>
        </w:rPr>
        <w:t>,Focus,Diameter,Weight,Price) VALUES (0,'</w:t>
      </w:r>
      <w:r>
        <w:t>Телескоп</w:t>
      </w:r>
      <w:r w:rsidRPr="00457E70">
        <w:rPr>
          <w:lang w:val="en-US"/>
        </w:rPr>
        <w:t xml:space="preserve"> Meade LX600 16" ACF </w:t>
      </w:r>
      <w:r>
        <w:t>с</w:t>
      </w:r>
      <w:r w:rsidRPr="00457E70">
        <w:rPr>
          <w:lang w:val="en-US"/>
        </w:rPr>
        <w:t xml:space="preserve"> </w:t>
      </w:r>
      <w:r>
        <w:t>системой</w:t>
      </w:r>
      <w:r w:rsidRPr="00457E70">
        <w:rPr>
          <w:lang w:val="en-US"/>
        </w:rPr>
        <w:t xml:space="preserve"> StarLock',3251,406,225,3370990);</w:t>
      </w:r>
    </w:p>
    <w:p w14:paraId="69B33FC8" w14:textId="77777777" w:rsidR="00457E70" w:rsidRPr="00457E70" w:rsidRDefault="00457E70" w:rsidP="00457E70">
      <w:pPr>
        <w:pStyle w:val="a9"/>
        <w:rPr>
          <w:lang w:val="en-US"/>
        </w:rPr>
      </w:pPr>
      <w:r w:rsidRPr="00457E70">
        <w:rPr>
          <w:lang w:val="en-US"/>
        </w:rPr>
        <w:t>INSERT INTO telescops(</w:t>
      </w:r>
      <w:proofErr w:type="gramStart"/>
      <w:r w:rsidRPr="00457E70">
        <w:rPr>
          <w:lang w:val="en-US"/>
        </w:rPr>
        <w:t>id,Name</w:t>
      </w:r>
      <w:proofErr w:type="gramEnd"/>
      <w:r w:rsidRPr="00457E70">
        <w:rPr>
          <w:lang w:val="en-US"/>
        </w:rPr>
        <w:t>,Focus,Diameter,Weight,Price) VALUES (1,'</w:t>
      </w:r>
      <w:r>
        <w:t>Солнечный</w:t>
      </w:r>
      <w:r w:rsidRPr="00457E70">
        <w:rPr>
          <w:lang w:val="en-US"/>
        </w:rPr>
        <w:t xml:space="preserve"> </w:t>
      </w:r>
      <w:r>
        <w:t>телескоп</w:t>
      </w:r>
      <w:r w:rsidRPr="00457E70">
        <w:rPr>
          <w:lang w:val="en-US"/>
        </w:rPr>
        <w:t xml:space="preserve"> CORONADO SolarMax III 90 Double Stack, </w:t>
      </w:r>
      <w:r>
        <w:t>с</w:t>
      </w:r>
      <w:r w:rsidRPr="00457E70">
        <w:rPr>
          <w:lang w:val="en-US"/>
        </w:rPr>
        <w:t xml:space="preserve"> </w:t>
      </w:r>
      <w:r>
        <w:t>блок</w:t>
      </w:r>
      <w:r w:rsidRPr="00457E70">
        <w:rPr>
          <w:lang w:val="en-US"/>
        </w:rPr>
        <w:t xml:space="preserve">. </w:t>
      </w:r>
      <w:r>
        <w:t>фильтром</w:t>
      </w:r>
      <w:r w:rsidRPr="00457E70">
        <w:rPr>
          <w:lang w:val="en-US"/>
        </w:rPr>
        <w:t xml:space="preserve"> 30 </w:t>
      </w:r>
      <w:r>
        <w:t>мм</w:t>
      </w:r>
      <w:r w:rsidRPr="00457E70">
        <w:rPr>
          <w:lang w:val="en-US"/>
        </w:rPr>
        <w:t xml:space="preserve"> (OTA)',800,90,10,1056990);</w:t>
      </w:r>
    </w:p>
    <w:p w14:paraId="1CA2D6FE" w14:textId="77777777" w:rsidR="00457E70" w:rsidRPr="00457E70" w:rsidRDefault="00457E70" w:rsidP="00457E70">
      <w:pPr>
        <w:pStyle w:val="a9"/>
        <w:rPr>
          <w:lang w:val="en-US"/>
        </w:rPr>
      </w:pPr>
      <w:r w:rsidRPr="00457E70">
        <w:rPr>
          <w:lang w:val="en-US"/>
        </w:rPr>
        <w:t>INSERT INTO telescops(</w:t>
      </w:r>
      <w:proofErr w:type="gramStart"/>
      <w:r w:rsidRPr="00457E70">
        <w:rPr>
          <w:lang w:val="en-US"/>
        </w:rPr>
        <w:t>id,Name</w:t>
      </w:r>
      <w:proofErr w:type="gramEnd"/>
      <w:r w:rsidRPr="00457E70">
        <w:rPr>
          <w:lang w:val="en-US"/>
        </w:rPr>
        <w:t>,Focus,Diameter,Weight,Price) VALUES (2,'</w:t>
      </w:r>
      <w:r>
        <w:t>Телескоп</w:t>
      </w:r>
      <w:r w:rsidRPr="00457E70">
        <w:rPr>
          <w:lang w:val="en-US"/>
        </w:rPr>
        <w:t xml:space="preserve"> Levenhuk Skyline BASE 50T',600,50,2.4,6990);</w:t>
      </w:r>
    </w:p>
    <w:p w14:paraId="2E1E8100" w14:textId="77777777" w:rsidR="00457E70" w:rsidRPr="00457E70" w:rsidRDefault="00457E70" w:rsidP="00457E70">
      <w:pPr>
        <w:pStyle w:val="a9"/>
        <w:rPr>
          <w:lang w:val="en-US"/>
        </w:rPr>
      </w:pPr>
      <w:r w:rsidRPr="00457E70">
        <w:rPr>
          <w:lang w:val="en-US"/>
        </w:rPr>
        <w:t>INSERT INTO telescops(</w:t>
      </w:r>
      <w:proofErr w:type="gramStart"/>
      <w:r w:rsidRPr="00457E70">
        <w:rPr>
          <w:lang w:val="en-US"/>
        </w:rPr>
        <w:t>id,Name</w:t>
      </w:r>
      <w:proofErr w:type="gramEnd"/>
      <w:r w:rsidRPr="00457E70">
        <w:rPr>
          <w:lang w:val="en-US"/>
        </w:rPr>
        <w:t>,Focus,Diameter,Weight,Price) VALUES (3,'</w:t>
      </w:r>
      <w:r>
        <w:t>Телескоп</w:t>
      </w:r>
      <w:r w:rsidRPr="00457E70">
        <w:rPr>
          <w:lang w:val="en-US"/>
        </w:rPr>
        <w:t xml:space="preserve"> Konus Konuspace-4 50/600 AZ, </w:t>
      </w:r>
      <w:r>
        <w:t>настольный</w:t>
      </w:r>
      <w:r w:rsidRPr="00457E70">
        <w:rPr>
          <w:lang w:val="en-US"/>
        </w:rPr>
        <w:t>',600,50,1.28,6390);</w:t>
      </w:r>
    </w:p>
    <w:p w14:paraId="6347B5B7" w14:textId="77777777" w:rsidR="00457E70" w:rsidRPr="00457E70" w:rsidRDefault="00457E70" w:rsidP="00457E70">
      <w:pPr>
        <w:pStyle w:val="a9"/>
        <w:rPr>
          <w:lang w:val="en-US"/>
        </w:rPr>
      </w:pPr>
      <w:r w:rsidRPr="00457E70">
        <w:rPr>
          <w:lang w:val="en-US"/>
        </w:rPr>
        <w:t>INSERT INTO telescops(</w:t>
      </w:r>
      <w:proofErr w:type="gramStart"/>
      <w:r w:rsidRPr="00457E70">
        <w:rPr>
          <w:lang w:val="en-US"/>
        </w:rPr>
        <w:t>id,Name</w:t>
      </w:r>
      <w:proofErr w:type="gramEnd"/>
      <w:r w:rsidRPr="00457E70">
        <w:rPr>
          <w:lang w:val="en-US"/>
        </w:rPr>
        <w:t>,Focus,Diameter,Weight,Price) VALUES (4,'</w:t>
      </w:r>
      <w:r>
        <w:t>Телескоп</w:t>
      </w:r>
      <w:r w:rsidRPr="00457E70">
        <w:rPr>
          <w:lang w:val="en-US"/>
        </w:rPr>
        <w:t xml:space="preserve"> Sky-Watcher BK 607AZ2',700,60,4.12,13990);</w:t>
      </w:r>
    </w:p>
    <w:p w14:paraId="511309B7" w14:textId="77777777" w:rsidR="00457E70" w:rsidRPr="00457E70" w:rsidRDefault="00457E70" w:rsidP="00457E70">
      <w:pPr>
        <w:pStyle w:val="a9"/>
        <w:rPr>
          <w:lang w:val="en-US"/>
        </w:rPr>
      </w:pPr>
      <w:r w:rsidRPr="00457E70">
        <w:rPr>
          <w:lang w:val="en-US"/>
        </w:rPr>
        <w:t>INSERT INTO telescops(</w:t>
      </w:r>
      <w:proofErr w:type="gramStart"/>
      <w:r w:rsidRPr="00457E70">
        <w:rPr>
          <w:lang w:val="en-US"/>
        </w:rPr>
        <w:t>id,Name</w:t>
      </w:r>
      <w:proofErr w:type="gramEnd"/>
      <w:r w:rsidRPr="00457E70">
        <w:rPr>
          <w:lang w:val="en-US"/>
        </w:rPr>
        <w:t>,Focus,Diameter,Weight,Price) VALUES (5,'</w:t>
      </w:r>
      <w:r>
        <w:t>Телескоп</w:t>
      </w:r>
      <w:r w:rsidRPr="00457E70">
        <w:rPr>
          <w:lang w:val="en-US"/>
        </w:rPr>
        <w:t xml:space="preserve"> Levenhuk Skyline Travel 50',360,50,2.3,7990);</w:t>
      </w:r>
    </w:p>
    <w:p w14:paraId="136476B1" w14:textId="102A3274" w:rsidR="00457E70" w:rsidRDefault="00457E70" w:rsidP="00457E70">
      <w:pPr>
        <w:pStyle w:val="a9"/>
        <w:rPr>
          <w:lang w:val="en-US"/>
        </w:rPr>
      </w:pPr>
      <w:r w:rsidRPr="00457E70">
        <w:rPr>
          <w:lang w:val="en-US"/>
        </w:rPr>
        <w:t>INSERT INTO telescops(</w:t>
      </w:r>
      <w:proofErr w:type="gramStart"/>
      <w:r w:rsidRPr="00457E70">
        <w:rPr>
          <w:lang w:val="en-US"/>
        </w:rPr>
        <w:t>id,Name</w:t>
      </w:r>
      <w:proofErr w:type="gramEnd"/>
      <w:r w:rsidRPr="00457E70">
        <w:rPr>
          <w:lang w:val="en-US"/>
        </w:rPr>
        <w:t>,Focus,Diameter,Weight,Price) VALUES (6,'</w:t>
      </w:r>
      <w:r>
        <w:t>Телескоп</w:t>
      </w:r>
      <w:r w:rsidRPr="00457E70">
        <w:rPr>
          <w:lang w:val="en-US"/>
        </w:rPr>
        <w:t xml:space="preserve"> Levenhuk Skyline Travel 80',400,80,3.87,19900);</w:t>
      </w:r>
    </w:p>
    <w:p w14:paraId="41B07588" w14:textId="1A446F1F" w:rsidR="000F5518" w:rsidRDefault="009217B6" w:rsidP="000F5518">
      <w:pPr>
        <w:pStyle w:val="a9"/>
      </w:pPr>
      <w:r>
        <w:lastRenderedPageBreak/>
        <w:t>На рисунке ниже представлена таблица «</w:t>
      </w:r>
      <w:r w:rsidR="00457E70">
        <w:rPr>
          <w:lang w:val="en-US"/>
        </w:rPr>
        <w:t>telescops</w:t>
      </w:r>
      <w:r>
        <w:t>» базы данных sts0</w:t>
      </w:r>
      <w:r w:rsidR="00457E70" w:rsidRPr="00457E70">
        <w:t>7</w:t>
      </w:r>
      <w:r>
        <w:t>-</w:t>
      </w:r>
      <w:r w:rsidRPr="00457E70">
        <w:rPr>
          <w:highlight w:val="yellow"/>
        </w:rPr>
        <w:t>13194</w:t>
      </w:r>
      <w:r>
        <w:t>. В ней содержатся данные</w:t>
      </w:r>
      <w:r w:rsidR="00457E70">
        <w:t xml:space="preserve"> о телескопах</w:t>
      </w:r>
      <w:r>
        <w:t xml:space="preserve">. </w:t>
      </w:r>
      <w:r w:rsidR="008174A4">
        <w:t xml:space="preserve">Ниже приведена таблица с данными, выведенная через </w:t>
      </w:r>
      <w:r w:rsidR="00457E70">
        <w:rPr>
          <w:lang w:val="en-US"/>
        </w:rPr>
        <w:t>phpMyAdmin</w:t>
      </w:r>
      <w:r w:rsidR="008174A4">
        <w:t xml:space="preserve"> (</w:t>
      </w:r>
      <w:r w:rsidR="008174A4">
        <w:fldChar w:fldCharType="begin"/>
      </w:r>
      <w:r w:rsidR="008174A4">
        <w:instrText xml:space="preserve"> REF _Ref39852133 \h </w:instrText>
      </w:r>
      <w:r w:rsidR="008174A4">
        <w:fldChar w:fldCharType="separate"/>
      </w:r>
      <w:r w:rsidR="00DD47BC">
        <w:t xml:space="preserve">Рисунок </w:t>
      </w:r>
      <w:r w:rsidR="00DD47BC">
        <w:rPr>
          <w:noProof/>
        </w:rPr>
        <w:t>1</w:t>
      </w:r>
      <w:r w:rsidR="008174A4">
        <w:fldChar w:fldCharType="end"/>
      </w:r>
      <w:r w:rsidR="008174A4">
        <w:t>) и личный сайт (</w:t>
      </w:r>
      <w:r w:rsidR="008174A4">
        <w:fldChar w:fldCharType="begin"/>
      </w:r>
      <w:r w:rsidR="008174A4">
        <w:instrText xml:space="preserve"> REF _Ref39852148 \h </w:instrText>
      </w:r>
      <w:r w:rsidR="008174A4">
        <w:fldChar w:fldCharType="separate"/>
      </w:r>
      <w:r w:rsidR="00DD47BC">
        <w:t xml:space="preserve">Рисунок </w:t>
      </w:r>
      <w:r w:rsidR="00DD47BC">
        <w:rPr>
          <w:noProof/>
        </w:rPr>
        <w:t>2</w:t>
      </w:r>
      <w:r w:rsidR="008174A4">
        <w:fldChar w:fldCharType="end"/>
      </w:r>
      <w:r w:rsidR="008174A4">
        <w:t>).</w:t>
      </w:r>
    </w:p>
    <w:p w14:paraId="74B52E7F" w14:textId="18FE750C" w:rsidR="008174A4" w:rsidRDefault="00457E70" w:rsidP="008174A4">
      <w:pPr>
        <w:pStyle w:val="a9"/>
        <w:keepNext/>
        <w:ind w:firstLine="0"/>
        <w:jc w:val="center"/>
      </w:pPr>
      <w:r w:rsidRPr="00457E70">
        <w:rPr>
          <w:noProof/>
        </w:rPr>
        <w:drawing>
          <wp:inline distT="0" distB="0" distL="0" distR="0" wp14:anchorId="74DD1AE8" wp14:editId="6909AFC0">
            <wp:extent cx="6191885" cy="3335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CF4E" w14:textId="15A8B659" w:rsidR="008174A4" w:rsidRDefault="008174A4" w:rsidP="008174A4">
      <w:pPr>
        <w:pStyle w:val="ac"/>
        <w:jc w:val="center"/>
      </w:pPr>
      <w:bookmarkStart w:id="7" w:name="_Ref39852133"/>
      <w:r>
        <w:t xml:space="preserve">Рисунок </w:t>
      </w:r>
      <w:fldSimple w:instr=" SEQ Рисунок \* ARABIC ">
        <w:r w:rsidR="00DD47BC">
          <w:rPr>
            <w:noProof/>
          </w:rPr>
          <w:t>1</w:t>
        </w:r>
      </w:fldSimple>
      <w:bookmarkEnd w:id="7"/>
      <w:r>
        <w:t xml:space="preserve"> - Таблица "</w:t>
      </w:r>
      <w:r w:rsidR="00457E70">
        <w:rPr>
          <w:lang w:val="en-US"/>
        </w:rPr>
        <w:t>telescops</w:t>
      </w:r>
      <w:r>
        <w:t>"</w:t>
      </w:r>
    </w:p>
    <w:p w14:paraId="12BD0D3E" w14:textId="51F3EA20" w:rsidR="008174A4" w:rsidRDefault="009700AA" w:rsidP="008174A4">
      <w:pPr>
        <w:keepNext/>
      </w:pPr>
      <w:r w:rsidRPr="009700AA">
        <w:rPr>
          <w:noProof/>
        </w:rPr>
        <w:lastRenderedPageBreak/>
        <w:drawing>
          <wp:inline distT="0" distB="0" distL="0" distR="0" wp14:anchorId="1569B15C" wp14:editId="5B45F48E">
            <wp:extent cx="6191885" cy="4669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7DE6" w14:textId="5E1F56F0" w:rsidR="008174A4" w:rsidRDefault="008174A4" w:rsidP="008174A4">
      <w:pPr>
        <w:pStyle w:val="ac"/>
        <w:ind w:firstLine="0"/>
        <w:jc w:val="center"/>
      </w:pPr>
      <w:bookmarkStart w:id="8" w:name="_Ref39852148"/>
      <w:r>
        <w:t xml:space="preserve">Рисунок </w:t>
      </w:r>
      <w:fldSimple w:instr=" SEQ Рисунок \* ARABIC ">
        <w:r w:rsidR="00DD47BC">
          <w:rPr>
            <w:noProof/>
          </w:rPr>
          <w:t>2</w:t>
        </w:r>
      </w:fldSimple>
      <w:bookmarkEnd w:id="8"/>
      <w:r w:rsidRPr="00F11504">
        <w:t xml:space="preserve"> - </w:t>
      </w:r>
      <w:r>
        <w:t>Таблица, выведенная на сайт</w:t>
      </w:r>
    </w:p>
    <w:p w14:paraId="523EE3E8" w14:textId="0A3D9320" w:rsidR="008174A4" w:rsidRDefault="008174A4" w:rsidP="008174A4">
      <w:pPr>
        <w:pStyle w:val="a9"/>
        <w:rPr>
          <w:lang w:val="en-US"/>
        </w:rPr>
      </w:pPr>
      <w:r>
        <w:t>Далее</w:t>
      </w:r>
      <w:r w:rsidR="00F11504">
        <w:t xml:space="preserve"> нужно сформировать запрос к базе данных, чтобы отсортировать данные по критерию </w:t>
      </w:r>
      <w:r w:rsidR="00F11504" w:rsidRPr="00F11504">
        <w:rPr>
          <w:lang w:val="en-US"/>
        </w:rPr>
        <w:t>«</w:t>
      </w:r>
      <w:r w:rsidR="007F0923">
        <w:t>фокусное</w:t>
      </w:r>
      <w:r w:rsidR="007F0923" w:rsidRPr="00221624">
        <w:rPr>
          <w:lang w:val="en-US"/>
        </w:rPr>
        <w:t xml:space="preserve"> </w:t>
      </w:r>
      <w:proofErr w:type="gramStart"/>
      <w:r w:rsidR="007F0923">
        <w:t>расстояние</w:t>
      </w:r>
      <w:r w:rsidR="007F0923" w:rsidRPr="00F11504">
        <w:rPr>
          <w:lang w:val="en-US"/>
        </w:rPr>
        <w:t xml:space="preserve"> </w:t>
      </w:r>
      <w:r w:rsidR="00F11504" w:rsidRPr="00F11504">
        <w:rPr>
          <w:lang w:val="en-US"/>
        </w:rPr>
        <w:t>»</w:t>
      </w:r>
      <w:proofErr w:type="gramEnd"/>
      <w:r w:rsidR="00F11504" w:rsidRPr="00F11504">
        <w:rPr>
          <w:lang w:val="en-US"/>
        </w:rPr>
        <w:t xml:space="preserve">. </w:t>
      </w:r>
      <w:r w:rsidR="00F11504">
        <w:t>Вид</w:t>
      </w:r>
      <w:r w:rsidR="00F11504" w:rsidRPr="00F11504">
        <w:rPr>
          <w:lang w:val="en-US"/>
        </w:rPr>
        <w:t xml:space="preserve"> </w:t>
      </w:r>
      <w:r w:rsidR="00F11504">
        <w:t>запроса</w:t>
      </w:r>
      <w:r w:rsidR="00F11504" w:rsidRPr="00F11504">
        <w:rPr>
          <w:lang w:val="en-US"/>
        </w:rPr>
        <w:t xml:space="preserve"> </w:t>
      </w:r>
      <w:r w:rsidR="00F11504">
        <w:t>к</w:t>
      </w:r>
      <w:r w:rsidR="00F11504" w:rsidRPr="00F11504">
        <w:rPr>
          <w:lang w:val="en-US"/>
        </w:rPr>
        <w:t xml:space="preserve"> </w:t>
      </w:r>
      <w:r w:rsidR="00F11504">
        <w:t>БД</w:t>
      </w:r>
      <w:r w:rsidR="00F11504" w:rsidRPr="00F11504">
        <w:rPr>
          <w:lang w:val="en-US"/>
        </w:rPr>
        <w:t xml:space="preserve"> </w:t>
      </w:r>
      <w:proofErr w:type="gramStart"/>
      <w:r w:rsidR="00F11504" w:rsidRPr="00F11504">
        <w:rPr>
          <w:lang w:val="en-US"/>
        </w:rPr>
        <w:t>«</w:t>
      </w:r>
      <w:r w:rsidR="007F0923" w:rsidRPr="00221624">
        <w:rPr>
          <w:lang w:val="en-US"/>
        </w:rPr>
        <w:t xml:space="preserve"> </w:t>
      </w:r>
      <w:r w:rsidR="007F0923" w:rsidRPr="007F0923">
        <w:rPr>
          <w:lang w:val="en-US"/>
        </w:rPr>
        <w:t>SELECT</w:t>
      </w:r>
      <w:proofErr w:type="gramEnd"/>
      <w:r w:rsidR="007F0923" w:rsidRPr="007F0923">
        <w:rPr>
          <w:lang w:val="en-US"/>
        </w:rPr>
        <w:t xml:space="preserve"> * FROM telescops  ORDER BY focus ASC</w:t>
      </w:r>
      <w:r w:rsidR="007F0923" w:rsidRPr="00221624">
        <w:rPr>
          <w:lang w:val="en-US"/>
        </w:rPr>
        <w:t>»</w:t>
      </w:r>
      <w:r w:rsidR="00F11504" w:rsidRPr="00F11504">
        <w:rPr>
          <w:lang w:val="en-US"/>
        </w:rPr>
        <w:t>.</w:t>
      </w:r>
    </w:p>
    <w:p w14:paraId="2A8EC1C6" w14:textId="35BAE224" w:rsidR="00F11504" w:rsidRDefault="00F11504" w:rsidP="008174A4">
      <w:pPr>
        <w:pStyle w:val="a9"/>
      </w:pPr>
      <w:r>
        <w:t xml:space="preserve">Результат запроса представлен ниже, таблица в </w:t>
      </w:r>
      <w:r w:rsidR="00221624">
        <w:rPr>
          <w:lang w:val="en-US"/>
        </w:rPr>
        <w:t>phpMyAdmin</w:t>
      </w:r>
      <w:r w:rsidR="00221624" w:rsidRPr="00221624">
        <w:t xml:space="preserve"> </w:t>
      </w:r>
      <w:r>
        <w:t>(</w:t>
      </w:r>
      <w:r>
        <w:fldChar w:fldCharType="begin"/>
      </w:r>
      <w:r>
        <w:instrText xml:space="preserve"> REF _Ref39852842 \h </w:instrText>
      </w:r>
      <w:r>
        <w:fldChar w:fldCharType="separate"/>
      </w:r>
      <w:r w:rsidR="00DD47BC">
        <w:t>Рисунок</w:t>
      </w:r>
      <w:r w:rsidR="00DD47BC" w:rsidRPr="00F11504">
        <w:rPr>
          <w:lang w:val="en-US"/>
        </w:rPr>
        <w:t xml:space="preserve"> </w:t>
      </w:r>
      <w:r w:rsidR="00DD47BC">
        <w:rPr>
          <w:noProof/>
          <w:lang w:val="en-US"/>
        </w:rPr>
        <w:t>3</w:t>
      </w:r>
      <w:r>
        <w:fldChar w:fldCharType="end"/>
      </w:r>
      <w:r>
        <w:t>), таблица на личном сайте (</w:t>
      </w:r>
      <w:r>
        <w:fldChar w:fldCharType="begin"/>
      </w:r>
      <w:r>
        <w:instrText xml:space="preserve"> REF _Ref39852852 \h </w:instrText>
      </w:r>
      <w:r>
        <w:fldChar w:fldCharType="separate"/>
      </w:r>
      <w:r w:rsidR="00DD47BC">
        <w:t xml:space="preserve">Рисунок </w:t>
      </w:r>
      <w:r w:rsidR="00DD47BC">
        <w:rPr>
          <w:noProof/>
        </w:rPr>
        <w:t>4</w:t>
      </w:r>
      <w:r>
        <w:fldChar w:fldCharType="end"/>
      </w:r>
      <w:r>
        <w:t>).</w:t>
      </w:r>
    </w:p>
    <w:p w14:paraId="5EF16AA2" w14:textId="015ECF83" w:rsidR="00F11504" w:rsidRDefault="001C6CB3" w:rsidP="00F11504">
      <w:pPr>
        <w:pStyle w:val="a9"/>
        <w:keepNext/>
        <w:ind w:firstLine="0"/>
      </w:pPr>
      <w:r w:rsidRPr="001C6CB3">
        <w:rPr>
          <w:noProof/>
        </w:rPr>
        <w:drawing>
          <wp:inline distT="0" distB="0" distL="0" distR="0" wp14:anchorId="2D4B8718" wp14:editId="6A695A0F">
            <wp:extent cx="6191885" cy="15417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AA71" w14:textId="4D6BC7EA" w:rsidR="00F11504" w:rsidRDefault="00F11504" w:rsidP="00F11504">
      <w:pPr>
        <w:pStyle w:val="ac"/>
        <w:ind w:firstLine="0"/>
        <w:jc w:val="center"/>
        <w:rPr>
          <w:lang w:val="en-US"/>
        </w:rPr>
      </w:pPr>
      <w:bookmarkStart w:id="9" w:name="_Ref39852842"/>
      <w:r>
        <w:t>Рисунок</w:t>
      </w:r>
      <w:r w:rsidRPr="00F11504">
        <w:rPr>
          <w:lang w:val="en-US"/>
        </w:rPr>
        <w:t xml:space="preserve"> </w:t>
      </w:r>
      <w:r>
        <w:fldChar w:fldCharType="begin"/>
      </w:r>
      <w:r w:rsidRPr="00F11504">
        <w:rPr>
          <w:lang w:val="en-US"/>
        </w:rPr>
        <w:instrText xml:space="preserve"> SEQ </w:instrText>
      </w:r>
      <w:r>
        <w:instrText>Рисунок</w:instrText>
      </w:r>
      <w:r w:rsidRPr="00F11504">
        <w:rPr>
          <w:lang w:val="en-US"/>
        </w:rPr>
        <w:instrText xml:space="preserve"> \* ARABIC </w:instrText>
      </w:r>
      <w:r>
        <w:fldChar w:fldCharType="separate"/>
      </w:r>
      <w:r w:rsidR="00DD47BC">
        <w:rPr>
          <w:noProof/>
          <w:lang w:val="en-US"/>
        </w:rPr>
        <w:t>3</w:t>
      </w:r>
      <w:r>
        <w:fldChar w:fldCharType="end"/>
      </w:r>
      <w:bookmarkEnd w:id="9"/>
      <w:r w:rsidRPr="00F11504">
        <w:rPr>
          <w:lang w:val="en-US"/>
        </w:rPr>
        <w:t xml:space="preserve"> - </w:t>
      </w:r>
      <w:r>
        <w:t>Запрос</w:t>
      </w:r>
      <w:r w:rsidRPr="00F11504">
        <w:rPr>
          <w:lang w:val="en-US"/>
        </w:rPr>
        <w:t>1</w:t>
      </w:r>
    </w:p>
    <w:p w14:paraId="6F95D35F" w14:textId="26ACBE37" w:rsidR="00F11504" w:rsidRDefault="001C6CB3" w:rsidP="00F11504">
      <w:pPr>
        <w:keepNext/>
        <w:jc w:val="center"/>
      </w:pPr>
      <w:r w:rsidRPr="001C6CB3">
        <w:rPr>
          <w:noProof/>
        </w:rPr>
        <w:lastRenderedPageBreak/>
        <w:drawing>
          <wp:inline distT="0" distB="0" distL="0" distR="0" wp14:anchorId="4C0A17D3" wp14:editId="0792D7A1">
            <wp:extent cx="6191885" cy="4669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9442" w14:textId="05F8F6D9" w:rsidR="00F11504" w:rsidRDefault="00F11504" w:rsidP="00F11504">
      <w:pPr>
        <w:pStyle w:val="ac"/>
        <w:ind w:firstLine="0"/>
        <w:jc w:val="center"/>
      </w:pPr>
      <w:bookmarkStart w:id="10" w:name="_Ref39852852"/>
      <w:r>
        <w:t xml:space="preserve">Рисунок </w:t>
      </w:r>
      <w:fldSimple w:instr=" SEQ Рисунок \* ARABIC ">
        <w:r w:rsidR="00DD47BC">
          <w:rPr>
            <w:noProof/>
          </w:rPr>
          <w:t>4</w:t>
        </w:r>
      </w:fldSimple>
      <w:bookmarkEnd w:id="10"/>
      <w:r>
        <w:t xml:space="preserve"> - Запрос1 на личном сайте</w:t>
      </w:r>
    </w:p>
    <w:p w14:paraId="7009841D" w14:textId="546ACBAA" w:rsidR="00F11504" w:rsidRPr="003503D6" w:rsidRDefault="00F11504" w:rsidP="003503D6">
      <w:pPr>
        <w:pStyle w:val="a9"/>
      </w:pPr>
      <w:r>
        <w:t xml:space="preserve">Далее </w:t>
      </w:r>
      <w:r w:rsidR="003503D6">
        <w:t>необходимо сформировать запрос на выборку</w:t>
      </w:r>
      <w:r w:rsidR="001C6CB3">
        <w:t xml:space="preserve"> </w:t>
      </w:r>
      <w:proofErr w:type="gramStart"/>
      <w:r w:rsidR="001C6CB3">
        <w:t>телескопов</w:t>
      </w:r>
      <w:proofErr w:type="gramEnd"/>
      <w:r w:rsidR="001C6CB3">
        <w:t xml:space="preserve"> у которых диаметр объектива больше 70мм</w:t>
      </w:r>
      <w:r w:rsidR="003503D6">
        <w:t>. Вид</w:t>
      </w:r>
      <w:r w:rsidR="003503D6" w:rsidRPr="003503D6">
        <w:t xml:space="preserve"> </w:t>
      </w:r>
      <w:r w:rsidR="003503D6">
        <w:t>запроса</w:t>
      </w:r>
      <w:r w:rsidR="003503D6" w:rsidRPr="003503D6">
        <w:t xml:space="preserve"> </w:t>
      </w:r>
      <w:r w:rsidR="003503D6">
        <w:t>к</w:t>
      </w:r>
      <w:r w:rsidR="003503D6" w:rsidRPr="003503D6">
        <w:t xml:space="preserve"> </w:t>
      </w:r>
      <w:r w:rsidR="003503D6">
        <w:t>БД</w:t>
      </w:r>
      <w:r w:rsidR="003503D6" w:rsidRPr="003503D6">
        <w:t xml:space="preserve"> </w:t>
      </w:r>
      <w:r w:rsidRPr="003503D6">
        <w:t>«</w:t>
      </w:r>
      <w:r w:rsidR="001C6CB3" w:rsidRPr="001C6CB3">
        <w:t xml:space="preserve">SELECT * FROM telescops WHERE </w:t>
      </w:r>
      <w:proofErr w:type="gramStart"/>
      <w:r w:rsidR="001C6CB3" w:rsidRPr="001C6CB3">
        <w:t>diameter &gt;</w:t>
      </w:r>
      <w:proofErr w:type="gramEnd"/>
      <w:r w:rsidR="001C6CB3" w:rsidRPr="001C6CB3">
        <w:t xml:space="preserve"> 70</w:t>
      </w:r>
      <w:r w:rsidRPr="003503D6">
        <w:t>»</w:t>
      </w:r>
      <w:r w:rsidR="003503D6" w:rsidRPr="003503D6">
        <w:t>.</w:t>
      </w:r>
    </w:p>
    <w:p w14:paraId="678892BE" w14:textId="62920660" w:rsidR="003503D6" w:rsidRDefault="003503D6" w:rsidP="003503D6">
      <w:pPr>
        <w:pStyle w:val="a9"/>
      </w:pPr>
      <w:r>
        <w:t xml:space="preserve">Результат запроса представлен ниже, таблица в </w:t>
      </w:r>
      <w:r w:rsidR="001C6CB3">
        <w:rPr>
          <w:lang w:val="en-US"/>
        </w:rPr>
        <w:t>phpMyAdmin</w:t>
      </w:r>
      <w:r>
        <w:t xml:space="preserve"> (</w:t>
      </w:r>
      <w:r>
        <w:fldChar w:fldCharType="begin"/>
      </w:r>
      <w:r>
        <w:instrText xml:space="preserve"> REF _Ref39853317 \h </w:instrText>
      </w:r>
      <w:r>
        <w:fldChar w:fldCharType="separate"/>
      </w:r>
      <w:r w:rsidR="00DD47BC">
        <w:t xml:space="preserve">Рисунок </w:t>
      </w:r>
      <w:r w:rsidR="00DD47BC">
        <w:rPr>
          <w:noProof/>
        </w:rPr>
        <w:t>5</w:t>
      </w:r>
      <w:r>
        <w:fldChar w:fldCharType="end"/>
      </w:r>
      <w:r>
        <w:t>), таблица на личном сайте (</w:t>
      </w:r>
      <w:r>
        <w:fldChar w:fldCharType="begin"/>
      </w:r>
      <w:r>
        <w:instrText xml:space="preserve"> REF _Ref39853335 \h </w:instrText>
      </w:r>
      <w:r>
        <w:fldChar w:fldCharType="separate"/>
      </w:r>
      <w:r w:rsidR="00DD47BC">
        <w:t xml:space="preserve">Рисунок </w:t>
      </w:r>
      <w:r w:rsidR="00DD47BC">
        <w:rPr>
          <w:noProof/>
        </w:rPr>
        <w:t>6</w:t>
      </w:r>
      <w:r>
        <w:fldChar w:fldCharType="end"/>
      </w:r>
      <w:r>
        <w:t>).</w:t>
      </w:r>
    </w:p>
    <w:p w14:paraId="4F55AD19" w14:textId="6668BFEA" w:rsidR="003503D6" w:rsidRDefault="00DD27A8" w:rsidP="003503D6">
      <w:pPr>
        <w:pStyle w:val="a9"/>
        <w:keepNext/>
        <w:ind w:firstLine="0"/>
        <w:jc w:val="center"/>
      </w:pPr>
      <w:r w:rsidRPr="00DD27A8">
        <w:rPr>
          <w:noProof/>
        </w:rPr>
        <w:drawing>
          <wp:inline distT="0" distB="0" distL="0" distR="0" wp14:anchorId="5B9754D0" wp14:editId="2F3B692D">
            <wp:extent cx="6191885" cy="8832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F899" w14:textId="793AE5A6" w:rsidR="003503D6" w:rsidRDefault="003503D6" w:rsidP="003503D6">
      <w:pPr>
        <w:pStyle w:val="ac"/>
        <w:ind w:firstLine="0"/>
        <w:jc w:val="center"/>
      </w:pPr>
      <w:bookmarkStart w:id="11" w:name="_Ref39853317"/>
      <w:r>
        <w:t xml:space="preserve">Рисунок </w:t>
      </w:r>
      <w:fldSimple w:instr=" SEQ Рисунок \* ARABIC ">
        <w:r w:rsidR="00DD47BC">
          <w:rPr>
            <w:noProof/>
          </w:rPr>
          <w:t>5</w:t>
        </w:r>
      </w:fldSimple>
      <w:bookmarkEnd w:id="11"/>
      <w:r>
        <w:rPr>
          <w:lang w:val="en-US"/>
        </w:rPr>
        <w:t xml:space="preserve"> - </w:t>
      </w:r>
      <w:r>
        <w:t>Запрос2</w:t>
      </w:r>
    </w:p>
    <w:p w14:paraId="0246E976" w14:textId="0E5C8EFC" w:rsidR="003503D6" w:rsidRDefault="00DD27A8" w:rsidP="003503D6">
      <w:pPr>
        <w:pStyle w:val="a9"/>
        <w:keepNext/>
        <w:ind w:firstLine="0"/>
        <w:jc w:val="center"/>
      </w:pPr>
      <w:r w:rsidRPr="00DD27A8">
        <w:rPr>
          <w:noProof/>
        </w:rPr>
        <w:lastRenderedPageBreak/>
        <w:drawing>
          <wp:inline distT="0" distB="0" distL="0" distR="0" wp14:anchorId="0FE62082" wp14:editId="197D168A">
            <wp:extent cx="6191885" cy="4669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23EE" w14:textId="2FC7DBBB" w:rsidR="003503D6" w:rsidRDefault="003503D6" w:rsidP="003503D6">
      <w:pPr>
        <w:pStyle w:val="ac"/>
        <w:ind w:firstLine="0"/>
        <w:jc w:val="center"/>
      </w:pPr>
      <w:bookmarkStart w:id="12" w:name="_Ref39853335"/>
      <w:r>
        <w:t xml:space="preserve">Рисунок </w:t>
      </w:r>
      <w:fldSimple w:instr=" SEQ Рисунок \* ARABIC ">
        <w:r w:rsidR="00DD47BC">
          <w:rPr>
            <w:noProof/>
          </w:rPr>
          <w:t>6</w:t>
        </w:r>
      </w:fldSimple>
      <w:bookmarkEnd w:id="12"/>
      <w:r>
        <w:t xml:space="preserve"> - Запрос2 на личном сайте</w:t>
      </w:r>
    </w:p>
    <w:p w14:paraId="3BF52F7E" w14:textId="77777777" w:rsidR="001F391A" w:rsidRDefault="007F2B18" w:rsidP="007F2B18">
      <w:pPr>
        <w:pStyle w:val="a9"/>
      </w:pPr>
      <w:r>
        <w:t xml:space="preserve">Опираясь на полученные навыки, можно сформировать и более сложные запросы, пример одного из возможных запросов приведен </w:t>
      </w:r>
      <w:proofErr w:type="gramStart"/>
      <w:r>
        <w:t>ниже .</w:t>
      </w:r>
      <w:proofErr w:type="gramEnd"/>
      <w:r w:rsidR="00052B82" w:rsidRPr="00052B82">
        <w:t xml:space="preserve"> Сортировка по цене телескопа по выборке с весом больше 3 кг</w:t>
      </w:r>
      <w:r w:rsidR="00052B82">
        <w:t xml:space="preserve">. </w:t>
      </w:r>
    </w:p>
    <w:p w14:paraId="09354E46" w14:textId="541EC840" w:rsidR="003503D6" w:rsidRPr="00052B82" w:rsidRDefault="00052B82" w:rsidP="007F2B18">
      <w:pPr>
        <w:pStyle w:val="a9"/>
        <w:rPr>
          <w:i/>
          <w:iCs/>
          <w:lang w:val="en-US"/>
        </w:rPr>
      </w:pPr>
      <w:r w:rsidRPr="00052B82">
        <w:rPr>
          <w:b/>
          <w:bCs/>
          <w:lang w:val="en-US"/>
        </w:rPr>
        <w:t>SQL</w:t>
      </w:r>
      <w:r w:rsidRPr="00052B82">
        <w:rPr>
          <w:i/>
          <w:iCs/>
          <w:lang w:val="en-US"/>
        </w:rPr>
        <w:t>: SELECT * FROM telescops WHERE weight &gt; 3 ORDER BY price DESC</w:t>
      </w:r>
    </w:p>
    <w:p w14:paraId="6B38546D" w14:textId="61A60F0D" w:rsidR="007F2B18" w:rsidRDefault="001F391A" w:rsidP="007F2B18">
      <w:pPr>
        <w:pStyle w:val="a9"/>
        <w:keepNext/>
        <w:ind w:firstLine="0"/>
        <w:jc w:val="center"/>
      </w:pPr>
      <w:r w:rsidRPr="001F391A">
        <w:rPr>
          <w:noProof/>
        </w:rPr>
        <w:drawing>
          <wp:inline distT="0" distB="0" distL="0" distR="0" wp14:anchorId="3A9C5F1B" wp14:editId="77F9519B">
            <wp:extent cx="6191885" cy="20739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7E30" w14:textId="73E5B7E5" w:rsidR="007F2B18" w:rsidRDefault="007F2B18" w:rsidP="007F2B18">
      <w:pPr>
        <w:pStyle w:val="ac"/>
        <w:ind w:firstLine="0"/>
        <w:jc w:val="center"/>
      </w:pPr>
      <w:r>
        <w:t xml:space="preserve">Рисунок </w:t>
      </w:r>
      <w:fldSimple w:instr=" SEQ Рисунок \* ARABIC ">
        <w:r w:rsidR="00DD47BC">
          <w:rPr>
            <w:noProof/>
          </w:rPr>
          <w:t>7</w:t>
        </w:r>
      </w:fldSimple>
      <w:r w:rsidRPr="00337B9F">
        <w:t xml:space="preserve"> - </w:t>
      </w:r>
      <w:r>
        <w:t>Запрос3</w:t>
      </w:r>
    </w:p>
    <w:p w14:paraId="2EF69321" w14:textId="77777777" w:rsidR="00DD27A8" w:rsidRDefault="00DD27A8" w:rsidP="00052B82">
      <w:pPr>
        <w:pStyle w:val="a9"/>
        <w:keepNext/>
        <w:ind w:firstLine="0"/>
        <w:jc w:val="center"/>
      </w:pPr>
      <w:r w:rsidRPr="00DD27A8">
        <w:rPr>
          <w:noProof/>
        </w:rPr>
        <w:lastRenderedPageBreak/>
        <w:drawing>
          <wp:inline distT="0" distB="0" distL="0" distR="0" wp14:anchorId="6C4DBE96" wp14:editId="6D1DCE7C">
            <wp:extent cx="6191885" cy="46697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04FA" w14:textId="7434B55F" w:rsidR="008174A4" w:rsidRPr="003503D6" w:rsidRDefault="00DD27A8" w:rsidP="001F391A">
      <w:pPr>
        <w:pStyle w:val="ac"/>
        <w:jc w:val="center"/>
      </w:pPr>
      <w:r>
        <w:t xml:space="preserve">Рисунок </w:t>
      </w:r>
      <w:fldSimple w:instr=" SEQ Рисунок \* ARABIC ">
        <w:r w:rsidR="00DD47BC">
          <w:rPr>
            <w:noProof/>
          </w:rPr>
          <w:t>8</w:t>
        </w:r>
      </w:fldSimple>
      <w:r w:rsidRPr="00106EC7">
        <w:t xml:space="preserve"> – </w:t>
      </w:r>
      <w:r>
        <w:t>На сайте запрос3.</w:t>
      </w:r>
    </w:p>
    <w:p w14:paraId="768BC0FC" w14:textId="057237CF" w:rsidR="002934F3" w:rsidRDefault="002934F3" w:rsidP="000D7A22">
      <w:pPr>
        <w:pStyle w:val="1"/>
        <w:numPr>
          <w:ilvl w:val="0"/>
          <w:numId w:val="0"/>
        </w:numPr>
        <w:ind w:left="851"/>
      </w:pPr>
      <w:bookmarkStart w:id="13" w:name="_Toc43558311"/>
      <w:r>
        <w:lastRenderedPageBreak/>
        <w:t>Заключение</w:t>
      </w:r>
      <w:bookmarkEnd w:id="13"/>
    </w:p>
    <w:p w14:paraId="5F7C2A90" w14:textId="7D684AD1" w:rsidR="005A4EB1" w:rsidRDefault="007F2B18" w:rsidP="007F2B18">
      <w:pPr>
        <w:pStyle w:val="a9"/>
      </w:pPr>
      <w:r>
        <w:t xml:space="preserve">В результате выполнения лабораторной работы №3 были изучены процедуры установки и настройки СУБД. Создана база данных </w:t>
      </w:r>
      <w:r w:rsidR="001F391A">
        <w:t>о телескопах</w:t>
      </w:r>
      <w:r w:rsidR="003D2713">
        <w:t>.</w:t>
      </w:r>
      <w:r>
        <w:t xml:space="preserve"> </w:t>
      </w:r>
    </w:p>
    <w:p w14:paraId="09D3A2E5" w14:textId="11D87B56" w:rsidR="007F2B18" w:rsidRPr="005A4EB1" w:rsidRDefault="005A4EB1" w:rsidP="007F2B18">
      <w:pPr>
        <w:pStyle w:val="a9"/>
      </w:pPr>
      <w:r>
        <w:t>В</w:t>
      </w:r>
      <w:r w:rsidR="007F2B18">
        <w:t xml:space="preserve">ыполнены запросы к </w:t>
      </w:r>
      <w:r>
        <w:t>базе данных при помощи</w:t>
      </w:r>
      <w:r w:rsidR="001108DF" w:rsidRPr="00290B34">
        <w:t xml:space="preserve"> </w:t>
      </w:r>
      <w:r w:rsidR="001108DF">
        <w:rPr>
          <w:lang w:val="en-US"/>
        </w:rPr>
        <w:t>php</w:t>
      </w:r>
      <w:r w:rsidR="001108DF" w:rsidRPr="00290B34">
        <w:t xml:space="preserve"> </w:t>
      </w:r>
      <w:r w:rsidR="001108DF">
        <w:t>и</w:t>
      </w:r>
      <w:r w:rsidR="001108DF" w:rsidRPr="00290B34">
        <w:t xml:space="preserve"> </w:t>
      </w:r>
      <w:r w:rsidR="001108DF">
        <w:rPr>
          <w:lang w:val="en-US"/>
        </w:rPr>
        <w:t>phpMyAdmin</w:t>
      </w:r>
      <w:r w:rsidR="007F2B18">
        <w:t>.</w:t>
      </w:r>
      <w:r>
        <w:t xml:space="preserve"> Также были получены навыки по выводу при помощи </w:t>
      </w:r>
      <w:r>
        <w:rPr>
          <w:lang w:val="en-US"/>
        </w:rPr>
        <w:t>php</w:t>
      </w:r>
      <w:r w:rsidRPr="005A4EB1">
        <w:t xml:space="preserve"> </w:t>
      </w:r>
      <w:r>
        <w:t>скрипта базы данных на личный сайт.</w:t>
      </w:r>
    </w:p>
    <w:p w14:paraId="5AB1C511" w14:textId="6A075FA6" w:rsidR="005C5152" w:rsidRDefault="00760630" w:rsidP="00385EA5">
      <w:pPr>
        <w:pStyle w:val="1"/>
        <w:numPr>
          <w:ilvl w:val="0"/>
          <w:numId w:val="0"/>
        </w:numPr>
        <w:ind w:left="851"/>
      </w:pPr>
      <w:bookmarkStart w:id="14" w:name="_Toc247031806"/>
      <w:bookmarkStart w:id="15" w:name="_Toc43558312"/>
      <w:r>
        <w:lastRenderedPageBreak/>
        <w:t>Список л</w:t>
      </w:r>
      <w:r w:rsidR="005C5152">
        <w:t>итератур</w:t>
      </w:r>
      <w:r>
        <w:t>ы</w:t>
      </w:r>
      <w:bookmarkEnd w:id="14"/>
      <w:bookmarkEnd w:id="15"/>
    </w:p>
    <w:p w14:paraId="11DA7687" w14:textId="77777777" w:rsidR="00C51444" w:rsidRDefault="00C51444" w:rsidP="004F27ED">
      <w:pPr>
        <w:pStyle w:val="a9"/>
        <w:numPr>
          <w:ilvl w:val="0"/>
          <w:numId w:val="10"/>
        </w:numPr>
        <w:ind w:left="851" w:firstLine="0"/>
      </w:pPr>
      <w:r>
        <w:t>РНР: настольная книга программиста /Александр Мазуркевич, Дмитрий Еловой. – Мн.: Новое знание, 2003. – 480 с.: ил.</w:t>
      </w:r>
    </w:p>
    <w:p w14:paraId="0501D97C" w14:textId="6A0CF696" w:rsidR="00C51444" w:rsidRDefault="00C51444" w:rsidP="004F27ED">
      <w:pPr>
        <w:pStyle w:val="a9"/>
        <w:numPr>
          <w:ilvl w:val="0"/>
          <w:numId w:val="10"/>
        </w:numPr>
        <w:ind w:left="851" w:firstLine="0"/>
      </w:pPr>
      <w:r>
        <w:t>Разработка Web-приложений на РНР и MySQL: Пер. с</w:t>
      </w:r>
    </w:p>
    <w:p w14:paraId="3301259E" w14:textId="77777777" w:rsidR="00C51444" w:rsidRDefault="00C51444" w:rsidP="004F27ED">
      <w:pPr>
        <w:pStyle w:val="a9"/>
        <w:ind w:left="851" w:firstLine="0"/>
      </w:pPr>
      <w:r>
        <w:t>англ./Лаура Томсон, Люк Веллинг. - 2-е изд., испр. – СПб: ООО</w:t>
      </w:r>
    </w:p>
    <w:p w14:paraId="4E0CE162" w14:textId="77777777" w:rsidR="00C51444" w:rsidRDefault="00C51444" w:rsidP="004F27ED">
      <w:pPr>
        <w:pStyle w:val="a9"/>
        <w:ind w:left="851" w:firstLine="0"/>
      </w:pPr>
      <w:r>
        <w:t>«ДиаСофтЮП», 2003. – 672 с.</w:t>
      </w:r>
    </w:p>
    <w:p w14:paraId="5F2F5546" w14:textId="5A1ECA41" w:rsidR="00C51444" w:rsidRDefault="00C51444" w:rsidP="004F27ED">
      <w:pPr>
        <w:pStyle w:val="a9"/>
        <w:numPr>
          <w:ilvl w:val="0"/>
          <w:numId w:val="10"/>
        </w:numPr>
        <w:ind w:left="851" w:firstLine="0"/>
      </w:pPr>
      <w:r>
        <w:t>Дейтел Х.М. Как программировать для Internet &amp; WWW /</w:t>
      </w:r>
    </w:p>
    <w:p w14:paraId="35E7551E" w14:textId="77777777" w:rsidR="00C51444" w:rsidRDefault="00C51444" w:rsidP="004F27ED">
      <w:pPr>
        <w:pStyle w:val="a9"/>
        <w:ind w:left="851" w:firstLine="0"/>
      </w:pPr>
      <w:r>
        <w:t>Х.М. Дейтел, П.Дж. Дейтел, Т.Р. Нието; Пер. с англ. Е.Е. Клименкова,</w:t>
      </w:r>
    </w:p>
    <w:p w14:paraId="06B92EF4" w14:textId="77777777" w:rsidR="00C51444" w:rsidRDefault="00C51444" w:rsidP="004F27ED">
      <w:pPr>
        <w:pStyle w:val="a9"/>
        <w:ind w:left="851" w:firstLine="0"/>
      </w:pPr>
      <w:proofErr w:type="gramStart"/>
      <w:r>
        <w:t>Ю.А.</w:t>
      </w:r>
      <w:proofErr w:type="gramEnd"/>
      <w:r>
        <w:t xml:space="preserve"> Левчука, Я.А. Урджумова и др.; Под ред. А.В. Козлова. – М.:</w:t>
      </w:r>
    </w:p>
    <w:p w14:paraId="094AEBF5" w14:textId="77777777" w:rsidR="00C51444" w:rsidRDefault="00C51444" w:rsidP="004F27ED">
      <w:pPr>
        <w:pStyle w:val="a9"/>
        <w:ind w:left="851" w:firstLine="0"/>
      </w:pPr>
      <w:r>
        <w:t>БИНОМ, 2002. – 1184 с.</w:t>
      </w:r>
    </w:p>
    <w:p w14:paraId="1A4ADB04" w14:textId="0DA8932A" w:rsidR="00C51444" w:rsidRDefault="00C51444" w:rsidP="004F27ED">
      <w:pPr>
        <w:pStyle w:val="a9"/>
        <w:numPr>
          <w:ilvl w:val="0"/>
          <w:numId w:val="10"/>
        </w:numPr>
        <w:ind w:left="851" w:firstLine="0"/>
      </w:pPr>
      <w:r>
        <w:t>Вейтман В. Программирование для WEB. Руководство разработчика: Учеб.пособие. – М.; СПб.; Киев: Диалектика, 2000. – 368с.</w:t>
      </w:r>
    </w:p>
    <w:p w14:paraId="44C0E718" w14:textId="1A88740F" w:rsidR="00C51444" w:rsidRDefault="00C51444" w:rsidP="004F27ED">
      <w:pPr>
        <w:pStyle w:val="a9"/>
        <w:numPr>
          <w:ilvl w:val="0"/>
          <w:numId w:val="10"/>
        </w:numPr>
        <w:ind w:left="851" w:firstLine="0"/>
      </w:pPr>
      <w:r>
        <w:t xml:space="preserve">Козырев </w:t>
      </w:r>
      <w:proofErr w:type="gramStart"/>
      <w:r>
        <w:t>А.А.</w:t>
      </w:r>
      <w:proofErr w:type="gramEnd"/>
      <w:r>
        <w:t xml:space="preserve"> Информационные технологии в экономике и</w:t>
      </w:r>
    </w:p>
    <w:p w14:paraId="376E57DD" w14:textId="77777777" w:rsidR="00C51444" w:rsidRDefault="00C51444" w:rsidP="004F27ED">
      <w:pPr>
        <w:pStyle w:val="a9"/>
        <w:ind w:left="851" w:firstLine="0"/>
      </w:pPr>
      <w:r>
        <w:t xml:space="preserve">управлении: Учебник / </w:t>
      </w:r>
      <w:proofErr w:type="gramStart"/>
      <w:r>
        <w:t>А.А.</w:t>
      </w:r>
      <w:proofErr w:type="gramEnd"/>
      <w:r>
        <w:t xml:space="preserve"> Козырев. – СПб: Издательство Михайлова </w:t>
      </w:r>
      <w:proofErr w:type="gramStart"/>
      <w:r>
        <w:t>В.А.</w:t>
      </w:r>
      <w:proofErr w:type="gramEnd"/>
      <w:r>
        <w:t>, 2001. – 360 с.</w:t>
      </w:r>
    </w:p>
    <w:p w14:paraId="1F2D9274" w14:textId="3AB5F351" w:rsidR="00C51444" w:rsidRDefault="00C51444" w:rsidP="004F27ED">
      <w:pPr>
        <w:pStyle w:val="a9"/>
        <w:numPr>
          <w:ilvl w:val="0"/>
          <w:numId w:val="10"/>
        </w:numPr>
        <w:ind w:left="851" w:firstLine="0"/>
      </w:pPr>
      <w:r>
        <w:t>Грир Т. Сети Интранет / Пер. с англ. – М.: Русская редакция,</w:t>
      </w:r>
    </w:p>
    <w:p w14:paraId="32582576" w14:textId="77777777" w:rsidR="00C51444" w:rsidRDefault="00C51444" w:rsidP="004F27ED">
      <w:pPr>
        <w:pStyle w:val="a9"/>
        <w:ind w:left="851" w:firstLine="0"/>
      </w:pPr>
      <w:r>
        <w:t>2000. – 368с.</w:t>
      </w:r>
    </w:p>
    <w:p w14:paraId="7AA1F7FB" w14:textId="6B4E6EC9" w:rsidR="00C51444" w:rsidRDefault="00C51444" w:rsidP="004F27ED">
      <w:pPr>
        <w:pStyle w:val="a9"/>
        <w:numPr>
          <w:ilvl w:val="0"/>
          <w:numId w:val="10"/>
        </w:numPr>
        <w:ind w:left="851" w:firstLine="0"/>
      </w:pPr>
      <w:r>
        <w:t xml:space="preserve">Петров </w:t>
      </w:r>
      <w:proofErr w:type="gramStart"/>
      <w:r>
        <w:t>В.Н.</w:t>
      </w:r>
      <w:proofErr w:type="gramEnd"/>
      <w:r>
        <w:t xml:space="preserve"> Информационные системы: Учеб. пособие для</w:t>
      </w:r>
    </w:p>
    <w:p w14:paraId="32B34967" w14:textId="77777777" w:rsidR="00C51444" w:rsidRDefault="00C51444" w:rsidP="004F27ED">
      <w:pPr>
        <w:pStyle w:val="a9"/>
        <w:ind w:left="851" w:firstLine="0"/>
      </w:pPr>
      <w:r>
        <w:t xml:space="preserve">вузов / </w:t>
      </w:r>
      <w:proofErr w:type="gramStart"/>
      <w:r>
        <w:t>В.Н.</w:t>
      </w:r>
      <w:proofErr w:type="gramEnd"/>
      <w:r>
        <w:t xml:space="preserve"> Петров. – СПб: ПИТЕР, 2003. – 688 с.</w:t>
      </w:r>
    </w:p>
    <w:p w14:paraId="2313B994" w14:textId="3D494B41" w:rsidR="00C51444" w:rsidRDefault="00C51444" w:rsidP="004F27ED">
      <w:pPr>
        <w:pStyle w:val="a9"/>
        <w:numPr>
          <w:ilvl w:val="0"/>
          <w:numId w:val="10"/>
        </w:numPr>
        <w:ind w:left="851" w:firstLine="0"/>
      </w:pPr>
      <w:r>
        <w:t>Вин Дж. Искусство web - дизайна: Самоучитель / Пер. с англ.</w:t>
      </w:r>
    </w:p>
    <w:p w14:paraId="37ED6109" w14:textId="46C32F58" w:rsidR="00C51444" w:rsidRPr="00C51444" w:rsidRDefault="00C51444" w:rsidP="004F27ED">
      <w:pPr>
        <w:pStyle w:val="a9"/>
        <w:ind w:left="851" w:firstLine="0"/>
      </w:pPr>
      <w:r>
        <w:t>О. Кузнецовой. – СПб.: Питер, 2002. – 224 с.</w:t>
      </w:r>
    </w:p>
    <w:p w14:paraId="023B7A2C" w14:textId="1E7AB626" w:rsidR="00AB0AF2" w:rsidRPr="00290B34" w:rsidRDefault="00AB0AF2" w:rsidP="00290B34">
      <w:pPr>
        <w:pStyle w:val="1"/>
        <w:numPr>
          <w:ilvl w:val="0"/>
          <w:numId w:val="0"/>
        </w:numPr>
        <w:ind w:left="1283" w:hanging="432"/>
        <w:rPr>
          <w:lang w:val="en-US"/>
        </w:rPr>
      </w:pPr>
      <w:bookmarkStart w:id="16" w:name="_Toc43558313"/>
      <w:r>
        <w:lastRenderedPageBreak/>
        <w:t>Приложение</w:t>
      </w:r>
      <w:r w:rsidRPr="00290B34">
        <w:rPr>
          <w:lang w:val="en-US"/>
        </w:rPr>
        <w:t xml:space="preserve"> 1</w:t>
      </w:r>
      <w:bookmarkEnd w:id="16"/>
      <w:r w:rsidR="00290B34">
        <w:rPr>
          <w:lang w:val="en-US"/>
        </w:rPr>
        <w:t>. AppConfig.php</w:t>
      </w:r>
    </w:p>
    <w:p w14:paraId="4F6A7623" w14:textId="77777777" w:rsidR="00290B34" w:rsidRPr="00290B34" w:rsidRDefault="00290B34" w:rsidP="00290B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290B34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t>&lt;?php</w:t>
      </w:r>
      <w:r w:rsidRPr="00290B34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Pr="00290B34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Pr="00290B34">
        <w:rPr>
          <w:rFonts w:ascii="JetBrains Mono" w:hAnsi="JetBrains Mono" w:cs="Courier New"/>
          <w:color w:val="808080"/>
          <w:sz w:val="20"/>
          <w:szCs w:val="20"/>
          <w:shd w:val="clear" w:color="auto" w:fill="232525"/>
          <w:lang w:val="en-US"/>
        </w:rPr>
        <w:t>// Set up debug mode</w:t>
      </w:r>
      <w:r w:rsidRPr="00290B34">
        <w:rPr>
          <w:rFonts w:ascii="JetBrains Mono" w:hAnsi="JetBrains Mono" w:cs="Courier New"/>
          <w:color w:val="808080"/>
          <w:sz w:val="20"/>
          <w:szCs w:val="20"/>
          <w:shd w:val="clear" w:color="auto" w:fill="232525"/>
          <w:lang w:val="en-US"/>
        </w:rPr>
        <w:br/>
      </w:r>
      <w:proofErr w:type="gramStart"/>
      <w:r w:rsidRPr="00290B34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define(</w:t>
      </w:r>
      <w:proofErr w:type="gramEnd"/>
      <w:r w:rsidRPr="00290B34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>"DEBUG_MODE"</w:t>
      </w:r>
      <w:r w:rsidRPr="00290B34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t>, false</w:t>
      </w:r>
      <w:r w:rsidRPr="00290B34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)</w:t>
      </w:r>
      <w:r w:rsidRPr="00290B34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290B34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Pr="00290B34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Pr="00290B34">
        <w:rPr>
          <w:rFonts w:ascii="JetBrains Mono" w:hAnsi="JetBrains Mono" w:cs="Courier New"/>
          <w:color w:val="808080"/>
          <w:sz w:val="20"/>
          <w:szCs w:val="20"/>
          <w:shd w:val="clear" w:color="auto" w:fill="232525"/>
          <w:lang w:val="en-US"/>
        </w:rPr>
        <w:t>// Site root</w:t>
      </w:r>
      <w:r w:rsidRPr="00290B34">
        <w:rPr>
          <w:rFonts w:ascii="JetBrains Mono" w:hAnsi="JetBrains Mono" w:cs="Courier New"/>
          <w:color w:val="808080"/>
          <w:sz w:val="20"/>
          <w:szCs w:val="20"/>
          <w:shd w:val="clear" w:color="auto" w:fill="232525"/>
          <w:lang w:val="en-US"/>
        </w:rPr>
        <w:br/>
      </w:r>
      <w:r w:rsidRPr="00290B34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define(</w:t>
      </w:r>
      <w:r w:rsidRPr="00290B34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>"SITE_ROOT"</w:t>
      </w:r>
      <w:r w:rsidRPr="00290B34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t xml:space="preserve">, </w:t>
      </w:r>
      <w:r w:rsidRPr="00290B34">
        <w:rPr>
          <w:rFonts w:ascii="JetBrains Mono" w:hAnsi="JetBrains Mono" w:cs="Courier New"/>
          <w:color w:val="9876AA"/>
          <w:sz w:val="20"/>
          <w:szCs w:val="20"/>
          <w:shd w:val="clear" w:color="auto" w:fill="232525"/>
          <w:lang w:val="en-US"/>
        </w:rPr>
        <w:t>$_SERVER</w:t>
      </w:r>
      <w:r w:rsidRPr="00290B34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[</w:t>
      </w:r>
      <w:r w:rsidRPr="00290B34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>'DOCUMENT_ROOT'</w:t>
      </w:r>
      <w:r w:rsidRPr="00290B34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 xml:space="preserve">] . </w:t>
      </w:r>
      <w:r w:rsidRPr="00290B34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>"/project3/"</w:t>
      </w:r>
      <w:r w:rsidRPr="00290B34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)</w:t>
      </w:r>
      <w:r w:rsidRPr="00290B34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290B34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Pr="00290B34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Pr="00290B34">
        <w:rPr>
          <w:rFonts w:ascii="JetBrains Mono" w:hAnsi="JetBrains Mono" w:cs="Courier New"/>
          <w:color w:val="808080"/>
          <w:sz w:val="20"/>
          <w:szCs w:val="20"/>
          <w:shd w:val="clear" w:color="auto" w:fill="232525"/>
          <w:lang w:val="en-US"/>
        </w:rPr>
        <w:t>// Database connection constants</w:t>
      </w:r>
      <w:r w:rsidRPr="00290B34">
        <w:rPr>
          <w:rFonts w:ascii="JetBrains Mono" w:hAnsi="JetBrains Mono" w:cs="Courier New"/>
          <w:color w:val="808080"/>
          <w:sz w:val="20"/>
          <w:szCs w:val="20"/>
          <w:shd w:val="clear" w:color="auto" w:fill="232525"/>
          <w:lang w:val="en-US"/>
        </w:rPr>
        <w:br/>
      </w:r>
      <w:proofErr w:type="gramStart"/>
      <w:r w:rsidRPr="00290B34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define(</w:t>
      </w:r>
      <w:proofErr w:type="gramEnd"/>
      <w:r w:rsidRPr="00290B34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>"DATABASE_HOST"</w:t>
      </w:r>
      <w:r w:rsidRPr="00290B34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t xml:space="preserve">, </w:t>
      </w:r>
      <w:r w:rsidRPr="00290B34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>"localhost"</w:t>
      </w:r>
      <w:r w:rsidRPr="00290B34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)</w:t>
      </w:r>
      <w:r w:rsidRPr="00290B34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290B34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Pr="00290B34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define(</w:t>
      </w:r>
      <w:r w:rsidRPr="00290B34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>"DATABASE_USERNAME"</w:t>
      </w:r>
      <w:r w:rsidRPr="00290B34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t xml:space="preserve">, </w:t>
      </w:r>
      <w:r w:rsidRPr="00290B34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>"root"</w:t>
      </w:r>
      <w:r w:rsidRPr="00290B34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)</w:t>
      </w:r>
      <w:r w:rsidRPr="00290B34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290B34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Pr="00290B34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define(</w:t>
      </w:r>
      <w:r w:rsidRPr="00290B34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>"DATABASE_PASSWORD"</w:t>
      </w:r>
      <w:r w:rsidRPr="00290B34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t xml:space="preserve">, </w:t>
      </w:r>
      <w:r w:rsidRPr="00290B34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>"root"</w:t>
      </w:r>
      <w:r w:rsidRPr="00290B34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)</w:t>
      </w:r>
      <w:r w:rsidRPr="00290B34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290B34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Pr="00290B34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define(</w:t>
      </w:r>
      <w:r w:rsidRPr="00290B34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>"DATABASE_NAME"</w:t>
      </w:r>
      <w:r w:rsidRPr="00290B34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t xml:space="preserve">, </w:t>
      </w:r>
      <w:r w:rsidRPr="00290B34">
        <w:rPr>
          <w:rFonts w:ascii="JetBrains Mono" w:hAnsi="JetBrains Mono" w:cs="Courier New"/>
          <w:color w:val="6A8759"/>
          <w:sz w:val="20"/>
          <w:szCs w:val="20"/>
          <w:shd w:val="clear" w:color="auto" w:fill="232525"/>
          <w:lang w:val="en-US"/>
        </w:rPr>
        <w:t>"telescop"</w:t>
      </w:r>
      <w:r w:rsidRPr="00290B34">
        <w:rPr>
          <w:rFonts w:ascii="JetBrains Mono" w:hAnsi="JetBrains Mono" w:cs="Courier New"/>
          <w:color w:val="A9B7C6"/>
          <w:sz w:val="20"/>
          <w:szCs w:val="20"/>
          <w:shd w:val="clear" w:color="auto" w:fill="232525"/>
          <w:lang w:val="en-US"/>
        </w:rPr>
        <w:t>)</w:t>
      </w:r>
      <w:r w:rsidRPr="00290B34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290B34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Pr="00290B34">
        <w:rPr>
          <w:rFonts w:ascii="JetBrains Mono" w:hAnsi="JetBrains Mono" w:cs="Courier New"/>
          <w:color w:val="CC7832"/>
          <w:sz w:val="20"/>
          <w:szCs w:val="20"/>
          <w:shd w:val="clear" w:color="auto" w:fill="232525"/>
          <w:lang w:val="en-US"/>
        </w:rPr>
        <w:br/>
        <w:t>?&gt;</w:t>
      </w:r>
    </w:p>
    <w:p w14:paraId="04DECD26" w14:textId="1C850F11" w:rsidR="00290B34" w:rsidRPr="00290B34" w:rsidRDefault="00290B34" w:rsidP="00290B34">
      <w:pPr>
        <w:rPr>
          <w:lang w:val="en-US"/>
        </w:rPr>
      </w:pPr>
    </w:p>
    <w:p w14:paraId="1ABA3BEF" w14:textId="780D2E35" w:rsidR="00AB0AF2" w:rsidRPr="00106EC7" w:rsidRDefault="00AB0AF2" w:rsidP="00AB0AF2">
      <w:pPr>
        <w:pStyle w:val="1"/>
        <w:numPr>
          <w:ilvl w:val="0"/>
          <w:numId w:val="0"/>
        </w:numPr>
        <w:ind w:left="1283" w:hanging="432"/>
        <w:rPr>
          <w:lang w:val="en-US"/>
        </w:rPr>
      </w:pPr>
      <w:bookmarkStart w:id="17" w:name="_Toc43558314"/>
      <w:r>
        <w:lastRenderedPageBreak/>
        <w:t>Приложение 2</w:t>
      </w:r>
      <w:bookmarkEnd w:id="17"/>
      <w:r w:rsidR="00290B34" w:rsidRPr="00290B34">
        <w:t xml:space="preserve">. </w:t>
      </w:r>
      <w:r w:rsidR="00290B34">
        <w:rPr>
          <w:lang w:val="en-US"/>
        </w:rPr>
        <w:t>Database</w:t>
      </w:r>
      <w:r w:rsidR="00290B34" w:rsidRPr="00106EC7">
        <w:rPr>
          <w:lang w:val="en-US"/>
        </w:rPr>
        <w:t>_</w:t>
      </w:r>
      <w:r w:rsidR="00290B34">
        <w:rPr>
          <w:lang w:val="en-US"/>
        </w:rPr>
        <w:t>co</w:t>
      </w:r>
      <w:r w:rsidR="00106EC7">
        <w:rPr>
          <w:lang w:val="en-US"/>
        </w:rPr>
        <w:t>nnection.php</w:t>
      </w:r>
    </w:p>
    <w:p w14:paraId="6016F35C" w14:textId="77777777" w:rsidR="00106EC7" w:rsidRPr="00106EC7" w:rsidRDefault="00106EC7" w:rsidP="00106EC7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bookmarkStart w:id="18" w:name="_Toc43558315"/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>&lt;?php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require_once 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>'app_config.php'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 xml:space="preserve">$coding 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>'utf8'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 xml:space="preserve">$link 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= mysqli_</w:t>
      </w:r>
      <w:proofErr w:type="gramStart"/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connect(</w:t>
      </w:r>
      <w:proofErr w:type="gramEnd"/>
      <w:r w:rsidRPr="00106EC7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DATABASE_HOST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106EC7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DATABASE_USERNAME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106EC7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DATABASE_PASSWORD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 xml:space="preserve">) 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>OR DIE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>"conecterror"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 xml:space="preserve">$query 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 xml:space="preserve">"SET NAMES </w:t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>$coding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 xml:space="preserve">$res 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= mysqli_query(</w:t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>$link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>$query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 xml:space="preserve">) 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>or die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(mysqli_error(</w:t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>$link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))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 xml:space="preserve">$query 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 xml:space="preserve">"USE " 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 xml:space="preserve">. </w:t>
      </w:r>
      <w:r w:rsidRPr="00106EC7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DATABASE_NAME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 xml:space="preserve">$res 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= mysqli_</w:t>
      </w:r>
      <w:proofErr w:type="gramStart"/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query(</w:t>
      </w:r>
      <w:proofErr w:type="gramEnd"/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>$link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>$query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 xml:space="preserve">) 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>or die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(mysqli_error(</w:t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>$link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))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mysqli_set_charset(</w:t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>$link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>$coding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106EC7">
        <w:rPr>
          <w:rFonts w:ascii="JetBrains Mono" w:hAnsi="JetBrains Mono"/>
          <w:color w:val="808080"/>
          <w:shd w:val="clear" w:color="auto" w:fill="232525"/>
          <w:lang w:val="en-US"/>
        </w:rPr>
        <w:t>//</w:t>
      </w:r>
      <w:r>
        <w:rPr>
          <w:rFonts w:ascii="JetBrains Mono" w:hAnsi="JetBrains Mono"/>
          <w:color w:val="808080"/>
          <w:shd w:val="clear" w:color="auto" w:fill="232525"/>
        </w:rPr>
        <w:t>Вычисляем</w:t>
      </w:r>
      <w:r w:rsidRPr="00106EC7">
        <w:rPr>
          <w:rFonts w:ascii="JetBrains Mono" w:hAnsi="JetBrains Mono"/>
          <w:color w:val="808080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808080"/>
          <w:shd w:val="clear" w:color="auto" w:fill="232525"/>
        </w:rPr>
        <w:t>сумму</w:t>
      </w:r>
      <w:r w:rsidRPr="00106EC7">
        <w:rPr>
          <w:rFonts w:ascii="JetBrains Mono" w:hAnsi="JetBrains Mono"/>
          <w:color w:val="808080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808080"/>
          <w:shd w:val="clear" w:color="auto" w:fill="232525"/>
        </w:rPr>
        <w:t>текущего</w:t>
      </w:r>
      <w:r w:rsidRPr="00106EC7">
        <w:rPr>
          <w:rFonts w:ascii="JetBrains Mono" w:hAnsi="JetBrains Mono"/>
          <w:color w:val="808080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808080"/>
          <w:shd w:val="clear" w:color="auto" w:fill="232525"/>
        </w:rPr>
        <w:t>пользователя</w:t>
      </w:r>
      <w:r w:rsidRPr="00106EC7">
        <w:rPr>
          <w:rFonts w:ascii="JetBrains Mono" w:hAnsi="JetBrains Mono"/>
          <w:color w:val="808080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808080"/>
          <w:shd w:val="clear" w:color="auto" w:fill="232525"/>
        </w:rPr>
        <w:t>если</w:t>
      </w:r>
      <w:r w:rsidRPr="00106EC7">
        <w:rPr>
          <w:rFonts w:ascii="JetBrains Mono" w:hAnsi="JetBrains Mono"/>
          <w:color w:val="808080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808080"/>
          <w:shd w:val="clear" w:color="auto" w:fill="232525"/>
        </w:rPr>
        <w:t>он</w:t>
      </w:r>
      <w:r w:rsidRPr="00106EC7">
        <w:rPr>
          <w:rFonts w:ascii="JetBrains Mono" w:hAnsi="JetBrains Mono"/>
          <w:color w:val="808080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808080"/>
          <w:shd w:val="clear" w:color="auto" w:fill="232525"/>
        </w:rPr>
        <w:t>в</w:t>
      </w:r>
      <w:r w:rsidRPr="00106EC7">
        <w:rPr>
          <w:rFonts w:ascii="JetBrains Mono" w:hAnsi="JetBrains Mono"/>
          <w:color w:val="808080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808080"/>
          <w:shd w:val="clear" w:color="auto" w:fill="232525"/>
        </w:rPr>
        <w:t>сети</w:t>
      </w:r>
      <w:r w:rsidRPr="00106EC7">
        <w:rPr>
          <w:rFonts w:ascii="JetBrains Mono" w:hAnsi="JetBrains Mono"/>
          <w:color w:val="808080"/>
          <w:shd w:val="clear" w:color="auto" w:fill="232525"/>
          <w:lang w:val="en-US"/>
        </w:rPr>
        <w:br/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 xml:space="preserve">$cart_cum 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106EC7">
        <w:rPr>
          <w:rFonts w:ascii="JetBrains Mono" w:hAnsi="JetBrains Mono"/>
          <w:color w:val="6897BB"/>
          <w:shd w:val="clear" w:color="auto" w:fill="232525"/>
          <w:lang w:val="en-US"/>
        </w:rPr>
        <w:t>0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br/>
        <w:t>?&gt;</w:t>
      </w:r>
    </w:p>
    <w:p w14:paraId="3DEECA97" w14:textId="10FFF153" w:rsidR="00AB0AF2" w:rsidRPr="00106EC7" w:rsidRDefault="00AB0AF2" w:rsidP="00AB0AF2">
      <w:pPr>
        <w:pStyle w:val="1"/>
        <w:numPr>
          <w:ilvl w:val="0"/>
          <w:numId w:val="0"/>
        </w:numPr>
        <w:ind w:left="1283" w:hanging="432"/>
      </w:pPr>
      <w:r>
        <w:lastRenderedPageBreak/>
        <w:t>Приложение</w:t>
      </w:r>
      <w:r w:rsidRPr="00106EC7">
        <w:t xml:space="preserve"> 3</w:t>
      </w:r>
      <w:bookmarkEnd w:id="18"/>
      <w:r w:rsidR="00106EC7" w:rsidRPr="00106EC7">
        <w:t xml:space="preserve">. </w:t>
      </w:r>
      <w:r w:rsidR="00106EC7">
        <w:rPr>
          <w:lang w:val="en-US"/>
        </w:rPr>
        <w:t>Main</w:t>
      </w:r>
      <w:r w:rsidR="00106EC7" w:rsidRPr="00106EC7">
        <w:t>.</w:t>
      </w:r>
      <w:r w:rsidR="00106EC7">
        <w:rPr>
          <w:lang w:val="en-US"/>
        </w:rPr>
        <w:t>php</w:t>
      </w:r>
    </w:p>
    <w:p w14:paraId="550C5AF7" w14:textId="77777777" w:rsidR="00106EC7" w:rsidRPr="00106EC7" w:rsidRDefault="00106EC7" w:rsidP="00106EC7">
      <w:pPr>
        <w:pStyle w:val="HTML"/>
        <w:shd w:val="clear" w:color="auto" w:fill="2B2B2B"/>
        <w:spacing w:after="240"/>
        <w:rPr>
          <w:rFonts w:ascii="JetBrains Mono" w:hAnsi="JetBrains Mono"/>
          <w:color w:val="A9B7C6"/>
          <w:lang w:val="en-US"/>
        </w:rPr>
      </w:pPr>
      <w:bookmarkStart w:id="19" w:name="_Toc43558316"/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>&lt;?php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require_once 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>"database_connection.php"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>$query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= sprintf(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 xml:space="preserve">"SELECT </w:t>
      </w:r>
      <w:r w:rsidRPr="00106EC7">
        <w:rPr>
          <w:rFonts w:ascii="JetBrains Mono" w:hAnsi="JetBrains Mono"/>
          <w:color w:val="FFC66D"/>
          <w:shd w:val="clear" w:color="auto" w:fill="232525"/>
          <w:lang w:val="en-US"/>
        </w:rPr>
        <w:t>*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 xml:space="preserve"> FROM telescops"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 xml:space="preserve">$result 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>$link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106EC7">
        <w:rPr>
          <w:rFonts w:ascii="JetBrains Mono" w:hAnsi="JetBrains Mono"/>
          <w:color w:val="FFC66D"/>
          <w:shd w:val="clear" w:color="auto" w:fill="232525"/>
          <w:lang w:val="en-US"/>
        </w:rPr>
        <w:t>query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>$query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br/>
        <w:t>?&gt;</w:t>
      </w:r>
      <w:r w:rsidRPr="00106EC7">
        <w:rPr>
          <w:rFonts w:ascii="JetBrains Mono" w:hAnsi="JetBrains Mono"/>
          <w:color w:val="CC7832"/>
          <w:lang w:val="en-US"/>
        </w:rPr>
        <w:br/>
      </w:r>
      <w:r w:rsidRPr="00106EC7">
        <w:rPr>
          <w:rFonts w:ascii="JetBrains Mono" w:hAnsi="JetBrains Mono"/>
          <w:color w:val="E8BF6A"/>
          <w:lang w:val="en-US"/>
        </w:rPr>
        <w:t xml:space="preserve">&lt;!DOCTYPE </w:t>
      </w:r>
      <w:r w:rsidRPr="00106EC7">
        <w:rPr>
          <w:rFonts w:ascii="JetBrains Mono" w:hAnsi="JetBrains Mono"/>
          <w:color w:val="BABABA"/>
          <w:lang w:val="en-US"/>
        </w:rPr>
        <w:t>html</w:t>
      </w:r>
      <w:r w:rsidRPr="00106EC7">
        <w:rPr>
          <w:rFonts w:ascii="JetBrains Mono" w:hAnsi="JetBrains Mono"/>
          <w:color w:val="E8BF6A"/>
          <w:lang w:val="en-US"/>
        </w:rPr>
        <w:t>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&lt;html </w:t>
      </w:r>
      <w:r w:rsidRPr="00106EC7">
        <w:rPr>
          <w:rFonts w:ascii="JetBrains Mono" w:hAnsi="JetBrains Mono"/>
          <w:color w:val="BABABA"/>
          <w:lang w:val="en-US"/>
        </w:rPr>
        <w:t>lang</w:t>
      </w:r>
      <w:r w:rsidRPr="00106EC7">
        <w:rPr>
          <w:rFonts w:ascii="JetBrains Mono" w:hAnsi="JetBrains Mono"/>
          <w:color w:val="A5C261"/>
          <w:lang w:val="en-US"/>
        </w:rPr>
        <w:t>="ru"</w:t>
      </w:r>
      <w:r w:rsidRPr="00106EC7">
        <w:rPr>
          <w:rFonts w:ascii="JetBrains Mono" w:hAnsi="JetBrains Mono"/>
          <w:color w:val="E8BF6A"/>
          <w:lang w:val="en-US"/>
        </w:rPr>
        <w:t>&gt;</w:t>
      </w:r>
      <w:r w:rsidRPr="00106EC7">
        <w:rPr>
          <w:rFonts w:ascii="JetBrains Mono" w:hAnsi="JetBrains Mono"/>
          <w:color w:val="E8BF6A"/>
          <w:lang w:val="en-US"/>
        </w:rPr>
        <w:br/>
        <w:t>&lt;head&gt;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&lt;meta </w:t>
      </w:r>
      <w:r w:rsidRPr="00106EC7">
        <w:rPr>
          <w:rFonts w:ascii="JetBrains Mono" w:hAnsi="JetBrains Mono"/>
          <w:color w:val="BABABA"/>
          <w:lang w:val="en-US"/>
        </w:rPr>
        <w:t>charset</w:t>
      </w:r>
      <w:r w:rsidRPr="00106EC7">
        <w:rPr>
          <w:rFonts w:ascii="JetBrains Mono" w:hAnsi="JetBrains Mono"/>
          <w:color w:val="A5C261"/>
          <w:lang w:val="en-US"/>
        </w:rPr>
        <w:t>="utf-8"</w:t>
      </w:r>
      <w:r w:rsidRPr="00106EC7">
        <w:rPr>
          <w:rFonts w:ascii="JetBrains Mono" w:hAnsi="JetBrains Mono"/>
          <w:color w:val="E8BF6A"/>
          <w:lang w:val="en-US"/>
        </w:rPr>
        <w:t>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&lt;meta </w:t>
      </w:r>
      <w:r w:rsidRPr="00106EC7">
        <w:rPr>
          <w:rFonts w:ascii="JetBrains Mono" w:hAnsi="JetBrains Mono"/>
          <w:color w:val="BABABA"/>
          <w:lang w:val="en-US"/>
        </w:rPr>
        <w:t>name</w:t>
      </w:r>
      <w:r w:rsidRPr="00106EC7">
        <w:rPr>
          <w:rFonts w:ascii="JetBrains Mono" w:hAnsi="JetBrains Mono"/>
          <w:color w:val="A5C261"/>
          <w:lang w:val="en-US"/>
        </w:rPr>
        <w:t xml:space="preserve">="viewport" </w:t>
      </w:r>
      <w:r w:rsidRPr="00106EC7">
        <w:rPr>
          <w:rFonts w:ascii="JetBrains Mono" w:hAnsi="JetBrains Mono"/>
          <w:color w:val="BABABA"/>
          <w:lang w:val="en-US"/>
        </w:rPr>
        <w:t>content</w:t>
      </w:r>
      <w:r w:rsidRPr="00106EC7">
        <w:rPr>
          <w:rFonts w:ascii="JetBrains Mono" w:hAnsi="JetBrains Mono"/>
          <w:color w:val="A5C261"/>
          <w:lang w:val="en-US"/>
        </w:rPr>
        <w:t>="with-device-width, initial-scale = 1.0"</w:t>
      </w:r>
      <w:r w:rsidRPr="00106EC7">
        <w:rPr>
          <w:rFonts w:ascii="JetBrains Mono" w:hAnsi="JetBrains Mono"/>
          <w:color w:val="E8BF6A"/>
          <w:lang w:val="en-US"/>
        </w:rPr>
        <w:t>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&lt;title&gt;</w:t>
      </w:r>
      <w:r>
        <w:rPr>
          <w:rFonts w:ascii="JetBrains Mono" w:hAnsi="JetBrains Mono"/>
          <w:color w:val="A9B7C6"/>
        </w:rPr>
        <w:t>Таблица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данных</w:t>
      </w:r>
      <w:r w:rsidRPr="00106EC7">
        <w:rPr>
          <w:rFonts w:ascii="JetBrains Mono" w:hAnsi="JetBrains Mono"/>
          <w:color w:val="E8BF6A"/>
          <w:lang w:val="en-US"/>
        </w:rPr>
        <w:t>&lt;/title&gt;</w:t>
      </w:r>
      <w:r w:rsidRPr="00106EC7">
        <w:rPr>
          <w:rFonts w:ascii="JetBrains Mono" w:hAnsi="JetBrains Mono"/>
          <w:color w:val="E8BF6A"/>
          <w:lang w:val="en-US"/>
        </w:rPr>
        <w:br/>
        <w:t>&lt;/head&gt;</w:t>
      </w:r>
      <w:r w:rsidRPr="00106EC7">
        <w:rPr>
          <w:rFonts w:ascii="JetBrains Mono" w:hAnsi="JetBrains Mono"/>
          <w:color w:val="E8BF6A"/>
          <w:lang w:val="en-US"/>
        </w:rPr>
        <w:br/>
        <w:t>&lt;body &gt;</w:t>
      </w:r>
      <w:r w:rsidRPr="00106EC7">
        <w:rPr>
          <w:rFonts w:ascii="JetBrains Mono" w:hAnsi="JetBrains Mono"/>
          <w:color w:val="E8BF6A"/>
          <w:lang w:val="en-US"/>
        </w:rPr>
        <w:br/>
      </w:r>
      <w:r w:rsidRPr="00106EC7">
        <w:rPr>
          <w:rFonts w:ascii="JetBrains Mono" w:hAnsi="JetBrains Mono"/>
          <w:color w:val="E8BF6A"/>
          <w:lang w:val="en-US"/>
        </w:rPr>
        <w:br/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&lt;?php require 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>"../../../parts/header.php"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106EC7">
        <w:rPr>
          <w:rFonts w:ascii="JetBrains Mono" w:hAnsi="JetBrains Mono"/>
          <w:color w:val="CC7832"/>
          <w:lang w:val="en-US"/>
        </w:rPr>
        <w:br/>
      </w:r>
      <w:r w:rsidRPr="00106EC7">
        <w:rPr>
          <w:rFonts w:ascii="JetBrains Mono" w:hAnsi="JetBrains Mono"/>
          <w:color w:val="E8BF6A"/>
          <w:lang w:val="en-US"/>
        </w:rPr>
        <w:t xml:space="preserve">&lt;h1 </w:t>
      </w:r>
      <w:r w:rsidRPr="00106EC7">
        <w:rPr>
          <w:rFonts w:ascii="JetBrains Mono" w:hAnsi="JetBrains Mono"/>
          <w:color w:val="BABABA"/>
          <w:lang w:val="en-US"/>
        </w:rPr>
        <w:t>class</w:t>
      </w:r>
      <w:r w:rsidRPr="00106EC7">
        <w:rPr>
          <w:rFonts w:ascii="JetBrains Mono" w:hAnsi="JetBrains Mono"/>
          <w:color w:val="A5C261"/>
          <w:lang w:val="en-US"/>
        </w:rPr>
        <w:t xml:space="preserve">="" </w:t>
      </w:r>
      <w:r w:rsidRPr="00106EC7">
        <w:rPr>
          <w:rFonts w:ascii="JetBrains Mono" w:hAnsi="JetBrains Mono"/>
          <w:color w:val="BABABA"/>
          <w:lang w:val="en-US"/>
        </w:rPr>
        <w:t>style</w:t>
      </w:r>
      <w:r w:rsidRPr="00106EC7">
        <w:rPr>
          <w:rFonts w:ascii="JetBrains Mono" w:hAnsi="JetBrains Mono"/>
          <w:color w:val="A5C261"/>
          <w:lang w:val="en-US"/>
        </w:rPr>
        <w:t>="</w:t>
      </w:r>
      <w:r w:rsidRPr="00106EC7">
        <w:rPr>
          <w:rFonts w:ascii="JetBrains Mono" w:hAnsi="JetBrains Mono"/>
          <w:color w:val="BABABA"/>
          <w:lang w:val="en-US"/>
        </w:rPr>
        <w:t>text-align</w:t>
      </w:r>
      <w:r w:rsidRPr="00106EC7">
        <w:rPr>
          <w:rFonts w:ascii="JetBrains Mono" w:hAnsi="JetBrains Mono"/>
          <w:color w:val="A9B7C6"/>
          <w:lang w:val="en-US"/>
        </w:rPr>
        <w:t xml:space="preserve">: </w:t>
      </w:r>
      <w:r w:rsidRPr="00106EC7">
        <w:rPr>
          <w:rFonts w:ascii="JetBrains Mono" w:hAnsi="JetBrains Mono"/>
          <w:color w:val="A5C261"/>
          <w:lang w:val="en-US"/>
        </w:rPr>
        <w:t>center</w:t>
      </w:r>
      <w:r w:rsidRPr="00106EC7">
        <w:rPr>
          <w:rFonts w:ascii="JetBrains Mono" w:hAnsi="JetBrains Mono"/>
          <w:color w:val="CC7832"/>
          <w:lang w:val="en-US"/>
        </w:rPr>
        <w:t xml:space="preserve">; </w:t>
      </w:r>
      <w:r w:rsidRPr="00106EC7">
        <w:rPr>
          <w:rFonts w:ascii="JetBrains Mono" w:hAnsi="JetBrains Mono"/>
          <w:color w:val="BABABA"/>
          <w:lang w:val="en-US"/>
        </w:rPr>
        <w:t>visibility</w:t>
      </w:r>
      <w:r w:rsidRPr="00106EC7">
        <w:rPr>
          <w:rFonts w:ascii="JetBrains Mono" w:hAnsi="JetBrains Mono"/>
          <w:color w:val="A9B7C6"/>
          <w:lang w:val="en-US"/>
        </w:rPr>
        <w:t xml:space="preserve">: </w:t>
      </w:r>
      <w:r w:rsidRPr="00106EC7">
        <w:rPr>
          <w:rFonts w:ascii="JetBrains Mono" w:hAnsi="JetBrains Mono"/>
          <w:color w:val="A5C261"/>
          <w:lang w:val="en-US"/>
        </w:rPr>
        <w:t>visible</w:t>
      </w:r>
      <w:r w:rsidRPr="00106EC7">
        <w:rPr>
          <w:rFonts w:ascii="JetBrains Mono" w:hAnsi="JetBrains Mono"/>
          <w:color w:val="CC7832"/>
          <w:lang w:val="en-US"/>
        </w:rPr>
        <w:t xml:space="preserve">; </w:t>
      </w:r>
      <w:r w:rsidRPr="00106EC7">
        <w:rPr>
          <w:rFonts w:ascii="JetBrains Mono" w:hAnsi="JetBrains Mono"/>
          <w:color w:val="A5C261"/>
          <w:lang w:val="en-US"/>
        </w:rPr>
        <w:t>"</w:t>
      </w:r>
      <w:r w:rsidRPr="00106EC7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Телескопы</w:t>
      </w:r>
      <w:r w:rsidRPr="00106EC7">
        <w:rPr>
          <w:rFonts w:ascii="JetBrains Mono" w:hAnsi="JetBrains Mono"/>
          <w:color w:val="E8BF6A"/>
          <w:lang w:val="en-US"/>
        </w:rPr>
        <w:t>&lt;/h1&gt;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&lt;div </w:t>
      </w:r>
      <w:r w:rsidRPr="00106EC7">
        <w:rPr>
          <w:rFonts w:ascii="JetBrains Mono" w:hAnsi="JetBrains Mono"/>
          <w:color w:val="BABABA"/>
          <w:lang w:val="en-US"/>
        </w:rPr>
        <w:t>class</w:t>
      </w:r>
      <w:r w:rsidRPr="00106EC7">
        <w:rPr>
          <w:rFonts w:ascii="JetBrains Mono" w:hAnsi="JetBrains Mono"/>
          <w:color w:val="A5C261"/>
          <w:lang w:val="en-US"/>
        </w:rPr>
        <w:t>="col s12 grey lighten-2 txt-align-span teal-div-cls"</w:t>
      </w:r>
      <w:r w:rsidRPr="00106EC7">
        <w:rPr>
          <w:rFonts w:ascii="JetBrains Mono" w:hAnsi="JetBrains Mono"/>
          <w:color w:val="E8BF6A"/>
          <w:lang w:val="en-US"/>
        </w:rPr>
        <w:t>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&lt;div </w:t>
      </w:r>
      <w:r w:rsidRPr="00106EC7">
        <w:rPr>
          <w:rFonts w:ascii="JetBrains Mono" w:hAnsi="JetBrains Mono"/>
          <w:color w:val="BABABA"/>
          <w:lang w:val="en-US"/>
        </w:rPr>
        <w:t>class</w:t>
      </w:r>
      <w:r w:rsidRPr="00106EC7">
        <w:rPr>
          <w:rFonts w:ascii="JetBrains Mono" w:hAnsi="JetBrains Mono"/>
          <w:color w:val="A5C261"/>
          <w:lang w:val="en-US"/>
        </w:rPr>
        <w:t>="row"</w:t>
      </w:r>
      <w:r w:rsidRPr="00106EC7">
        <w:rPr>
          <w:rFonts w:ascii="JetBrains Mono" w:hAnsi="JetBrains Mono"/>
          <w:color w:val="E8BF6A"/>
          <w:lang w:val="en-US"/>
        </w:rPr>
        <w:t>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&lt;div </w:t>
      </w:r>
      <w:r w:rsidRPr="00106EC7">
        <w:rPr>
          <w:rFonts w:ascii="JetBrains Mono" w:hAnsi="JetBrains Mono"/>
          <w:color w:val="BABABA"/>
          <w:lang w:val="en-US"/>
        </w:rPr>
        <w:t>class</w:t>
      </w:r>
      <w:r w:rsidRPr="00106EC7">
        <w:rPr>
          <w:rFonts w:ascii="JetBrains Mono" w:hAnsi="JetBrains Mono"/>
          <w:color w:val="A5C261"/>
          <w:lang w:val="en-US"/>
        </w:rPr>
        <w:t>="col s12 animatedParent"</w:t>
      </w:r>
      <w:r w:rsidRPr="00106EC7">
        <w:rPr>
          <w:rFonts w:ascii="JetBrains Mono" w:hAnsi="JetBrains Mono"/>
          <w:color w:val="E8BF6A"/>
          <w:lang w:val="en-US"/>
        </w:rPr>
        <w:t>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106EC7">
        <w:rPr>
          <w:rFonts w:ascii="JetBrains Mono" w:hAnsi="JetBrains Mono"/>
          <w:color w:val="BABABA"/>
          <w:lang w:val="en-US"/>
        </w:rPr>
        <w:t>class</w:t>
      </w:r>
      <w:r w:rsidRPr="00106EC7">
        <w:rPr>
          <w:rFonts w:ascii="JetBrains Mono" w:hAnsi="JetBrains Mono"/>
          <w:color w:val="A5C261"/>
          <w:lang w:val="en-US"/>
        </w:rPr>
        <w:t>="card grey lighten-3 animated fadeInLeft go"</w:t>
      </w:r>
      <w:r w:rsidRPr="00106EC7">
        <w:rPr>
          <w:rFonts w:ascii="JetBrains Mono" w:hAnsi="JetBrains Mono"/>
          <w:color w:val="E8BF6A"/>
          <w:lang w:val="en-US"/>
        </w:rPr>
        <w:t>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        &lt;div </w:t>
      </w:r>
      <w:r w:rsidRPr="00106EC7">
        <w:rPr>
          <w:rFonts w:ascii="JetBrains Mono" w:hAnsi="JetBrains Mono"/>
          <w:color w:val="BABABA"/>
          <w:lang w:val="en-US"/>
        </w:rPr>
        <w:t>class</w:t>
      </w:r>
      <w:r w:rsidRPr="00106EC7">
        <w:rPr>
          <w:rFonts w:ascii="JetBrains Mono" w:hAnsi="JetBrains Mono"/>
          <w:color w:val="A5C261"/>
          <w:lang w:val="en-US"/>
        </w:rPr>
        <w:t>="card-content color-cls"</w:t>
      </w:r>
      <w:r w:rsidRPr="00106EC7">
        <w:rPr>
          <w:rFonts w:ascii="JetBrains Mono" w:hAnsi="JetBrains Mono"/>
          <w:color w:val="E8BF6A"/>
          <w:lang w:val="en-US"/>
        </w:rPr>
        <w:t>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            &lt;table </w:t>
      </w:r>
      <w:r w:rsidRPr="00106EC7">
        <w:rPr>
          <w:rFonts w:ascii="JetBrains Mono" w:hAnsi="JetBrains Mono"/>
          <w:color w:val="BABABA"/>
          <w:lang w:val="en-US"/>
        </w:rPr>
        <w:t>class</w:t>
      </w:r>
      <w:r w:rsidRPr="00106EC7">
        <w:rPr>
          <w:rFonts w:ascii="JetBrains Mono" w:hAnsi="JetBrains Mono"/>
          <w:color w:val="A5C261"/>
          <w:lang w:val="en-US"/>
        </w:rPr>
        <w:t>="responsive-table centered qal-tbl-font"</w:t>
      </w:r>
      <w:r w:rsidRPr="00106EC7">
        <w:rPr>
          <w:rFonts w:ascii="JetBrains Mono" w:hAnsi="JetBrains Mono"/>
          <w:color w:val="E8BF6A"/>
          <w:lang w:val="en-US"/>
        </w:rPr>
        <w:t>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                &lt;thead&gt;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                &lt;tr&gt;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>
        <w:rPr>
          <w:rFonts w:ascii="JetBrains Mono" w:hAnsi="JetBrains Mono"/>
          <w:color w:val="A9B7C6"/>
        </w:rPr>
        <w:t>Название</w:t>
      </w:r>
      <w:r w:rsidRPr="00106EC7">
        <w:rPr>
          <w:rFonts w:ascii="JetBrains Mono" w:hAnsi="JetBrains Mono"/>
          <w:color w:val="E8BF6A"/>
          <w:lang w:val="en-US"/>
        </w:rPr>
        <w:t>&lt;/th&gt;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>
        <w:rPr>
          <w:rFonts w:ascii="JetBrains Mono" w:hAnsi="JetBrains Mono"/>
          <w:color w:val="A9B7C6"/>
        </w:rPr>
        <w:t>Фокусное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расстояние</w:t>
      </w:r>
      <w:r w:rsidRPr="00106EC7">
        <w:rPr>
          <w:rFonts w:ascii="JetBrains Mono" w:hAnsi="JetBrains Mono"/>
          <w:color w:val="E8BF6A"/>
          <w:lang w:val="en-US"/>
        </w:rPr>
        <w:t>&lt;/th&gt;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>
        <w:rPr>
          <w:rFonts w:ascii="JetBrains Mono" w:hAnsi="JetBrains Mono"/>
          <w:color w:val="A9B7C6"/>
        </w:rPr>
        <w:t>Диаметр</w:t>
      </w:r>
      <w:r w:rsidRPr="00106EC7">
        <w:rPr>
          <w:rFonts w:ascii="JetBrains Mono" w:hAnsi="JetBrains Mono"/>
          <w:color w:val="A9B7C6"/>
          <w:lang w:val="en-US"/>
        </w:rPr>
        <w:t xml:space="preserve">, </w:t>
      </w:r>
      <w:r>
        <w:rPr>
          <w:rFonts w:ascii="JetBrains Mono" w:hAnsi="JetBrains Mono"/>
          <w:color w:val="A9B7C6"/>
        </w:rPr>
        <w:t>мм</w:t>
      </w:r>
      <w:r w:rsidRPr="00106EC7">
        <w:rPr>
          <w:rFonts w:ascii="JetBrains Mono" w:hAnsi="JetBrains Mono"/>
          <w:color w:val="E8BF6A"/>
          <w:lang w:val="en-US"/>
        </w:rPr>
        <w:t>&lt;/th&gt;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>
        <w:rPr>
          <w:rFonts w:ascii="JetBrains Mono" w:hAnsi="JetBrains Mono"/>
          <w:color w:val="A9B7C6"/>
        </w:rPr>
        <w:t>Вес</w:t>
      </w:r>
      <w:r w:rsidRPr="00106EC7">
        <w:rPr>
          <w:rFonts w:ascii="JetBrains Mono" w:hAnsi="JetBrains Mono"/>
          <w:color w:val="A9B7C6"/>
          <w:lang w:val="en-US"/>
        </w:rPr>
        <w:t xml:space="preserve">, </w:t>
      </w:r>
      <w:r>
        <w:rPr>
          <w:rFonts w:ascii="JetBrains Mono" w:hAnsi="JetBrains Mono"/>
          <w:color w:val="A9B7C6"/>
        </w:rPr>
        <w:t>кг</w:t>
      </w:r>
      <w:r w:rsidRPr="00106EC7">
        <w:rPr>
          <w:rFonts w:ascii="JetBrains Mono" w:hAnsi="JetBrains Mono"/>
          <w:color w:val="E8BF6A"/>
          <w:lang w:val="en-US"/>
        </w:rPr>
        <w:t>&lt;/th&gt;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>
        <w:rPr>
          <w:rFonts w:ascii="JetBrains Mono" w:hAnsi="JetBrains Mono"/>
          <w:color w:val="A9B7C6"/>
        </w:rPr>
        <w:t>Цена</w:t>
      </w:r>
      <w:r w:rsidRPr="00106EC7">
        <w:rPr>
          <w:rFonts w:ascii="JetBrains Mono" w:hAnsi="JetBrains Mono"/>
          <w:color w:val="A9B7C6"/>
          <w:lang w:val="en-US"/>
        </w:rPr>
        <w:t xml:space="preserve">, </w:t>
      </w:r>
      <w:r>
        <w:rPr>
          <w:rFonts w:ascii="JetBrains Mono" w:hAnsi="JetBrains Mono"/>
          <w:color w:val="A9B7C6"/>
        </w:rPr>
        <w:t>руб</w:t>
      </w:r>
      <w:r w:rsidRPr="00106EC7">
        <w:rPr>
          <w:rFonts w:ascii="JetBrains Mono" w:hAnsi="JetBrains Mono"/>
          <w:color w:val="E8BF6A"/>
          <w:lang w:val="en-US"/>
        </w:rPr>
        <w:t>&lt;/th&gt;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                &lt;/tr&gt;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                &lt;/thead&gt;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                &lt;tbody&gt;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                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>&lt;?php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while 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 xml:space="preserve">$item 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>$result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106EC7">
        <w:rPr>
          <w:rFonts w:ascii="JetBrains Mono" w:hAnsi="JetBrains Mono"/>
          <w:color w:val="FFC66D"/>
          <w:shd w:val="clear" w:color="auto" w:fill="232525"/>
          <w:lang w:val="en-US"/>
        </w:rPr>
        <w:t>fetch_array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()) {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    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 xml:space="preserve">echo 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>"&lt;tr&gt;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>"Name"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>"Focus"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>"Diameter"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>"Weight"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>"Price"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&lt;/tr&gt;"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106EC7">
        <w:rPr>
          <w:rFonts w:ascii="JetBrains Mono" w:hAnsi="JetBrains Mono"/>
          <w:color w:val="CC7832"/>
          <w:lang w:val="en-US"/>
        </w:rPr>
        <w:br/>
        <w:t xml:space="preserve">                        </w:t>
      </w:r>
      <w:r w:rsidRPr="00106EC7">
        <w:rPr>
          <w:rFonts w:ascii="JetBrains Mono" w:hAnsi="JetBrains Mono"/>
          <w:color w:val="E8BF6A"/>
          <w:lang w:val="en-US"/>
        </w:rPr>
        <w:t>&lt;/tbody&gt;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            &lt;/table&gt;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        &lt;/div&gt;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&lt;/div&gt;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&lt;/div&gt;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&lt;/br&gt;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&lt;div </w:t>
      </w:r>
      <w:r w:rsidRPr="00106EC7">
        <w:rPr>
          <w:rFonts w:ascii="JetBrains Mono" w:hAnsi="JetBrains Mono"/>
          <w:color w:val="BABABA"/>
          <w:lang w:val="en-US"/>
        </w:rPr>
        <w:t>class</w:t>
      </w:r>
      <w:r w:rsidRPr="00106EC7">
        <w:rPr>
          <w:rFonts w:ascii="JetBrains Mono" w:hAnsi="JetBrains Mono"/>
          <w:color w:val="A5C261"/>
          <w:lang w:val="en-US"/>
        </w:rPr>
        <w:t>="row"</w:t>
      </w:r>
      <w:r w:rsidRPr="00106EC7">
        <w:rPr>
          <w:rFonts w:ascii="JetBrains Mono" w:hAnsi="JetBrains Mono"/>
          <w:color w:val="E8BF6A"/>
          <w:lang w:val="en-US"/>
        </w:rPr>
        <w:t>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&lt;a </w:t>
      </w:r>
      <w:r w:rsidRPr="00106EC7">
        <w:rPr>
          <w:rFonts w:ascii="JetBrains Mono" w:hAnsi="JetBrains Mono"/>
          <w:color w:val="BABABA"/>
          <w:lang w:val="en-US"/>
        </w:rPr>
        <w:t>href</w:t>
      </w:r>
      <w:r w:rsidRPr="00106EC7">
        <w:rPr>
          <w:rFonts w:ascii="JetBrains Mono" w:hAnsi="JetBrains Mono"/>
          <w:color w:val="A5C261"/>
          <w:lang w:val="en-US"/>
        </w:rPr>
        <w:t>="select.php"</w:t>
      </w:r>
      <w:r w:rsidRPr="00106EC7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Выборка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телескопов</w:t>
      </w:r>
      <w:r w:rsidRPr="00106EC7">
        <w:rPr>
          <w:rFonts w:ascii="JetBrains Mono" w:hAnsi="JetBrains Mono"/>
          <w:color w:val="A9B7C6"/>
          <w:lang w:val="en-US"/>
        </w:rPr>
        <w:t xml:space="preserve"> , </w:t>
      </w:r>
      <w:r>
        <w:rPr>
          <w:rFonts w:ascii="JetBrains Mono" w:hAnsi="JetBrains Mono"/>
          <w:color w:val="A9B7C6"/>
        </w:rPr>
        <w:t>у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которых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диаметр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объектива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больше</w:t>
      </w:r>
      <w:r w:rsidRPr="00106EC7">
        <w:rPr>
          <w:rFonts w:ascii="JetBrains Mono" w:hAnsi="JetBrains Mono"/>
          <w:color w:val="A9B7C6"/>
          <w:lang w:val="en-US"/>
        </w:rPr>
        <w:t xml:space="preserve"> 70 </w:t>
      </w:r>
      <w:r>
        <w:rPr>
          <w:rFonts w:ascii="JetBrains Mono" w:hAnsi="JetBrains Mono"/>
          <w:color w:val="A9B7C6"/>
        </w:rPr>
        <w:t>мм</w:t>
      </w:r>
      <w:r w:rsidRPr="00106EC7">
        <w:rPr>
          <w:rFonts w:ascii="JetBrains Mono" w:hAnsi="JetBrains Mono"/>
          <w:color w:val="E8BF6A"/>
          <w:lang w:val="en-US"/>
        </w:rPr>
        <w:t>&lt;/a&gt;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&lt;/br&gt;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&lt;a </w:t>
      </w:r>
      <w:r w:rsidRPr="00106EC7">
        <w:rPr>
          <w:rFonts w:ascii="JetBrains Mono" w:hAnsi="JetBrains Mono"/>
          <w:color w:val="BABABA"/>
          <w:lang w:val="en-US"/>
        </w:rPr>
        <w:t>href</w:t>
      </w:r>
      <w:r w:rsidRPr="00106EC7">
        <w:rPr>
          <w:rFonts w:ascii="JetBrains Mono" w:hAnsi="JetBrains Mono"/>
          <w:color w:val="A5C261"/>
          <w:lang w:val="en-US"/>
        </w:rPr>
        <w:t>="sortFocus.php"</w:t>
      </w:r>
      <w:r w:rsidRPr="00106EC7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Отсортировать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телескопы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по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фокусному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расстоянию</w:t>
      </w:r>
      <w:r w:rsidRPr="00106EC7">
        <w:rPr>
          <w:rFonts w:ascii="JetBrains Mono" w:hAnsi="JetBrains Mono"/>
          <w:color w:val="E8BF6A"/>
          <w:lang w:val="en-US"/>
        </w:rPr>
        <w:t>&lt;/a&gt;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&lt;/br&gt;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&lt;a </w:t>
      </w:r>
      <w:r w:rsidRPr="00106EC7">
        <w:rPr>
          <w:rFonts w:ascii="JetBrains Mono" w:hAnsi="JetBrains Mono"/>
          <w:color w:val="BABABA"/>
          <w:lang w:val="en-US"/>
        </w:rPr>
        <w:t>href</w:t>
      </w:r>
      <w:r w:rsidRPr="00106EC7">
        <w:rPr>
          <w:rFonts w:ascii="JetBrains Mono" w:hAnsi="JetBrains Mono"/>
          <w:color w:val="A5C261"/>
          <w:lang w:val="en-US"/>
        </w:rPr>
        <w:t>="sortPrice.php"</w:t>
      </w:r>
      <w:r w:rsidRPr="00106EC7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Сортировка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по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цене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телескопа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по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выборке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с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весом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больше</w:t>
      </w:r>
      <w:r w:rsidRPr="00106EC7">
        <w:rPr>
          <w:rFonts w:ascii="JetBrains Mono" w:hAnsi="JetBrains Mono"/>
          <w:color w:val="A9B7C6"/>
          <w:lang w:val="en-US"/>
        </w:rPr>
        <w:t xml:space="preserve"> 3 </w:t>
      </w:r>
      <w:r>
        <w:rPr>
          <w:rFonts w:ascii="JetBrains Mono" w:hAnsi="JetBrains Mono"/>
          <w:color w:val="A9B7C6"/>
        </w:rPr>
        <w:t>кг</w:t>
      </w:r>
      <w:r w:rsidRPr="00106EC7">
        <w:rPr>
          <w:rFonts w:ascii="JetBrains Mono" w:hAnsi="JetBrains Mono"/>
          <w:color w:val="E8BF6A"/>
          <w:lang w:val="en-US"/>
        </w:rPr>
        <w:t>&lt;/a&gt;</w:t>
      </w:r>
      <w:r w:rsidRPr="00106EC7">
        <w:rPr>
          <w:rFonts w:ascii="JetBrains Mono" w:hAnsi="JetBrains Mono"/>
          <w:color w:val="E8BF6A"/>
          <w:lang w:val="en-US"/>
        </w:rPr>
        <w:br/>
      </w:r>
      <w:r w:rsidRPr="00106EC7">
        <w:rPr>
          <w:rFonts w:ascii="JetBrains Mono" w:hAnsi="JetBrains Mono"/>
          <w:color w:val="E8BF6A"/>
          <w:lang w:val="en-US"/>
        </w:rPr>
        <w:lastRenderedPageBreak/>
        <w:t xml:space="preserve">        &lt;/br&gt;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&lt;/div&gt;</w:t>
      </w:r>
      <w:r w:rsidRPr="00106EC7">
        <w:rPr>
          <w:rFonts w:ascii="JetBrains Mono" w:hAnsi="JetBrains Mono"/>
          <w:color w:val="E8BF6A"/>
          <w:lang w:val="en-US"/>
        </w:rPr>
        <w:br/>
        <w:t>&lt;/div&gt;</w:t>
      </w:r>
      <w:r w:rsidRPr="00106EC7">
        <w:rPr>
          <w:rFonts w:ascii="JetBrains Mono" w:hAnsi="JetBrains Mono"/>
          <w:color w:val="E8BF6A"/>
          <w:lang w:val="en-US"/>
        </w:rPr>
        <w:br/>
      </w:r>
      <w:r w:rsidRPr="00106EC7">
        <w:rPr>
          <w:rFonts w:ascii="JetBrains Mono" w:hAnsi="JetBrains Mono"/>
          <w:color w:val="E8BF6A"/>
          <w:lang w:val="en-US"/>
        </w:rPr>
        <w:br/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&lt;?php require 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>"../../../parts/footer.php"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106EC7">
        <w:rPr>
          <w:rFonts w:ascii="JetBrains Mono" w:hAnsi="JetBrains Mono"/>
          <w:color w:val="CC7832"/>
          <w:lang w:val="en-US"/>
        </w:rPr>
        <w:br/>
      </w:r>
      <w:r w:rsidRPr="00106EC7">
        <w:rPr>
          <w:rFonts w:ascii="JetBrains Mono" w:hAnsi="JetBrains Mono"/>
          <w:color w:val="E8BF6A"/>
          <w:lang w:val="en-US"/>
        </w:rPr>
        <w:t>&lt;/body&gt;</w:t>
      </w:r>
      <w:r w:rsidRPr="00106EC7">
        <w:rPr>
          <w:rFonts w:ascii="JetBrains Mono" w:hAnsi="JetBrains Mono"/>
          <w:color w:val="E8BF6A"/>
          <w:lang w:val="en-US"/>
        </w:rPr>
        <w:br/>
        <w:t>&lt;/html&gt;</w:t>
      </w:r>
    </w:p>
    <w:p w14:paraId="60D57914" w14:textId="30B0A3B8" w:rsidR="00AB0AF2" w:rsidRPr="00106EC7" w:rsidRDefault="00AB0AF2" w:rsidP="00AB0AF2">
      <w:pPr>
        <w:pStyle w:val="1"/>
        <w:numPr>
          <w:ilvl w:val="0"/>
          <w:numId w:val="0"/>
        </w:numPr>
        <w:ind w:left="1283" w:hanging="432"/>
        <w:rPr>
          <w:lang w:val="en-US"/>
        </w:rPr>
      </w:pPr>
      <w:r>
        <w:lastRenderedPageBreak/>
        <w:t>Приложение</w:t>
      </w:r>
      <w:r w:rsidRPr="00106EC7">
        <w:rPr>
          <w:lang w:val="en-US"/>
        </w:rPr>
        <w:t xml:space="preserve"> 4</w:t>
      </w:r>
      <w:bookmarkEnd w:id="19"/>
      <w:r w:rsidR="00106EC7">
        <w:rPr>
          <w:lang w:val="en-US"/>
        </w:rPr>
        <w:t>. Select.php</w:t>
      </w:r>
    </w:p>
    <w:p w14:paraId="6CA6DC34" w14:textId="77777777" w:rsidR="00106EC7" w:rsidRDefault="00106EC7" w:rsidP="00106EC7">
      <w:pPr>
        <w:pStyle w:val="HTML"/>
        <w:shd w:val="clear" w:color="auto" w:fill="2B2B2B"/>
        <w:spacing w:after="240"/>
        <w:rPr>
          <w:rFonts w:ascii="JetBrains Mono" w:hAnsi="JetBrains Mono"/>
          <w:color w:val="A9B7C6"/>
        </w:rPr>
      </w:pP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>&lt;?php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require_once 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>"database_connection.php"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>$query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= sprintf(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 xml:space="preserve">"SELECT </w:t>
      </w:r>
      <w:r w:rsidRPr="00106EC7">
        <w:rPr>
          <w:rFonts w:ascii="JetBrains Mono" w:hAnsi="JetBrains Mono"/>
          <w:color w:val="FFC66D"/>
          <w:shd w:val="clear" w:color="auto" w:fill="232525"/>
          <w:lang w:val="en-US"/>
        </w:rPr>
        <w:t>*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 xml:space="preserve"> FROM telescops WHERE diameter &gt; 70"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 xml:space="preserve">$result 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>$link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106EC7">
        <w:rPr>
          <w:rFonts w:ascii="JetBrains Mono" w:hAnsi="JetBrains Mono"/>
          <w:color w:val="FFC66D"/>
          <w:shd w:val="clear" w:color="auto" w:fill="232525"/>
          <w:lang w:val="en-US"/>
        </w:rPr>
        <w:t>query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>$query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br/>
        <w:t>?&gt;</w:t>
      </w:r>
      <w:r w:rsidRPr="00106EC7">
        <w:rPr>
          <w:rFonts w:ascii="JetBrains Mono" w:hAnsi="JetBrains Mono"/>
          <w:color w:val="CC7832"/>
          <w:lang w:val="en-US"/>
        </w:rPr>
        <w:br/>
      </w:r>
      <w:r w:rsidRPr="00106EC7">
        <w:rPr>
          <w:rFonts w:ascii="JetBrains Mono" w:hAnsi="JetBrains Mono"/>
          <w:color w:val="CC7832"/>
          <w:lang w:val="en-US"/>
        </w:rPr>
        <w:br/>
      </w:r>
      <w:r w:rsidRPr="00106EC7">
        <w:rPr>
          <w:rFonts w:ascii="JetBrains Mono" w:hAnsi="JetBrains Mono"/>
          <w:color w:val="E8BF6A"/>
          <w:lang w:val="en-US"/>
        </w:rPr>
        <w:t xml:space="preserve">&lt;!DOCTYPE </w:t>
      </w:r>
      <w:r w:rsidRPr="00106EC7">
        <w:rPr>
          <w:rFonts w:ascii="JetBrains Mono" w:hAnsi="JetBrains Mono"/>
          <w:color w:val="BABABA"/>
          <w:lang w:val="en-US"/>
        </w:rPr>
        <w:t>html</w:t>
      </w:r>
      <w:r w:rsidRPr="00106EC7">
        <w:rPr>
          <w:rFonts w:ascii="JetBrains Mono" w:hAnsi="JetBrains Mono"/>
          <w:color w:val="E8BF6A"/>
          <w:lang w:val="en-US"/>
        </w:rPr>
        <w:t>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&lt;html </w:t>
      </w:r>
      <w:r w:rsidRPr="00106EC7">
        <w:rPr>
          <w:rFonts w:ascii="JetBrains Mono" w:hAnsi="JetBrains Mono"/>
          <w:color w:val="BABABA"/>
          <w:lang w:val="en-US"/>
        </w:rPr>
        <w:t>lang</w:t>
      </w:r>
      <w:r w:rsidRPr="00106EC7">
        <w:rPr>
          <w:rFonts w:ascii="JetBrains Mono" w:hAnsi="JetBrains Mono"/>
          <w:color w:val="A5C261"/>
          <w:lang w:val="en-US"/>
        </w:rPr>
        <w:t>="ru"</w:t>
      </w:r>
      <w:r w:rsidRPr="00106EC7">
        <w:rPr>
          <w:rFonts w:ascii="JetBrains Mono" w:hAnsi="JetBrains Mono"/>
          <w:color w:val="E8BF6A"/>
          <w:lang w:val="en-US"/>
        </w:rPr>
        <w:t>&gt;</w:t>
      </w:r>
      <w:r w:rsidRPr="00106EC7">
        <w:rPr>
          <w:rFonts w:ascii="JetBrains Mono" w:hAnsi="JetBrains Mono"/>
          <w:color w:val="E8BF6A"/>
          <w:lang w:val="en-US"/>
        </w:rPr>
        <w:br/>
        <w:t>&lt;head&gt;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&lt;meta </w:t>
      </w:r>
      <w:r w:rsidRPr="00106EC7">
        <w:rPr>
          <w:rFonts w:ascii="JetBrains Mono" w:hAnsi="JetBrains Mono"/>
          <w:color w:val="BABABA"/>
          <w:lang w:val="en-US"/>
        </w:rPr>
        <w:t>charset</w:t>
      </w:r>
      <w:r w:rsidRPr="00106EC7">
        <w:rPr>
          <w:rFonts w:ascii="JetBrains Mono" w:hAnsi="JetBrains Mono"/>
          <w:color w:val="A5C261"/>
          <w:lang w:val="en-US"/>
        </w:rPr>
        <w:t>="utf-8"</w:t>
      </w:r>
      <w:r w:rsidRPr="00106EC7">
        <w:rPr>
          <w:rFonts w:ascii="JetBrains Mono" w:hAnsi="JetBrains Mono"/>
          <w:color w:val="E8BF6A"/>
          <w:lang w:val="en-US"/>
        </w:rPr>
        <w:t>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&lt;meta </w:t>
      </w:r>
      <w:r w:rsidRPr="00106EC7">
        <w:rPr>
          <w:rFonts w:ascii="JetBrains Mono" w:hAnsi="JetBrains Mono"/>
          <w:color w:val="BABABA"/>
          <w:lang w:val="en-US"/>
        </w:rPr>
        <w:t>name</w:t>
      </w:r>
      <w:r w:rsidRPr="00106EC7">
        <w:rPr>
          <w:rFonts w:ascii="JetBrains Mono" w:hAnsi="JetBrains Mono"/>
          <w:color w:val="A5C261"/>
          <w:lang w:val="en-US"/>
        </w:rPr>
        <w:t xml:space="preserve">="viewport" </w:t>
      </w:r>
      <w:r w:rsidRPr="00106EC7">
        <w:rPr>
          <w:rFonts w:ascii="JetBrains Mono" w:hAnsi="JetBrains Mono"/>
          <w:color w:val="BABABA"/>
          <w:lang w:val="en-US"/>
        </w:rPr>
        <w:t>content</w:t>
      </w:r>
      <w:r w:rsidRPr="00106EC7">
        <w:rPr>
          <w:rFonts w:ascii="JetBrains Mono" w:hAnsi="JetBrains Mono"/>
          <w:color w:val="A5C261"/>
          <w:lang w:val="en-US"/>
        </w:rPr>
        <w:t>="with-device-width, initial-scale = 1.0"</w:t>
      </w:r>
      <w:r w:rsidRPr="00106EC7">
        <w:rPr>
          <w:rFonts w:ascii="JetBrains Mono" w:hAnsi="JetBrains Mono"/>
          <w:color w:val="E8BF6A"/>
          <w:lang w:val="en-US"/>
        </w:rPr>
        <w:t>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&lt;title&gt;</w:t>
      </w:r>
      <w:r>
        <w:rPr>
          <w:rFonts w:ascii="JetBrains Mono" w:hAnsi="JetBrains Mono"/>
          <w:color w:val="A9B7C6"/>
        </w:rPr>
        <w:t>Таблица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данных</w:t>
      </w:r>
      <w:r w:rsidRPr="00106EC7">
        <w:rPr>
          <w:rFonts w:ascii="JetBrains Mono" w:hAnsi="JetBrains Mono"/>
          <w:color w:val="E8BF6A"/>
          <w:lang w:val="en-US"/>
        </w:rPr>
        <w:t>&lt;/title&gt;</w:t>
      </w:r>
      <w:r w:rsidRPr="00106EC7">
        <w:rPr>
          <w:rFonts w:ascii="JetBrains Mono" w:hAnsi="JetBrains Mono"/>
          <w:color w:val="E8BF6A"/>
          <w:lang w:val="en-US"/>
        </w:rPr>
        <w:br/>
        <w:t>&lt;/head&gt;</w:t>
      </w:r>
      <w:r w:rsidRPr="00106EC7">
        <w:rPr>
          <w:rFonts w:ascii="JetBrains Mono" w:hAnsi="JetBrains Mono"/>
          <w:color w:val="E8BF6A"/>
          <w:lang w:val="en-US"/>
        </w:rPr>
        <w:br/>
        <w:t>&lt;body &gt;</w:t>
      </w:r>
      <w:r w:rsidRPr="00106EC7">
        <w:rPr>
          <w:rFonts w:ascii="JetBrains Mono" w:hAnsi="JetBrains Mono"/>
          <w:color w:val="E8BF6A"/>
          <w:lang w:val="en-US"/>
        </w:rPr>
        <w:br/>
      </w:r>
      <w:r w:rsidRPr="00106EC7">
        <w:rPr>
          <w:rFonts w:ascii="JetBrains Mono" w:hAnsi="JetBrains Mono"/>
          <w:color w:val="E8BF6A"/>
          <w:lang w:val="en-US"/>
        </w:rPr>
        <w:br/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&lt;?php require 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>"../../../parts/header.php"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106EC7">
        <w:rPr>
          <w:rFonts w:ascii="JetBrains Mono" w:hAnsi="JetBrains Mono"/>
          <w:color w:val="CC7832"/>
          <w:lang w:val="en-US"/>
        </w:rPr>
        <w:br/>
      </w:r>
      <w:r w:rsidRPr="00106EC7">
        <w:rPr>
          <w:rFonts w:ascii="JetBrains Mono" w:hAnsi="JetBrains Mono"/>
          <w:color w:val="E8BF6A"/>
          <w:lang w:val="en-US"/>
        </w:rPr>
        <w:t xml:space="preserve">&lt;h1 </w:t>
      </w:r>
      <w:r w:rsidRPr="00106EC7">
        <w:rPr>
          <w:rFonts w:ascii="JetBrains Mono" w:hAnsi="JetBrains Mono"/>
          <w:color w:val="BABABA"/>
          <w:lang w:val="en-US"/>
        </w:rPr>
        <w:t>class</w:t>
      </w:r>
      <w:r w:rsidRPr="00106EC7">
        <w:rPr>
          <w:rFonts w:ascii="JetBrains Mono" w:hAnsi="JetBrains Mono"/>
          <w:color w:val="A5C261"/>
          <w:lang w:val="en-US"/>
        </w:rPr>
        <w:t xml:space="preserve">="" </w:t>
      </w:r>
      <w:r w:rsidRPr="00106EC7">
        <w:rPr>
          <w:rFonts w:ascii="JetBrains Mono" w:hAnsi="JetBrains Mono"/>
          <w:color w:val="BABABA"/>
          <w:lang w:val="en-US"/>
        </w:rPr>
        <w:t>style</w:t>
      </w:r>
      <w:r w:rsidRPr="00106EC7">
        <w:rPr>
          <w:rFonts w:ascii="JetBrains Mono" w:hAnsi="JetBrains Mono"/>
          <w:color w:val="A5C261"/>
          <w:lang w:val="en-US"/>
        </w:rPr>
        <w:t>="</w:t>
      </w:r>
      <w:r w:rsidRPr="00106EC7">
        <w:rPr>
          <w:rFonts w:ascii="JetBrains Mono" w:hAnsi="JetBrains Mono"/>
          <w:color w:val="BABABA"/>
          <w:lang w:val="en-US"/>
        </w:rPr>
        <w:t>text-align</w:t>
      </w:r>
      <w:r w:rsidRPr="00106EC7">
        <w:rPr>
          <w:rFonts w:ascii="JetBrains Mono" w:hAnsi="JetBrains Mono"/>
          <w:color w:val="A9B7C6"/>
          <w:lang w:val="en-US"/>
        </w:rPr>
        <w:t xml:space="preserve">: </w:t>
      </w:r>
      <w:r w:rsidRPr="00106EC7">
        <w:rPr>
          <w:rFonts w:ascii="JetBrains Mono" w:hAnsi="JetBrains Mono"/>
          <w:color w:val="A5C261"/>
          <w:lang w:val="en-US"/>
        </w:rPr>
        <w:t>center</w:t>
      </w:r>
      <w:r w:rsidRPr="00106EC7">
        <w:rPr>
          <w:rFonts w:ascii="JetBrains Mono" w:hAnsi="JetBrains Mono"/>
          <w:color w:val="CC7832"/>
          <w:lang w:val="en-US"/>
        </w:rPr>
        <w:t xml:space="preserve">; </w:t>
      </w:r>
      <w:r w:rsidRPr="00106EC7">
        <w:rPr>
          <w:rFonts w:ascii="JetBrains Mono" w:hAnsi="JetBrains Mono"/>
          <w:color w:val="BABABA"/>
          <w:lang w:val="en-US"/>
        </w:rPr>
        <w:t>visibility</w:t>
      </w:r>
      <w:r w:rsidRPr="00106EC7">
        <w:rPr>
          <w:rFonts w:ascii="JetBrains Mono" w:hAnsi="JetBrains Mono"/>
          <w:color w:val="A9B7C6"/>
          <w:lang w:val="en-US"/>
        </w:rPr>
        <w:t xml:space="preserve">: </w:t>
      </w:r>
      <w:r w:rsidRPr="00106EC7">
        <w:rPr>
          <w:rFonts w:ascii="JetBrains Mono" w:hAnsi="JetBrains Mono"/>
          <w:color w:val="A5C261"/>
          <w:lang w:val="en-US"/>
        </w:rPr>
        <w:t>visible</w:t>
      </w:r>
      <w:r w:rsidRPr="00106EC7">
        <w:rPr>
          <w:rFonts w:ascii="JetBrains Mono" w:hAnsi="JetBrains Mono"/>
          <w:color w:val="CC7832"/>
          <w:lang w:val="en-US"/>
        </w:rPr>
        <w:t xml:space="preserve">; </w:t>
      </w:r>
      <w:r w:rsidRPr="00106EC7">
        <w:rPr>
          <w:rFonts w:ascii="JetBrains Mono" w:hAnsi="JetBrains Mono"/>
          <w:color w:val="A5C261"/>
          <w:lang w:val="en-US"/>
        </w:rPr>
        <w:t>"</w:t>
      </w:r>
      <w:r w:rsidRPr="00106EC7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Телескопы</w:t>
      </w:r>
      <w:r w:rsidRPr="00106EC7">
        <w:rPr>
          <w:rFonts w:ascii="JetBrains Mono" w:hAnsi="JetBrains Mono"/>
          <w:color w:val="E8BF6A"/>
          <w:lang w:val="en-US"/>
        </w:rPr>
        <w:t>&lt;/h1&gt;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&lt;h3 </w:t>
      </w:r>
      <w:r w:rsidRPr="00106EC7">
        <w:rPr>
          <w:rFonts w:ascii="JetBrains Mono" w:hAnsi="JetBrains Mono"/>
          <w:color w:val="BABABA"/>
          <w:lang w:val="en-US"/>
        </w:rPr>
        <w:t>style</w:t>
      </w:r>
      <w:r w:rsidRPr="00106EC7">
        <w:rPr>
          <w:rFonts w:ascii="JetBrains Mono" w:hAnsi="JetBrains Mono"/>
          <w:color w:val="A5C261"/>
          <w:lang w:val="en-US"/>
        </w:rPr>
        <w:t>="</w:t>
      </w:r>
      <w:r w:rsidRPr="00106EC7">
        <w:rPr>
          <w:rFonts w:ascii="JetBrains Mono" w:hAnsi="JetBrains Mono"/>
          <w:color w:val="BABABA"/>
          <w:lang w:val="en-US"/>
        </w:rPr>
        <w:t>text-align</w:t>
      </w:r>
      <w:r w:rsidRPr="00106EC7">
        <w:rPr>
          <w:rFonts w:ascii="JetBrains Mono" w:hAnsi="JetBrains Mono"/>
          <w:color w:val="A9B7C6"/>
          <w:lang w:val="en-US"/>
        </w:rPr>
        <w:t xml:space="preserve">: </w:t>
      </w:r>
      <w:r w:rsidRPr="00106EC7">
        <w:rPr>
          <w:rFonts w:ascii="JetBrains Mono" w:hAnsi="JetBrains Mono"/>
          <w:color w:val="A5C261"/>
          <w:lang w:val="en-US"/>
        </w:rPr>
        <w:t>center</w:t>
      </w:r>
      <w:r w:rsidRPr="00106EC7">
        <w:rPr>
          <w:rFonts w:ascii="JetBrains Mono" w:hAnsi="JetBrains Mono"/>
          <w:color w:val="CC7832"/>
          <w:lang w:val="en-US"/>
        </w:rPr>
        <w:t xml:space="preserve">; </w:t>
      </w:r>
      <w:r w:rsidRPr="00106EC7">
        <w:rPr>
          <w:rFonts w:ascii="JetBrains Mono" w:hAnsi="JetBrains Mono"/>
          <w:color w:val="BABABA"/>
          <w:lang w:val="en-US"/>
        </w:rPr>
        <w:t>visibility</w:t>
      </w:r>
      <w:r w:rsidRPr="00106EC7">
        <w:rPr>
          <w:rFonts w:ascii="JetBrains Mono" w:hAnsi="JetBrains Mono"/>
          <w:color w:val="A9B7C6"/>
          <w:lang w:val="en-US"/>
        </w:rPr>
        <w:t xml:space="preserve">: </w:t>
      </w:r>
      <w:r w:rsidRPr="00106EC7">
        <w:rPr>
          <w:rFonts w:ascii="JetBrains Mono" w:hAnsi="JetBrains Mono"/>
          <w:color w:val="A5C261"/>
          <w:lang w:val="en-US"/>
        </w:rPr>
        <w:t>visible</w:t>
      </w:r>
      <w:r w:rsidRPr="00106EC7">
        <w:rPr>
          <w:rFonts w:ascii="JetBrains Mono" w:hAnsi="JetBrains Mono"/>
          <w:color w:val="CC7832"/>
          <w:lang w:val="en-US"/>
        </w:rPr>
        <w:t xml:space="preserve">; </w:t>
      </w:r>
      <w:r w:rsidRPr="00106EC7">
        <w:rPr>
          <w:rFonts w:ascii="JetBrains Mono" w:hAnsi="JetBrains Mono"/>
          <w:color w:val="A5C261"/>
          <w:lang w:val="en-US"/>
        </w:rPr>
        <w:t>"</w:t>
      </w:r>
      <w:r w:rsidRPr="00106EC7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Выборка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телескопов</w:t>
      </w:r>
      <w:r w:rsidRPr="00106EC7">
        <w:rPr>
          <w:rFonts w:ascii="JetBrains Mono" w:hAnsi="JetBrains Mono"/>
          <w:color w:val="A9B7C6"/>
          <w:lang w:val="en-US"/>
        </w:rPr>
        <w:t xml:space="preserve"> , </w:t>
      </w:r>
      <w:r>
        <w:rPr>
          <w:rFonts w:ascii="JetBrains Mono" w:hAnsi="JetBrains Mono"/>
          <w:color w:val="A9B7C6"/>
        </w:rPr>
        <w:t>у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которых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диаметр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объектива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больше</w:t>
      </w:r>
      <w:r w:rsidRPr="00106EC7">
        <w:rPr>
          <w:rFonts w:ascii="JetBrains Mono" w:hAnsi="JetBrains Mono"/>
          <w:color w:val="A9B7C6"/>
          <w:lang w:val="en-US"/>
        </w:rPr>
        <w:t xml:space="preserve"> 70 </w:t>
      </w:r>
      <w:r>
        <w:rPr>
          <w:rFonts w:ascii="JetBrains Mono" w:hAnsi="JetBrains Mono"/>
          <w:color w:val="A9B7C6"/>
        </w:rPr>
        <w:t>мм</w:t>
      </w:r>
      <w:r w:rsidRPr="00106EC7">
        <w:rPr>
          <w:rFonts w:ascii="JetBrains Mono" w:hAnsi="JetBrains Mono"/>
          <w:color w:val="E8BF6A"/>
          <w:lang w:val="en-US"/>
        </w:rPr>
        <w:t>&lt;/h3&gt;</w:t>
      </w:r>
      <w:r w:rsidRPr="00106EC7">
        <w:rPr>
          <w:rFonts w:ascii="JetBrains Mono" w:hAnsi="JetBrains Mono"/>
          <w:color w:val="E8BF6A"/>
          <w:lang w:val="en-US"/>
        </w:rPr>
        <w:br/>
      </w:r>
      <w:r w:rsidRPr="00106EC7">
        <w:rPr>
          <w:rFonts w:ascii="JetBrains Mono" w:hAnsi="JetBrains Mono"/>
          <w:color w:val="E8BF6A"/>
          <w:lang w:val="en-US"/>
        </w:rPr>
        <w:br/>
        <w:t xml:space="preserve">&lt;div </w:t>
      </w:r>
      <w:r w:rsidRPr="00106EC7">
        <w:rPr>
          <w:rFonts w:ascii="JetBrains Mono" w:hAnsi="JetBrains Mono"/>
          <w:color w:val="BABABA"/>
          <w:lang w:val="en-US"/>
        </w:rPr>
        <w:t>class</w:t>
      </w:r>
      <w:r w:rsidRPr="00106EC7">
        <w:rPr>
          <w:rFonts w:ascii="JetBrains Mono" w:hAnsi="JetBrains Mono"/>
          <w:color w:val="A5C261"/>
          <w:lang w:val="en-US"/>
        </w:rPr>
        <w:t>="col s12 grey lighten-2 txt-align-span teal-div-cls"</w:t>
      </w:r>
      <w:r w:rsidRPr="00106EC7">
        <w:rPr>
          <w:rFonts w:ascii="JetBrains Mono" w:hAnsi="JetBrains Mono"/>
          <w:color w:val="E8BF6A"/>
          <w:lang w:val="en-US"/>
        </w:rPr>
        <w:t>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&lt;div </w:t>
      </w:r>
      <w:r w:rsidRPr="00106EC7">
        <w:rPr>
          <w:rFonts w:ascii="JetBrains Mono" w:hAnsi="JetBrains Mono"/>
          <w:color w:val="BABABA"/>
          <w:lang w:val="en-US"/>
        </w:rPr>
        <w:t>class</w:t>
      </w:r>
      <w:r w:rsidRPr="00106EC7">
        <w:rPr>
          <w:rFonts w:ascii="JetBrains Mono" w:hAnsi="JetBrains Mono"/>
          <w:color w:val="A5C261"/>
          <w:lang w:val="en-US"/>
        </w:rPr>
        <w:t>="row"</w:t>
      </w:r>
      <w:r w:rsidRPr="00106EC7">
        <w:rPr>
          <w:rFonts w:ascii="JetBrains Mono" w:hAnsi="JetBrains Mono"/>
          <w:color w:val="E8BF6A"/>
          <w:lang w:val="en-US"/>
        </w:rPr>
        <w:t>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&lt;div </w:t>
      </w:r>
      <w:r w:rsidRPr="00106EC7">
        <w:rPr>
          <w:rFonts w:ascii="JetBrains Mono" w:hAnsi="JetBrains Mono"/>
          <w:color w:val="BABABA"/>
          <w:lang w:val="en-US"/>
        </w:rPr>
        <w:t>class</w:t>
      </w:r>
      <w:r w:rsidRPr="00106EC7">
        <w:rPr>
          <w:rFonts w:ascii="JetBrains Mono" w:hAnsi="JetBrains Mono"/>
          <w:color w:val="A5C261"/>
          <w:lang w:val="en-US"/>
        </w:rPr>
        <w:t>="col s12 animatedParent"</w:t>
      </w:r>
      <w:r w:rsidRPr="00106EC7">
        <w:rPr>
          <w:rFonts w:ascii="JetBrains Mono" w:hAnsi="JetBrains Mono"/>
          <w:color w:val="E8BF6A"/>
          <w:lang w:val="en-US"/>
        </w:rPr>
        <w:t>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106EC7">
        <w:rPr>
          <w:rFonts w:ascii="JetBrains Mono" w:hAnsi="JetBrains Mono"/>
          <w:color w:val="BABABA"/>
          <w:lang w:val="en-US"/>
        </w:rPr>
        <w:t>class</w:t>
      </w:r>
      <w:r w:rsidRPr="00106EC7">
        <w:rPr>
          <w:rFonts w:ascii="JetBrains Mono" w:hAnsi="JetBrains Mono"/>
          <w:color w:val="A5C261"/>
          <w:lang w:val="en-US"/>
        </w:rPr>
        <w:t>="card grey lighten-3 animated fadeInLeft go"</w:t>
      </w:r>
      <w:r w:rsidRPr="00106EC7">
        <w:rPr>
          <w:rFonts w:ascii="JetBrains Mono" w:hAnsi="JetBrains Mono"/>
          <w:color w:val="E8BF6A"/>
          <w:lang w:val="en-US"/>
        </w:rPr>
        <w:t>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        &lt;div </w:t>
      </w:r>
      <w:r w:rsidRPr="00106EC7">
        <w:rPr>
          <w:rFonts w:ascii="JetBrains Mono" w:hAnsi="JetBrains Mono"/>
          <w:color w:val="BABABA"/>
          <w:lang w:val="en-US"/>
        </w:rPr>
        <w:t>class</w:t>
      </w:r>
      <w:r w:rsidRPr="00106EC7">
        <w:rPr>
          <w:rFonts w:ascii="JetBrains Mono" w:hAnsi="JetBrains Mono"/>
          <w:color w:val="A5C261"/>
          <w:lang w:val="en-US"/>
        </w:rPr>
        <w:t>="card-content color-cls"</w:t>
      </w:r>
      <w:r w:rsidRPr="00106EC7">
        <w:rPr>
          <w:rFonts w:ascii="JetBrains Mono" w:hAnsi="JetBrains Mono"/>
          <w:color w:val="E8BF6A"/>
          <w:lang w:val="en-US"/>
        </w:rPr>
        <w:t>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            &lt;table </w:t>
      </w:r>
      <w:r w:rsidRPr="00106EC7">
        <w:rPr>
          <w:rFonts w:ascii="JetBrains Mono" w:hAnsi="JetBrains Mono"/>
          <w:color w:val="BABABA"/>
          <w:lang w:val="en-US"/>
        </w:rPr>
        <w:t>class</w:t>
      </w:r>
      <w:r w:rsidRPr="00106EC7">
        <w:rPr>
          <w:rFonts w:ascii="JetBrains Mono" w:hAnsi="JetBrains Mono"/>
          <w:color w:val="A5C261"/>
          <w:lang w:val="en-US"/>
        </w:rPr>
        <w:t>="responsive-table centered qal-tbl-font"</w:t>
      </w:r>
      <w:r w:rsidRPr="00106EC7">
        <w:rPr>
          <w:rFonts w:ascii="JetBrains Mono" w:hAnsi="JetBrains Mono"/>
          <w:color w:val="E8BF6A"/>
          <w:lang w:val="en-US"/>
        </w:rPr>
        <w:t>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                &lt;thead&gt;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                &lt;tr&gt;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>
        <w:rPr>
          <w:rFonts w:ascii="JetBrains Mono" w:hAnsi="JetBrains Mono"/>
          <w:color w:val="A9B7C6"/>
        </w:rPr>
        <w:t>Название</w:t>
      </w:r>
      <w:r w:rsidRPr="00106EC7">
        <w:rPr>
          <w:rFonts w:ascii="JetBrains Mono" w:hAnsi="JetBrains Mono"/>
          <w:color w:val="E8BF6A"/>
          <w:lang w:val="en-US"/>
        </w:rPr>
        <w:t>&lt;/th&gt;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>
        <w:rPr>
          <w:rFonts w:ascii="JetBrains Mono" w:hAnsi="JetBrains Mono"/>
          <w:color w:val="A9B7C6"/>
        </w:rPr>
        <w:t>Фокусное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расстояние</w:t>
      </w:r>
      <w:r w:rsidRPr="00106EC7">
        <w:rPr>
          <w:rFonts w:ascii="JetBrains Mono" w:hAnsi="JetBrains Mono"/>
          <w:color w:val="E8BF6A"/>
          <w:lang w:val="en-US"/>
        </w:rPr>
        <w:t>&lt;/th&gt;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>
        <w:rPr>
          <w:rFonts w:ascii="JetBrains Mono" w:hAnsi="JetBrains Mono"/>
          <w:color w:val="A9B7C6"/>
        </w:rPr>
        <w:t>Диаметр</w:t>
      </w:r>
      <w:r w:rsidRPr="00106EC7">
        <w:rPr>
          <w:rFonts w:ascii="JetBrains Mono" w:hAnsi="JetBrains Mono"/>
          <w:color w:val="A9B7C6"/>
          <w:lang w:val="en-US"/>
        </w:rPr>
        <w:t xml:space="preserve">, </w:t>
      </w:r>
      <w:r>
        <w:rPr>
          <w:rFonts w:ascii="JetBrains Mono" w:hAnsi="JetBrains Mono"/>
          <w:color w:val="A9B7C6"/>
        </w:rPr>
        <w:t>мм</w:t>
      </w:r>
      <w:r w:rsidRPr="00106EC7">
        <w:rPr>
          <w:rFonts w:ascii="JetBrains Mono" w:hAnsi="JetBrains Mono"/>
          <w:color w:val="E8BF6A"/>
          <w:lang w:val="en-US"/>
        </w:rPr>
        <w:t>&lt;/th&gt;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>
        <w:rPr>
          <w:rFonts w:ascii="JetBrains Mono" w:hAnsi="JetBrains Mono"/>
          <w:color w:val="A9B7C6"/>
        </w:rPr>
        <w:t>Вес</w:t>
      </w:r>
      <w:r w:rsidRPr="00106EC7">
        <w:rPr>
          <w:rFonts w:ascii="JetBrains Mono" w:hAnsi="JetBrains Mono"/>
          <w:color w:val="A9B7C6"/>
          <w:lang w:val="en-US"/>
        </w:rPr>
        <w:t xml:space="preserve">, </w:t>
      </w:r>
      <w:r>
        <w:rPr>
          <w:rFonts w:ascii="JetBrains Mono" w:hAnsi="JetBrains Mono"/>
          <w:color w:val="A9B7C6"/>
        </w:rPr>
        <w:t>кг</w:t>
      </w:r>
      <w:r w:rsidRPr="00106EC7">
        <w:rPr>
          <w:rFonts w:ascii="JetBrains Mono" w:hAnsi="JetBrains Mono"/>
          <w:color w:val="E8BF6A"/>
          <w:lang w:val="en-US"/>
        </w:rPr>
        <w:t>&lt;/th&gt;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                    &lt;th&gt;</w:t>
      </w:r>
      <w:r>
        <w:rPr>
          <w:rFonts w:ascii="JetBrains Mono" w:hAnsi="JetBrains Mono"/>
          <w:color w:val="A9B7C6"/>
        </w:rPr>
        <w:t>Цена</w:t>
      </w:r>
      <w:r w:rsidRPr="00106EC7">
        <w:rPr>
          <w:rFonts w:ascii="JetBrains Mono" w:hAnsi="JetBrains Mono"/>
          <w:color w:val="A9B7C6"/>
          <w:lang w:val="en-US"/>
        </w:rPr>
        <w:t xml:space="preserve">, </w:t>
      </w:r>
      <w:r>
        <w:rPr>
          <w:rFonts w:ascii="JetBrains Mono" w:hAnsi="JetBrains Mono"/>
          <w:color w:val="A9B7C6"/>
        </w:rPr>
        <w:t>руб</w:t>
      </w:r>
      <w:r w:rsidRPr="00106EC7">
        <w:rPr>
          <w:rFonts w:ascii="JetBrains Mono" w:hAnsi="JetBrains Mono"/>
          <w:color w:val="E8BF6A"/>
          <w:lang w:val="en-US"/>
        </w:rPr>
        <w:t>&lt;/th&gt;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                &lt;/tr&gt;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                &lt;/thead&gt;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                &lt;tbody&gt;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                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>&lt;?php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while 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 xml:space="preserve">$item 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>$result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106EC7">
        <w:rPr>
          <w:rFonts w:ascii="JetBrains Mono" w:hAnsi="JetBrains Mono"/>
          <w:color w:val="FFC66D"/>
          <w:shd w:val="clear" w:color="auto" w:fill="232525"/>
          <w:lang w:val="en-US"/>
        </w:rPr>
        <w:t>fetch_array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()) {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    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 xml:space="preserve">echo 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>"&lt;tr&gt;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>"Name"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>"Focus"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>"Diameter"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>"Weight"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&lt;td&gt;"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Pr="00106EC7">
        <w:rPr>
          <w:rFonts w:ascii="JetBrains Mono" w:hAnsi="JetBrains Mono"/>
          <w:color w:val="9876AA"/>
          <w:shd w:val="clear" w:color="auto" w:fill="232525"/>
          <w:lang w:val="en-US"/>
        </w:rPr>
        <w:t>$item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>"Price"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].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>"&lt;/td&gt;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                    &lt;/tr&gt;"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106EC7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106EC7">
        <w:rPr>
          <w:rFonts w:ascii="JetBrains Mono" w:hAnsi="JetBrains Mono"/>
          <w:color w:val="CC7832"/>
          <w:lang w:val="en-US"/>
        </w:rPr>
        <w:br/>
        <w:t xml:space="preserve">                        </w:t>
      </w:r>
      <w:r w:rsidRPr="00106EC7">
        <w:rPr>
          <w:rFonts w:ascii="JetBrains Mono" w:hAnsi="JetBrains Mono"/>
          <w:color w:val="E8BF6A"/>
          <w:lang w:val="en-US"/>
        </w:rPr>
        <w:t>&lt;/tbody&gt;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            &lt;/table&gt;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        &lt;/div&gt;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&lt;/div&gt;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&lt;/div&gt;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&lt;/br&gt;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&lt;div </w:t>
      </w:r>
      <w:r w:rsidRPr="00106EC7">
        <w:rPr>
          <w:rFonts w:ascii="JetBrains Mono" w:hAnsi="JetBrains Mono"/>
          <w:color w:val="BABABA"/>
          <w:lang w:val="en-US"/>
        </w:rPr>
        <w:t>class</w:t>
      </w:r>
      <w:r w:rsidRPr="00106EC7">
        <w:rPr>
          <w:rFonts w:ascii="JetBrains Mono" w:hAnsi="JetBrains Mono"/>
          <w:color w:val="A5C261"/>
          <w:lang w:val="en-US"/>
        </w:rPr>
        <w:t>="row"</w:t>
      </w:r>
      <w:r w:rsidRPr="00106EC7">
        <w:rPr>
          <w:rFonts w:ascii="JetBrains Mono" w:hAnsi="JetBrains Mono"/>
          <w:color w:val="E8BF6A"/>
          <w:lang w:val="en-US"/>
        </w:rPr>
        <w:t>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&lt;a </w:t>
      </w:r>
      <w:r w:rsidRPr="00106EC7">
        <w:rPr>
          <w:rFonts w:ascii="JetBrains Mono" w:hAnsi="JetBrains Mono"/>
          <w:color w:val="BABABA"/>
          <w:lang w:val="en-US"/>
        </w:rPr>
        <w:t>href</w:t>
      </w:r>
      <w:r w:rsidRPr="00106EC7">
        <w:rPr>
          <w:rFonts w:ascii="JetBrains Mono" w:hAnsi="JetBrains Mono"/>
          <w:color w:val="A5C261"/>
          <w:lang w:val="en-US"/>
        </w:rPr>
        <w:t>="main.php"</w:t>
      </w:r>
      <w:r w:rsidRPr="00106EC7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Выборка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телескопов</w:t>
      </w:r>
      <w:r w:rsidRPr="00106EC7">
        <w:rPr>
          <w:rFonts w:ascii="JetBrains Mono" w:hAnsi="JetBrains Mono"/>
          <w:color w:val="E8BF6A"/>
          <w:lang w:val="en-US"/>
        </w:rPr>
        <w:t>&lt;/a&gt;</w:t>
      </w:r>
      <w:r w:rsidRPr="00106EC7">
        <w:rPr>
          <w:rFonts w:ascii="JetBrains Mono" w:hAnsi="JetBrains Mono"/>
          <w:color w:val="E8BF6A"/>
          <w:lang w:val="en-US"/>
        </w:rPr>
        <w:br/>
      </w:r>
      <w:r w:rsidRPr="00106EC7">
        <w:rPr>
          <w:rFonts w:ascii="JetBrains Mono" w:hAnsi="JetBrains Mono"/>
          <w:color w:val="E8BF6A"/>
          <w:lang w:val="en-US"/>
        </w:rPr>
        <w:lastRenderedPageBreak/>
        <w:t xml:space="preserve">        &lt;/br&gt;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&lt;a </w:t>
      </w:r>
      <w:r w:rsidRPr="00106EC7">
        <w:rPr>
          <w:rFonts w:ascii="JetBrains Mono" w:hAnsi="JetBrains Mono"/>
          <w:color w:val="BABABA"/>
          <w:lang w:val="en-US"/>
        </w:rPr>
        <w:t>href</w:t>
      </w:r>
      <w:r w:rsidRPr="00106EC7">
        <w:rPr>
          <w:rFonts w:ascii="JetBrains Mono" w:hAnsi="JetBrains Mono"/>
          <w:color w:val="A5C261"/>
          <w:lang w:val="en-US"/>
        </w:rPr>
        <w:t>="sortFocus.php"</w:t>
      </w:r>
      <w:r w:rsidRPr="00106EC7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Отсортировать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телескопы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по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фокусному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расстоянию</w:t>
      </w:r>
      <w:r w:rsidRPr="00106EC7">
        <w:rPr>
          <w:rFonts w:ascii="JetBrains Mono" w:hAnsi="JetBrains Mono"/>
          <w:color w:val="E8BF6A"/>
          <w:lang w:val="en-US"/>
        </w:rPr>
        <w:t>&lt;/a&gt;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&lt;/br&gt;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&lt;a </w:t>
      </w:r>
      <w:r w:rsidRPr="00106EC7">
        <w:rPr>
          <w:rFonts w:ascii="JetBrains Mono" w:hAnsi="JetBrains Mono"/>
          <w:color w:val="BABABA"/>
          <w:lang w:val="en-US"/>
        </w:rPr>
        <w:t>href</w:t>
      </w:r>
      <w:r w:rsidRPr="00106EC7">
        <w:rPr>
          <w:rFonts w:ascii="JetBrains Mono" w:hAnsi="JetBrains Mono"/>
          <w:color w:val="A5C261"/>
          <w:lang w:val="en-US"/>
        </w:rPr>
        <w:t>="sortPrice.php"</w:t>
      </w:r>
      <w:r w:rsidRPr="00106EC7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Сортировку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по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цене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телескопа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по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выборке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с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весом</w:t>
      </w:r>
      <w:r w:rsidRPr="00106EC7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больше</w:t>
      </w:r>
      <w:r w:rsidRPr="00106EC7">
        <w:rPr>
          <w:rFonts w:ascii="JetBrains Mono" w:hAnsi="JetBrains Mono"/>
          <w:color w:val="A9B7C6"/>
          <w:lang w:val="en-US"/>
        </w:rPr>
        <w:t xml:space="preserve"> 3 </w:t>
      </w:r>
      <w:r>
        <w:rPr>
          <w:rFonts w:ascii="JetBrains Mono" w:hAnsi="JetBrains Mono"/>
          <w:color w:val="A9B7C6"/>
        </w:rPr>
        <w:t>кг</w:t>
      </w:r>
      <w:r w:rsidRPr="00106EC7">
        <w:rPr>
          <w:rFonts w:ascii="JetBrains Mono" w:hAnsi="JetBrains Mono"/>
          <w:color w:val="E8BF6A"/>
          <w:lang w:val="en-US"/>
        </w:rPr>
        <w:t>&lt;/a&gt;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    &lt;/br&gt;</w:t>
      </w:r>
      <w:r w:rsidRPr="00106EC7">
        <w:rPr>
          <w:rFonts w:ascii="JetBrains Mono" w:hAnsi="JetBrains Mono"/>
          <w:color w:val="E8BF6A"/>
          <w:lang w:val="en-US"/>
        </w:rPr>
        <w:br/>
        <w:t xml:space="preserve">    &lt;/div&gt;</w:t>
      </w:r>
      <w:r w:rsidRPr="00106EC7">
        <w:rPr>
          <w:rFonts w:ascii="JetBrains Mono" w:hAnsi="JetBrains Mono"/>
          <w:color w:val="E8BF6A"/>
          <w:lang w:val="en-US"/>
        </w:rPr>
        <w:br/>
        <w:t>&lt;/div&gt;</w:t>
      </w:r>
      <w:r w:rsidRPr="00106EC7">
        <w:rPr>
          <w:rFonts w:ascii="JetBrains Mono" w:hAnsi="JetBrains Mono"/>
          <w:color w:val="E8BF6A"/>
          <w:lang w:val="en-US"/>
        </w:rPr>
        <w:br/>
      </w:r>
      <w:r w:rsidRPr="00106EC7">
        <w:rPr>
          <w:rFonts w:ascii="JetBrains Mono" w:hAnsi="JetBrains Mono"/>
          <w:color w:val="E8BF6A"/>
          <w:lang w:val="en-US"/>
        </w:rPr>
        <w:br/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 xml:space="preserve">&lt;?php require </w:t>
      </w:r>
      <w:r w:rsidRPr="00106EC7">
        <w:rPr>
          <w:rFonts w:ascii="JetBrains Mono" w:hAnsi="JetBrains Mono"/>
          <w:color w:val="6A8759"/>
          <w:shd w:val="clear" w:color="auto" w:fill="232525"/>
          <w:lang w:val="en-US"/>
        </w:rPr>
        <w:t>"../../../parts/footer.php"</w:t>
      </w:r>
      <w:r w:rsidRPr="00106EC7">
        <w:rPr>
          <w:rFonts w:ascii="JetBrains Mono" w:hAnsi="JetBrains Mono"/>
          <w:color w:val="CC7832"/>
          <w:shd w:val="clear" w:color="auto" w:fill="232525"/>
          <w:lang w:val="en-US"/>
        </w:rPr>
        <w:t>?&gt;</w:t>
      </w:r>
      <w:r w:rsidRPr="00106EC7">
        <w:rPr>
          <w:rFonts w:ascii="JetBrains Mono" w:hAnsi="JetBrains Mono"/>
          <w:color w:val="CC7832"/>
          <w:lang w:val="en-US"/>
        </w:rPr>
        <w:br/>
      </w:r>
      <w:r>
        <w:rPr>
          <w:rFonts w:ascii="JetBrains Mono" w:hAnsi="JetBrains Mono"/>
          <w:color w:val="E8BF6A"/>
        </w:rPr>
        <w:t>&lt;/body&gt;</w:t>
      </w:r>
      <w:r>
        <w:rPr>
          <w:rFonts w:ascii="JetBrains Mono" w:hAnsi="JetBrains Mono"/>
          <w:color w:val="E8BF6A"/>
        </w:rPr>
        <w:br/>
        <w:t>&lt;/html&gt;</w:t>
      </w:r>
    </w:p>
    <w:p w14:paraId="6B8F3C59" w14:textId="64AADDB8" w:rsidR="00AB0AF2" w:rsidRPr="00E779F1" w:rsidRDefault="00AB0AF2" w:rsidP="000F5518">
      <w:pPr>
        <w:rPr>
          <w:lang w:val="en-US"/>
        </w:rPr>
      </w:pPr>
    </w:p>
    <w:sectPr w:rsidR="00AB0AF2" w:rsidRPr="00E779F1" w:rsidSect="00AB0AF2">
      <w:footerReference w:type="default" r:id="rId20"/>
      <w:pgSz w:w="11906" w:h="16838"/>
      <w:pgMar w:top="851" w:right="73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FC356" w14:textId="77777777" w:rsidR="00331421" w:rsidRDefault="00331421">
      <w:r>
        <w:separator/>
      </w:r>
    </w:p>
  </w:endnote>
  <w:endnote w:type="continuationSeparator" w:id="0">
    <w:p w14:paraId="4A73D327" w14:textId="77777777" w:rsidR="00331421" w:rsidRDefault="00331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2CAF1" w14:textId="77777777" w:rsidR="00457E70" w:rsidRDefault="00457E70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6</w:t>
    </w:r>
    <w:r>
      <w:fldChar w:fldCharType="end"/>
    </w:r>
  </w:p>
  <w:p w14:paraId="19906621" w14:textId="77777777" w:rsidR="00457E70" w:rsidRDefault="00457E70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AF3B2" w14:textId="27C1ABE7" w:rsidR="00457E70" w:rsidRPr="007866D3" w:rsidRDefault="00457E70" w:rsidP="007866D3">
    <w:pPr>
      <w:framePr w:w="951" w:h="275" w:hRule="exact" w:wrap="around" w:vAnchor="text" w:hAnchor="page" w:x="9638" w:y="-498"/>
      <w:jc w:val="center"/>
      <w:rPr>
        <w:sz w:val="22"/>
      </w:rPr>
    </w:pPr>
    <w:r w:rsidRPr="007866D3">
      <w:rPr>
        <w:szCs w:val="28"/>
      </w:rPr>
      <w:fldChar w:fldCharType="begin"/>
    </w:r>
    <w:r w:rsidRPr="007866D3">
      <w:rPr>
        <w:szCs w:val="28"/>
      </w:rPr>
      <w:instrText xml:space="preserve"> PAGE  \* Arabic  \* MERGEFORMAT </w:instrText>
    </w:r>
    <w:r w:rsidRPr="007866D3">
      <w:rPr>
        <w:szCs w:val="28"/>
      </w:rPr>
      <w:fldChar w:fldCharType="separate"/>
    </w:r>
    <w:r>
      <w:rPr>
        <w:noProof/>
        <w:szCs w:val="28"/>
      </w:rPr>
      <w:t>2</w:t>
    </w:r>
    <w:r w:rsidRPr="007866D3">
      <w:rPr>
        <w:szCs w:val="28"/>
      </w:rPr>
      <w:fldChar w:fldCharType="end"/>
    </w:r>
  </w:p>
  <w:p w14:paraId="75C3A2DE" w14:textId="7F2E7EF6" w:rsidR="00457E70" w:rsidRPr="002D2620" w:rsidRDefault="00457E70" w:rsidP="002D2620">
    <w:pPr>
      <w:framePr w:w="6703" w:h="750" w:hRule="exact" w:wrap="around" w:vAnchor="text" w:hAnchor="page" w:x="4861" w:y="-1566"/>
      <w:spacing w:before="120"/>
      <w:jc w:val="center"/>
      <w:rPr>
        <w:rFonts w:ascii="Arial" w:hAnsi="Arial" w:cs="Arial"/>
        <w:sz w:val="44"/>
        <w:szCs w:val="44"/>
      </w:rPr>
    </w:pPr>
    <w:r w:rsidRPr="00911AAA">
      <w:rPr>
        <w:rFonts w:ascii="Arial" w:hAnsi="Arial" w:cs="Arial"/>
        <w:sz w:val="44"/>
        <w:szCs w:val="44"/>
      </w:rPr>
      <w:t>1306</w:t>
    </w:r>
    <w:r w:rsidRPr="002D2620">
      <w:rPr>
        <w:rFonts w:ascii="Arial" w:hAnsi="Arial" w:cs="Arial"/>
        <w:sz w:val="44"/>
        <w:szCs w:val="44"/>
      </w:rPr>
      <w:t>.5</w:t>
    </w:r>
    <w:r w:rsidRPr="00E779F1">
      <w:rPr>
        <w:rFonts w:ascii="Arial" w:hAnsi="Arial" w:cs="Arial"/>
        <w:sz w:val="44"/>
        <w:szCs w:val="44"/>
      </w:rPr>
      <w:t>47</w:t>
    </w:r>
    <w:r>
      <w:rPr>
        <w:rFonts w:ascii="Arial" w:hAnsi="Arial" w:cs="Arial"/>
        <w:sz w:val="44"/>
        <w:szCs w:val="44"/>
      </w:rPr>
      <w:t>308</w:t>
    </w:r>
    <w:r w:rsidRPr="002D2620">
      <w:rPr>
        <w:rFonts w:ascii="Arial" w:hAnsi="Arial" w:cs="Arial"/>
        <w:sz w:val="44"/>
        <w:szCs w:val="44"/>
      </w:rPr>
      <w:t>.000 ПЗ</w:t>
    </w:r>
  </w:p>
  <w:p w14:paraId="6D4C091E" w14:textId="15E96AE3" w:rsidR="00457E70" w:rsidRPr="002569EC" w:rsidRDefault="00457E70" w:rsidP="002D2620">
    <w:pPr>
      <w:framePr w:w="2749" w:h="541" w:hRule="exact" w:wrap="around" w:vAnchor="text" w:hAnchor="page" w:x="8803" w:y="-84"/>
      <w:spacing w:before="120"/>
      <w:jc w:val="center"/>
      <w:rPr>
        <w:rFonts w:ascii="Arial" w:hAnsi="Arial" w:cs="Arial"/>
        <w:i/>
        <w:color w:val="FF0000"/>
        <w:sz w:val="28"/>
        <w:szCs w:val="44"/>
      </w:rPr>
    </w:pPr>
    <w:r w:rsidRPr="002D2620">
      <w:rPr>
        <w:rFonts w:ascii="Arial" w:hAnsi="Arial" w:cs="Arial"/>
        <w:i/>
        <w:sz w:val="28"/>
        <w:szCs w:val="44"/>
      </w:rPr>
      <w:t xml:space="preserve">УГАТУ, </w:t>
    </w:r>
    <w:r w:rsidRPr="00911AAA">
      <w:rPr>
        <w:rFonts w:ascii="Arial" w:hAnsi="Arial" w:cs="Arial"/>
        <w:i/>
        <w:sz w:val="28"/>
        <w:szCs w:val="44"/>
      </w:rPr>
      <w:t>СТС-</w:t>
    </w:r>
    <w:r>
      <w:rPr>
        <w:rFonts w:ascii="Arial" w:hAnsi="Arial" w:cs="Arial"/>
        <w:i/>
        <w:sz w:val="28"/>
        <w:szCs w:val="44"/>
      </w:rPr>
      <w:t>407</w:t>
    </w:r>
  </w:p>
  <w:p w14:paraId="1906C873" w14:textId="165001DF" w:rsidR="00457E70" w:rsidRPr="00911AAA" w:rsidRDefault="00457E70" w:rsidP="00911AAA">
    <w:pPr>
      <w:framePr w:w="3811" w:h="1309" w:hRule="exact" w:wrap="around" w:vAnchor="text" w:hAnchor="page" w:x="4897" w:y="-726"/>
      <w:spacing w:before="120"/>
      <w:jc w:val="center"/>
      <w:rPr>
        <w:rFonts w:ascii="Arial" w:hAnsi="Arial" w:cs="Arial"/>
        <w:i/>
        <w:szCs w:val="44"/>
      </w:rPr>
    </w:pPr>
    <w:r w:rsidRPr="00873904">
      <w:rPr>
        <w:rFonts w:ascii="Arial" w:hAnsi="Arial" w:cs="Arial"/>
        <w:b/>
        <w:i/>
        <w:szCs w:val="44"/>
      </w:rPr>
      <w:t>Лабораторная работа №</w:t>
    </w:r>
    <w:r>
      <w:rPr>
        <w:rFonts w:ascii="Arial" w:hAnsi="Arial" w:cs="Arial"/>
        <w:b/>
        <w:i/>
        <w:szCs w:val="44"/>
      </w:rPr>
      <w:t>1</w:t>
    </w:r>
    <w:r w:rsidRPr="002569EC">
      <w:rPr>
        <w:rFonts w:ascii="Arial" w:hAnsi="Arial" w:cs="Arial"/>
        <w:b/>
        <w:i/>
        <w:color w:val="FF0000"/>
        <w:szCs w:val="44"/>
      </w:rPr>
      <w:br/>
    </w:r>
    <w:r w:rsidRPr="00911AAA">
      <w:rPr>
        <w:rFonts w:ascii="Arial" w:hAnsi="Arial" w:cs="Arial"/>
        <w:i/>
        <w:sz w:val="22"/>
        <w:szCs w:val="22"/>
      </w:rPr>
      <w:t>«</w:t>
    </w:r>
    <w:r w:rsidRPr="00C51444">
      <w:rPr>
        <w:rFonts w:ascii="Arial" w:hAnsi="Arial" w:cs="Arial"/>
        <w:i/>
        <w:sz w:val="22"/>
        <w:szCs w:val="22"/>
      </w:rPr>
      <w:t>ОСНОВЫ КЛИЕНТ-СЕРВЕРНЫХ ТЕХНОЛОГИЙ</w:t>
    </w:r>
    <w:r w:rsidRPr="00911AAA">
      <w:rPr>
        <w:rFonts w:ascii="Arial" w:hAnsi="Arial" w:cs="Arial"/>
        <w:i/>
        <w:sz w:val="22"/>
        <w:szCs w:val="22"/>
      </w:rPr>
      <w:t>»</w:t>
    </w:r>
  </w:p>
  <w:p w14:paraId="3444A3B1" w14:textId="642D97E3" w:rsidR="00457E70" w:rsidRPr="00911AAA" w:rsidRDefault="00457E70" w:rsidP="002D2620">
    <w:pPr>
      <w:framePr w:w="2086" w:h="255" w:hRule="exact" w:wrap="around" w:vAnchor="text" w:hAnchor="page" w:x="2144" w:y="-761"/>
      <w:spacing w:before="60"/>
      <w:rPr>
        <w:rFonts w:ascii="Arial" w:hAnsi="Arial" w:cs="Arial"/>
        <w:i/>
        <w:sz w:val="14"/>
        <w:szCs w:val="20"/>
      </w:rPr>
    </w:pPr>
    <w:r>
      <w:rPr>
        <w:rFonts w:ascii="Arial" w:hAnsi="Arial" w:cs="Arial"/>
        <w:i/>
        <w:sz w:val="14"/>
        <w:szCs w:val="20"/>
      </w:rPr>
      <w:t xml:space="preserve">Гараев </w:t>
    </w:r>
    <w:proofErr w:type="gramStart"/>
    <w:r>
      <w:rPr>
        <w:rFonts w:ascii="Arial" w:hAnsi="Arial" w:cs="Arial"/>
        <w:i/>
        <w:sz w:val="14"/>
        <w:szCs w:val="20"/>
      </w:rPr>
      <w:t>Д.Н..</w:t>
    </w:r>
    <w:proofErr w:type="gramEnd"/>
  </w:p>
  <w:p w14:paraId="484894D1" w14:textId="77777777" w:rsidR="00457E70" w:rsidRPr="00911AAA" w:rsidRDefault="00457E70" w:rsidP="002D2620">
    <w:pPr>
      <w:framePr w:w="2086" w:h="255" w:hRule="exact" w:wrap="around" w:vAnchor="text" w:hAnchor="page" w:x="2149" w:y="-479"/>
      <w:spacing w:before="60"/>
      <w:rPr>
        <w:rFonts w:ascii="Arial" w:hAnsi="Arial" w:cs="Arial"/>
        <w:i/>
        <w:sz w:val="14"/>
        <w:szCs w:val="20"/>
      </w:rPr>
    </w:pPr>
    <w:r w:rsidRPr="00911AAA">
      <w:rPr>
        <w:rFonts w:ascii="Arial" w:hAnsi="Arial" w:cs="Arial"/>
        <w:i/>
        <w:sz w:val="14"/>
        <w:szCs w:val="20"/>
      </w:rPr>
      <w:t xml:space="preserve">Минасов </w:t>
    </w:r>
    <w:proofErr w:type="gramStart"/>
    <w:r w:rsidRPr="00911AAA">
      <w:rPr>
        <w:rFonts w:ascii="Arial" w:hAnsi="Arial" w:cs="Arial"/>
        <w:i/>
        <w:sz w:val="14"/>
        <w:szCs w:val="20"/>
      </w:rPr>
      <w:t>Ш.М</w:t>
    </w:r>
    <w:proofErr w:type="gramEnd"/>
  </w:p>
  <w:p w14:paraId="521A9904" w14:textId="77777777" w:rsidR="00457E70" w:rsidRPr="007866D3" w:rsidRDefault="00457E70" w:rsidP="007866D3">
    <w:pPr>
      <w:framePr w:w="1009" w:h="257" w:hRule="exact" w:wrap="around" w:vAnchor="text" w:hAnchor="page" w:x="10595" w:y="-507"/>
      <w:jc w:val="center"/>
    </w:pP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7</w:t>
    </w:r>
    <w:r>
      <w:rPr>
        <w:noProof/>
      </w:rPr>
      <w:fldChar w:fldCharType="end"/>
    </w:r>
  </w:p>
  <w:p w14:paraId="616D1AA6" w14:textId="77777777" w:rsidR="00457E70" w:rsidRDefault="00457E70">
    <w:pPr>
      <w:ind w:right="360"/>
    </w:pPr>
    <w:r>
      <w:rPr>
        <w:noProof/>
      </w:rPr>
      <w:drawing>
        <wp:anchor distT="0" distB="0" distL="114300" distR="114300" simplePos="0" relativeHeight="251658752" behindDoc="1" locked="0" layoutInCell="1" allowOverlap="1" wp14:anchorId="151B99C7" wp14:editId="5EE7112D">
          <wp:simplePos x="0" y="0"/>
          <wp:positionH relativeFrom="page">
            <wp:posOffset>719455</wp:posOffset>
          </wp:positionH>
          <wp:positionV relativeFrom="page">
            <wp:posOffset>9017000</wp:posOffset>
          </wp:positionV>
          <wp:extent cx="6659880" cy="1475740"/>
          <wp:effectExtent l="0" t="0" r="0" b="0"/>
          <wp:wrapNone/>
          <wp:docPr id="41" name="Рисунок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9880" cy="147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7C5FA" w14:textId="77777777" w:rsidR="00457E70" w:rsidRDefault="00457E70" w:rsidP="005B140E">
    <w:pPr>
      <w:framePr w:w="669" w:wrap="around" w:vAnchor="text" w:hAnchor="page" w:x="10968" w:y="276"/>
      <w:jc w:val="center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7</w:t>
    </w:r>
    <w:r>
      <w:fldChar w:fldCharType="end"/>
    </w:r>
  </w:p>
  <w:p w14:paraId="6DA2BEBE" w14:textId="61FFFC3F" w:rsidR="00457E70" w:rsidRPr="002D2620" w:rsidRDefault="00457E70" w:rsidP="00353FA7">
    <w:pPr>
      <w:framePr w:w="6703" w:h="750" w:hRule="exact" w:wrap="around" w:vAnchor="text" w:hAnchor="page" w:x="4861" w:y="-171"/>
      <w:spacing w:before="120"/>
      <w:jc w:val="center"/>
      <w:rPr>
        <w:rFonts w:ascii="Arial" w:hAnsi="Arial" w:cs="Arial"/>
        <w:sz w:val="44"/>
        <w:szCs w:val="44"/>
      </w:rPr>
    </w:pPr>
    <w:r w:rsidRPr="00911AAA">
      <w:rPr>
        <w:rFonts w:ascii="Arial" w:hAnsi="Arial" w:cs="Arial"/>
        <w:sz w:val="44"/>
        <w:szCs w:val="44"/>
      </w:rPr>
      <w:t>1306</w:t>
    </w:r>
    <w:r w:rsidRPr="002D2620">
      <w:rPr>
        <w:rFonts w:ascii="Arial" w:hAnsi="Arial" w:cs="Arial"/>
        <w:sz w:val="44"/>
        <w:szCs w:val="44"/>
      </w:rPr>
      <w:t>.5</w:t>
    </w:r>
    <w:r>
      <w:rPr>
        <w:rFonts w:ascii="Arial" w:hAnsi="Arial" w:cs="Arial"/>
        <w:sz w:val="44"/>
        <w:szCs w:val="44"/>
        <w:lang w:val="en-US"/>
      </w:rPr>
      <w:t>47</w:t>
    </w:r>
    <w:r>
      <w:rPr>
        <w:rFonts w:ascii="Arial" w:hAnsi="Arial" w:cs="Arial"/>
        <w:sz w:val="44"/>
        <w:szCs w:val="44"/>
      </w:rPr>
      <w:t>308</w:t>
    </w:r>
    <w:r w:rsidRPr="002D2620">
      <w:rPr>
        <w:rFonts w:ascii="Arial" w:hAnsi="Arial" w:cs="Arial"/>
        <w:sz w:val="44"/>
        <w:szCs w:val="44"/>
      </w:rPr>
      <w:t>.000 ПЗ</w:t>
    </w:r>
  </w:p>
  <w:p w14:paraId="177C5E56" w14:textId="77777777" w:rsidR="00457E70" w:rsidRDefault="00457E70">
    <w:pPr>
      <w:ind w:right="360"/>
    </w:pPr>
    <w:r>
      <w:rPr>
        <w:noProof/>
      </w:rPr>
      <w:drawing>
        <wp:anchor distT="0" distB="0" distL="114300" distR="114300" simplePos="0" relativeHeight="251657728" behindDoc="1" locked="0" layoutInCell="1" allowOverlap="0" wp14:anchorId="618AD9CA" wp14:editId="26D2108C">
          <wp:simplePos x="0" y="0"/>
          <wp:positionH relativeFrom="page">
            <wp:posOffset>720090</wp:posOffset>
          </wp:positionH>
          <wp:positionV relativeFrom="page">
            <wp:posOffset>9907270</wp:posOffset>
          </wp:positionV>
          <wp:extent cx="6659880" cy="584200"/>
          <wp:effectExtent l="0" t="0" r="0" b="0"/>
          <wp:wrapNone/>
          <wp:docPr id="29" name="Рисунок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98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1F75B4" w14:textId="77777777" w:rsidR="00457E70" w:rsidRDefault="00457E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59097" w14:textId="77777777" w:rsidR="00331421" w:rsidRDefault="00331421">
      <w:r>
        <w:separator/>
      </w:r>
    </w:p>
  </w:footnote>
  <w:footnote w:type="continuationSeparator" w:id="0">
    <w:p w14:paraId="57E3FC75" w14:textId="77777777" w:rsidR="00331421" w:rsidRDefault="00331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F9924" w14:textId="77777777" w:rsidR="00457E70" w:rsidRDefault="00457E70">
    <w:pPr>
      <w:pStyle w:val="af5"/>
    </w:pPr>
    <w:r>
      <w:rPr>
        <w:noProof/>
        <w:lang w:val="ru-RU"/>
      </w:rPr>
      <w:drawing>
        <wp:anchor distT="0" distB="0" distL="114300" distR="114300" simplePos="0" relativeHeight="251656704" behindDoc="1" locked="0" layoutInCell="1" allowOverlap="1" wp14:anchorId="7BF17EB7" wp14:editId="7A97300F">
          <wp:simplePos x="0" y="0"/>
          <wp:positionH relativeFrom="page">
            <wp:posOffset>720090</wp:posOffset>
          </wp:positionH>
          <wp:positionV relativeFrom="page">
            <wp:posOffset>186690</wp:posOffset>
          </wp:positionV>
          <wp:extent cx="6664325" cy="10307320"/>
          <wp:effectExtent l="0" t="0" r="0" b="0"/>
          <wp:wrapNone/>
          <wp:docPr id="338" name="Рисунок 3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4325" cy="10307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AC1AC" w14:textId="77777777" w:rsidR="00457E70" w:rsidRPr="00264E30" w:rsidRDefault="00457E70" w:rsidP="00264E30">
    <w:pPr>
      <w:ind w:left="-180" w:right="21"/>
      <w:jc w:val="right"/>
      <w:rPr>
        <w:bCs/>
      </w:rPr>
    </w:pPr>
    <w:r w:rsidRPr="00264E30">
      <w:rPr>
        <w:bCs/>
      </w:rPr>
      <w:t>Ф. 4.1.2.</w:t>
    </w:r>
  </w:p>
  <w:p w14:paraId="1834C6EB" w14:textId="77777777" w:rsidR="00457E70" w:rsidRPr="00264E30" w:rsidRDefault="00457E70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Федеральное государственное бюджетное образовательное учреждение</w:t>
    </w:r>
    <w:r w:rsidRPr="00264E30">
      <w:rPr>
        <w:b/>
        <w:bCs/>
        <w:sz w:val="28"/>
        <w:szCs w:val="28"/>
      </w:rPr>
      <w:br/>
      <w:t>высшего образования</w:t>
    </w:r>
  </w:p>
  <w:p w14:paraId="3BBFDA45" w14:textId="77777777" w:rsidR="00457E70" w:rsidRPr="00264E30" w:rsidRDefault="00457E70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«Уфимский государственный авиационный технический университет»</w:t>
    </w:r>
    <w:r w:rsidRPr="00264E30">
      <w:rPr>
        <w:b/>
        <w:bCs/>
        <w:sz w:val="28"/>
        <w:szCs w:val="28"/>
      </w:rPr>
      <w:br/>
    </w:r>
  </w:p>
  <w:p w14:paraId="4A256C0C" w14:textId="77777777" w:rsidR="00457E70" w:rsidRPr="00264E30" w:rsidRDefault="00457E70">
    <w:pPr>
      <w:pStyle w:val="af5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22F2A"/>
    <w:multiLevelType w:val="hybridMultilevel"/>
    <w:tmpl w:val="47E478D6"/>
    <w:lvl w:ilvl="0" w:tplc="A49C9AF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6AF0DF0"/>
    <w:multiLevelType w:val="hybridMultilevel"/>
    <w:tmpl w:val="F87AF7C6"/>
    <w:lvl w:ilvl="0" w:tplc="FD10F42E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2" w15:restartNumberingAfterBreak="0">
    <w:nsid w:val="19D53FA7"/>
    <w:multiLevelType w:val="multilevel"/>
    <w:tmpl w:val="29AE762A"/>
    <w:lvl w:ilvl="0">
      <w:start w:val="1"/>
      <w:numFmt w:val="decimal"/>
      <w:pStyle w:val="a0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C935975"/>
    <w:multiLevelType w:val="hybridMultilevel"/>
    <w:tmpl w:val="D45A1930"/>
    <w:lvl w:ilvl="0" w:tplc="A49C9AF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B162D0E"/>
    <w:multiLevelType w:val="hybridMultilevel"/>
    <w:tmpl w:val="4D90DBDE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5" w15:restartNumberingAfterBreak="0">
    <w:nsid w:val="2E6F270A"/>
    <w:multiLevelType w:val="multilevel"/>
    <w:tmpl w:val="9910A8D6"/>
    <w:lvl w:ilvl="0">
      <w:start w:val="1"/>
      <w:numFmt w:val="russianLower"/>
      <w:pStyle w:val="a1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pStyle w:val="a2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6" w15:restartNumberingAfterBreak="0">
    <w:nsid w:val="2ED14BEE"/>
    <w:multiLevelType w:val="multilevel"/>
    <w:tmpl w:val="44468806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7" w15:restartNumberingAfterBreak="0">
    <w:nsid w:val="46C53E42"/>
    <w:multiLevelType w:val="hybridMultilevel"/>
    <w:tmpl w:val="AA9837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6CC4CF3"/>
    <w:multiLevelType w:val="multilevel"/>
    <w:tmpl w:val="B4B28724"/>
    <w:lvl w:ilvl="0">
      <w:start w:val="1"/>
      <w:numFmt w:val="decimal"/>
      <w:pStyle w:val="a3"/>
      <w:suff w:val="space"/>
      <w:lvlText w:val="Таблица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4FE41811"/>
    <w:multiLevelType w:val="hybridMultilevel"/>
    <w:tmpl w:val="9A8A3D24"/>
    <w:lvl w:ilvl="0" w:tplc="1B608222">
      <w:numFmt w:val="bullet"/>
      <w:pStyle w:val="a4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8E49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F0062"/>
    <w:multiLevelType w:val="hybridMultilevel"/>
    <w:tmpl w:val="C0CCC420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1" w15:restartNumberingAfterBreak="0">
    <w:nsid w:val="76501C9A"/>
    <w:multiLevelType w:val="multilevel"/>
    <w:tmpl w:val="F7C6230A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5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1" w:dllVersion="512" w:checkStyle="1"/>
  <w:proofState w:grammar="clean"/>
  <w:attachedTemplate r:id="rId1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autoFormatOverride/>
  <w:defaultTabStop w:val="709"/>
  <w:hyphenationZone w:val="357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AAA"/>
    <w:rsid w:val="00000844"/>
    <w:rsid w:val="00017D95"/>
    <w:rsid w:val="00040CE2"/>
    <w:rsid w:val="0004191F"/>
    <w:rsid w:val="00042E07"/>
    <w:rsid w:val="00052B82"/>
    <w:rsid w:val="00067A95"/>
    <w:rsid w:val="000B66E1"/>
    <w:rsid w:val="000C1FA1"/>
    <w:rsid w:val="000C57E1"/>
    <w:rsid w:val="000C5E4C"/>
    <w:rsid w:val="000D22D4"/>
    <w:rsid w:val="000D3208"/>
    <w:rsid w:val="000D7A22"/>
    <w:rsid w:val="000E318E"/>
    <w:rsid w:val="000F5518"/>
    <w:rsid w:val="001036E4"/>
    <w:rsid w:val="00106EC7"/>
    <w:rsid w:val="001108DF"/>
    <w:rsid w:val="0011406F"/>
    <w:rsid w:val="00115730"/>
    <w:rsid w:val="00125A71"/>
    <w:rsid w:val="00130995"/>
    <w:rsid w:val="001448C2"/>
    <w:rsid w:val="00144F8F"/>
    <w:rsid w:val="0014794A"/>
    <w:rsid w:val="00160850"/>
    <w:rsid w:val="00163101"/>
    <w:rsid w:val="00166AAD"/>
    <w:rsid w:val="001738B7"/>
    <w:rsid w:val="00197F60"/>
    <w:rsid w:val="001A5FF1"/>
    <w:rsid w:val="001B6E33"/>
    <w:rsid w:val="001C60D1"/>
    <w:rsid w:val="001C6CB3"/>
    <w:rsid w:val="001F2382"/>
    <w:rsid w:val="001F391A"/>
    <w:rsid w:val="001F5E6E"/>
    <w:rsid w:val="001F7E69"/>
    <w:rsid w:val="002038C3"/>
    <w:rsid w:val="00212C17"/>
    <w:rsid w:val="0021659B"/>
    <w:rsid w:val="00220111"/>
    <w:rsid w:val="0022128D"/>
    <w:rsid w:val="00221624"/>
    <w:rsid w:val="002569EC"/>
    <w:rsid w:val="00264E30"/>
    <w:rsid w:val="00282ED9"/>
    <w:rsid w:val="00290B34"/>
    <w:rsid w:val="002934F3"/>
    <w:rsid w:val="002C2AEC"/>
    <w:rsid w:val="002C3DF4"/>
    <w:rsid w:val="002D2620"/>
    <w:rsid w:val="002E4655"/>
    <w:rsid w:val="003104E4"/>
    <w:rsid w:val="00312BC7"/>
    <w:rsid w:val="00315C94"/>
    <w:rsid w:val="00316844"/>
    <w:rsid w:val="00327090"/>
    <w:rsid w:val="00331421"/>
    <w:rsid w:val="00332219"/>
    <w:rsid w:val="00337068"/>
    <w:rsid w:val="00337B9F"/>
    <w:rsid w:val="003503D6"/>
    <w:rsid w:val="00353E16"/>
    <w:rsid w:val="00353FA7"/>
    <w:rsid w:val="00364BBE"/>
    <w:rsid w:val="003821F6"/>
    <w:rsid w:val="00385EA5"/>
    <w:rsid w:val="003978CD"/>
    <w:rsid w:val="003A3CEB"/>
    <w:rsid w:val="003C1C84"/>
    <w:rsid w:val="003C27C2"/>
    <w:rsid w:val="003C70FA"/>
    <w:rsid w:val="003D2713"/>
    <w:rsid w:val="003D50A6"/>
    <w:rsid w:val="003F1E09"/>
    <w:rsid w:val="003F565C"/>
    <w:rsid w:val="00412E62"/>
    <w:rsid w:val="00457E70"/>
    <w:rsid w:val="00461326"/>
    <w:rsid w:val="00472991"/>
    <w:rsid w:val="00475F2D"/>
    <w:rsid w:val="0048239B"/>
    <w:rsid w:val="004B7C87"/>
    <w:rsid w:val="004C3C71"/>
    <w:rsid w:val="004F27ED"/>
    <w:rsid w:val="004F5D95"/>
    <w:rsid w:val="005157FA"/>
    <w:rsid w:val="00520556"/>
    <w:rsid w:val="00551476"/>
    <w:rsid w:val="00565652"/>
    <w:rsid w:val="00572141"/>
    <w:rsid w:val="00581693"/>
    <w:rsid w:val="00590235"/>
    <w:rsid w:val="00590548"/>
    <w:rsid w:val="00597A5F"/>
    <w:rsid w:val="005A4EB1"/>
    <w:rsid w:val="005B140E"/>
    <w:rsid w:val="005C1BBC"/>
    <w:rsid w:val="005C1D67"/>
    <w:rsid w:val="005C5152"/>
    <w:rsid w:val="005E7FD6"/>
    <w:rsid w:val="005F2762"/>
    <w:rsid w:val="00610D12"/>
    <w:rsid w:val="00621EBE"/>
    <w:rsid w:val="00661942"/>
    <w:rsid w:val="00665C89"/>
    <w:rsid w:val="00673C19"/>
    <w:rsid w:val="00685D82"/>
    <w:rsid w:val="00697451"/>
    <w:rsid w:val="006A7D2A"/>
    <w:rsid w:val="006C7D52"/>
    <w:rsid w:val="006F0679"/>
    <w:rsid w:val="00703A1F"/>
    <w:rsid w:val="0070529B"/>
    <w:rsid w:val="00706CF9"/>
    <w:rsid w:val="00721B9A"/>
    <w:rsid w:val="00752B32"/>
    <w:rsid w:val="00760630"/>
    <w:rsid w:val="00774BD7"/>
    <w:rsid w:val="00784F2B"/>
    <w:rsid w:val="007866D3"/>
    <w:rsid w:val="0079203E"/>
    <w:rsid w:val="007A7C19"/>
    <w:rsid w:val="007B1777"/>
    <w:rsid w:val="007C01EB"/>
    <w:rsid w:val="007C581B"/>
    <w:rsid w:val="007E0876"/>
    <w:rsid w:val="007F0923"/>
    <w:rsid w:val="007F2B18"/>
    <w:rsid w:val="008174A4"/>
    <w:rsid w:val="008262D2"/>
    <w:rsid w:val="008309E1"/>
    <w:rsid w:val="00857799"/>
    <w:rsid w:val="00873904"/>
    <w:rsid w:val="00873FD2"/>
    <w:rsid w:val="00883FB9"/>
    <w:rsid w:val="008A7594"/>
    <w:rsid w:val="008B1FDD"/>
    <w:rsid w:val="008C30AE"/>
    <w:rsid w:val="008E0DD5"/>
    <w:rsid w:val="008E3C1B"/>
    <w:rsid w:val="008F0B18"/>
    <w:rsid w:val="00911AAA"/>
    <w:rsid w:val="009217B6"/>
    <w:rsid w:val="00933015"/>
    <w:rsid w:val="009567EE"/>
    <w:rsid w:val="00960CB3"/>
    <w:rsid w:val="009700AA"/>
    <w:rsid w:val="009864FB"/>
    <w:rsid w:val="009A5812"/>
    <w:rsid w:val="00A04043"/>
    <w:rsid w:val="00A13709"/>
    <w:rsid w:val="00A147E5"/>
    <w:rsid w:val="00A17E57"/>
    <w:rsid w:val="00A22962"/>
    <w:rsid w:val="00A302EE"/>
    <w:rsid w:val="00A32080"/>
    <w:rsid w:val="00A7346A"/>
    <w:rsid w:val="00AA4EA9"/>
    <w:rsid w:val="00AB0AF2"/>
    <w:rsid w:val="00AB3397"/>
    <w:rsid w:val="00AB3736"/>
    <w:rsid w:val="00AB4E3A"/>
    <w:rsid w:val="00AC2BE4"/>
    <w:rsid w:val="00AD525F"/>
    <w:rsid w:val="00AD54D6"/>
    <w:rsid w:val="00AD7F62"/>
    <w:rsid w:val="00AE45C5"/>
    <w:rsid w:val="00AF17FF"/>
    <w:rsid w:val="00B03102"/>
    <w:rsid w:val="00B43703"/>
    <w:rsid w:val="00B52A1B"/>
    <w:rsid w:val="00B945FB"/>
    <w:rsid w:val="00B97324"/>
    <w:rsid w:val="00BA4779"/>
    <w:rsid w:val="00BA4A6E"/>
    <w:rsid w:val="00BB280A"/>
    <w:rsid w:val="00BE6770"/>
    <w:rsid w:val="00C03C99"/>
    <w:rsid w:val="00C17983"/>
    <w:rsid w:val="00C2157E"/>
    <w:rsid w:val="00C361CD"/>
    <w:rsid w:val="00C51444"/>
    <w:rsid w:val="00C53A40"/>
    <w:rsid w:val="00C5509C"/>
    <w:rsid w:val="00C609F0"/>
    <w:rsid w:val="00C60D5A"/>
    <w:rsid w:val="00C6247E"/>
    <w:rsid w:val="00C91C85"/>
    <w:rsid w:val="00C93341"/>
    <w:rsid w:val="00CB1EA6"/>
    <w:rsid w:val="00CB3FF0"/>
    <w:rsid w:val="00CB74B4"/>
    <w:rsid w:val="00CE7FA7"/>
    <w:rsid w:val="00CF6311"/>
    <w:rsid w:val="00D04266"/>
    <w:rsid w:val="00D075ED"/>
    <w:rsid w:val="00D165C1"/>
    <w:rsid w:val="00D34954"/>
    <w:rsid w:val="00D51855"/>
    <w:rsid w:val="00D62A55"/>
    <w:rsid w:val="00D7677E"/>
    <w:rsid w:val="00DA1A8B"/>
    <w:rsid w:val="00DC30A7"/>
    <w:rsid w:val="00DD21AA"/>
    <w:rsid w:val="00DD27A8"/>
    <w:rsid w:val="00DD47BC"/>
    <w:rsid w:val="00E218B7"/>
    <w:rsid w:val="00E31A68"/>
    <w:rsid w:val="00E55FA1"/>
    <w:rsid w:val="00E779F1"/>
    <w:rsid w:val="00E843FE"/>
    <w:rsid w:val="00EA5001"/>
    <w:rsid w:val="00EB71CB"/>
    <w:rsid w:val="00EC1ECB"/>
    <w:rsid w:val="00EC5030"/>
    <w:rsid w:val="00ED4236"/>
    <w:rsid w:val="00EF70A3"/>
    <w:rsid w:val="00F01D79"/>
    <w:rsid w:val="00F07F5A"/>
    <w:rsid w:val="00F11504"/>
    <w:rsid w:val="00F35A21"/>
    <w:rsid w:val="00F50FA1"/>
    <w:rsid w:val="00F7379B"/>
    <w:rsid w:val="00F751B3"/>
    <w:rsid w:val="00F77026"/>
    <w:rsid w:val="00F861C7"/>
    <w:rsid w:val="00FA243D"/>
    <w:rsid w:val="00FA644E"/>
    <w:rsid w:val="00FB0489"/>
    <w:rsid w:val="00FC0920"/>
    <w:rsid w:val="00FC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7ABD4C"/>
  <w15:chartTrackingRefBased/>
  <w15:docId w15:val="{C03D8676-D395-40B0-8800-911C2C86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locked="1"/>
    <w:lsdException w:name="envelope address" w:locked="1"/>
    <w:lsdException w:name="Title" w:qFormat="1"/>
    <w:lsdException w:name="Closing" w:locked="1"/>
    <w:lsdException w:name="Signature" w:locked="1"/>
    <w:lsdException w:name="Subtitle" w:qFormat="1"/>
    <w:lsdException w:name="Salutation" w:locked="1"/>
    <w:lsdException w:name="Hyperlink" w:uiPriority="99"/>
    <w:lsdException w:name="Strong" w:qFormat="1"/>
    <w:lsdException w:name="Emphasis" w:qFormat="1"/>
    <w:lsdException w:name="HTML Acronym" w:locked="1"/>
    <w:lsdException w:name="HTML Definition" w:semiHidden="1" w:unhideWhenUsed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locked="1" w:semiHidden="1" w:unhideWhenUsed="1"/>
    <w:lsdException w:name="Table Professional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CF6311"/>
    <w:rPr>
      <w:sz w:val="24"/>
      <w:szCs w:val="24"/>
    </w:rPr>
  </w:style>
  <w:style w:type="paragraph" w:styleId="1">
    <w:name w:val="heading 1"/>
    <w:basedOn w:val="a5"/>
    <w:next w:val="a5"/>
    <w:qFormat/>
    <w:rsid w:val="00CF6311"/>
    <w:pPr>
      <w:keepNext/>
      <w:pageBreakBefore/>
      <w:numPr>
        <w:numId w:val="6"/>
      </w:numPr>
      <w:suppressAutoHyphens/>
      <w:spacing w:after="400"/>
      <w:outlineLvl w:val="0"/>
    </w:pPr>
    <w:rPr>
      <w:rFonts w:cs="Arial"/>
      <w:b/>
      <w:bCs/>
      <w:kern w:val="32"/>
      <w:sz w:val="28"/>
      <w:szCs w:val="28"/>
    </w:rPr>
  </w:style>
  <w:style w:type="paragraph" w:styleId="2">
    <w:name w:val="heading 2"/>
    <w:basedOn w:val="a5"/>
    <w:next w:val="a5"/>
    <w:qFormat/>
    <w:rsid w:val="00CF6311"/>
    <w:pPr>
      <w:keepNext/>
      <w:numPr>
        <w:ilvl w:val="1"/>
        <w:numId w:val="6"/>
      </w:numPr>
      <w:suppressAutoHyphens/>
      <w:spacing w:before="200" w:after="10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5"/>
    <w:next w:val="a5"/>
    <w:qFormat/>
    <w:rsid w:val="00CF6311"/>
    <w:pPr>
      <w:keepNext/>
      <w:numPr>
        <w:ilvl w:val="2"/>
        <w:numId w:val="6"/>
      </w:numPr>
      <w:suppressAutoHyphens/>
      <w:spacing w:before="200" w:after="10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5"/>
    <w:next w:val="a5"/>
    <w:qFormat/>
    <w:locked/>
    <w:rsid w:val="00CF6311"/>
    <w:pPr>
      <w:keepNext/>
      <w:numPr>
        <w:ilvl w:val="3"/>
        <w:numId w:val="1"/>
      </w:numPr>
      <w:spacing w:before="200" w:after="100"/>
      <w:outlineLvl w:val="3"/>
    </w:pPr>
    <w:rPr>
      <w:b/>
      <w:bCs/>
      <w:i/>
      <w:szCs w:val="28"/>
    </w:rPr>
  </w:style>
  <w:style w:type="paragraph" w:styleId="5">
    <w:name w:val="heading 5"/>
    <w:basedOn w:val="a5"/>
    <w:next w:val="a5"/>
    <w:qFormat/>
    <w:locked/>
    <w:rsid w:val="00CF631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5"/>
    <w:next w:val="a5"/>
    <w:qFormat/>
    <w:locked/>
    <w:rsid w:val="00CF631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locked/>
    <w:rsid w:val="00CF631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locked/>
    <w:rsid w:val="00CF631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locked/>
    <w:rsid w:val="00CF631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Основной текст ПЗ"/>
    <w:rsid w:val="00E779F1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a">
    <w:name w:val="Основной текст ПЗ Знак"/>
    <w:semiHidden/>
    <w:rsid w:val="00CF6311"/>
    <w:rPr>
      <w:color w:val="000000"/>
      <w:sz w:val="28"/>
      <w:lang w:val="ru-RU" w:eastAsia="ru-RU" w:bidi="ar-SA"/>
    </w:rPr>
  </w:style>
  <w:style w:type="paragraph" w:customStyle="1" w:styleId="ab">
    <w:name w:val="Формула ПЗ"/>
    <w:next w:val="a5"/>
    <w:rsid w:val="00CF6311"/>
    <w:pPr>
      <w:tabs>
        <w:tab w:val="center" w:pos="4836"/>
        <w:tab w:val="right" w:pos="9756"/>
      </w:tabs>
    </w:pPr>
    <w:rPr>
      <w:sz w:val="28"/>
    </w:rPr>
  </w:style>
  <w:style w:type="paragraph" w:styleId="10">
    <w:name w:val="toc 1"/>
    <w:basedOn w:val="a5"/>
    <w:next w:val="a5"/>
    <w:autoRedefine/>
    <w:uiPriority w:val="39"/>
    <w:rsid w:val="00CF6311"/>
    <w:pPr>
      <w:tabs>
        <w:tab w:val="left" w:pos="567"/>
        <w:tab w:val="right" w:leader="dot" w:pos="9762"/>
      </w:tabs>
      <w:spacing w:line="360" w:lineRule="auto"/>
      <w:ind w:right="523"/>
    </w:pPr>
    <w:rPr>
      <w:sz w:val="28"/>
    </w:rPr>
  </w:style>
  <w:style w:type="paragraph" w:styleId="ac">
    <w:name w:val="caption"/>
    <w:next w:val="a5"/>
    <w:qFormat/>
    <w:rsid w:val="00CF6311"/>
    <w:pPr>
      <w:spacing w:line="360" w:lineRule="auto"/>
      <w:ind w:firstLine="680"/>
      <w:jc w:val="both"/>
    </w:pPr>
    <w:rPr>
      <w:bCs/>
      <w:sz w:val="28"/>
    </w:rPr>
  </w:style>
  <w:style w:type="paragraph" w:styleId="20">
    <w:name w:val="toc 2"/>
    <w:basedOn w:val="a5"/>
    <w:next w:val="a5"/>
    <w:autoRedefine/>
    <w:uiPriority w:val="39"/>
    <w:rsid w:val="009864FB"/>
    <w:pPr>
      <w:tabs>
        <w:tab w:val="left" w:pos="680"/>
        <w:tab w:val="right" w:leader="dot" w:pos="9780"/>
      </w:tabs>
      <w:spacing w:line="360" w:lineRule="auto"/>
      <w:ind w:right="537"/>
    </w:pPr>
    <w:rPr>
      <w:sz w:val="28"/>
    </w:rPr>
  </w:style>
  <w:style w:type="paragraph" w:styleId="30">
    <w:name w:val="toc 3"/>
    <w:basedOn w:val="a5"/>
    <w:next w:val="a5"/>
    <w:autoRedefine/>
    <w:semiHidden/>
    <w:rsid w:val="00CF6311"/>
    <w:pPr>
      <w:tabs>
        <w:tab w:val="left" w:pos="794"/>
        <w:tab w:val="right" w:leader="dot" w:pos="9780"/>
      </w:tabs>
      <w:spacing w:line="360" w:lineRule="auto"/>
      <w:ind w:right="673"/>
    </w:pPr>
    <w:rPr>
      <w:sz w:val="28"/>
    </w:rPr>
  </w:style>
  <w:style w:type="paragraph" w:styleId="40">
    <w:name w:val="toc 4"/>
    <w:basedOn w:val="a5"/>
    <w:next w:val="a5"/>
    <w:autoRedefine/>
    <w:semiHidden/>
    <w:rsid w:val="00CF6311"/>
    <w:pPr>
      <w:ind w:left="720"/>
    </w:pPr>
  </w:style>
  <w:style w:type="paragraph" w:styleId="50">
    <w:name w:val="toc 5"/>
    <w:basedOn w:val="a5"/>
    <w:next w:val="a5"/>
    <w:autoRedefine/>
    <w:semiHidden/>
    <w:rsid w:val="00CF6311"/>
    <w:pPr>
      <w:ind w:left="960"/>
    </w:pPr>
  </w:style>
  <w:style w:type="paragraph" w:styleId="60">
    <w:name w:val="toc 6"/>
    <w:basedOn w:val="a5"/>
    <w:next w:val="a5"/>
    <w:autoRedefine/>
    <w:semiHidden/>
    <w:rsid w:val="00CF6311"/>
    <w:pPr>
      <w:ind w:left="1200"/>
    </w:pPr>
  </w:style>
  <w:style w:type="paragraph" w:styleId="70">
    <w:name w:val="toc 7"/>
    <w:basedOn w:val="a5"/>
    <w:next w:val="a5"/>
    <w:autoRedefine/>
    <w:semiHidden/>
    <w:rsid w:val="00CF6311"/>
    <w:pPr>
      <w:ind w:left="1440"/>
    </w:pPr>
  </w:style>
  <w:style w:type="paragraph" w:styleId="80">
    <w:name w:val="toc 8"/>
    <w:basedOn w:val="a5"/>
    <w:next w:val="a5"/>
    <w:autoRedefine/>
    <w:semiHidden/>
    <w:rsid w:val="00CF6311"/>
    <w:pPr>
      <w:ind w:left="1680"/>
    </w:pPr>
  </w:style>
  <w:style w:type="paragraph" w:styleId="90">
    <w:name w:val="toc 9"/>
    <w:basedOn w:val="a5"/>
    <w:next w:val="a5"/>
    <w:autoRedefine/>
    <w:semiHidden/>
    <w:rsid w:val="00CF6311"/>
    <w:pPr>
      <w:ind w:left="1920"/>
    </w:pPr>
  </w:style>
  <w:style w:type="character" w:styleId="ad">
    <w:name w:val="Hyperlink"/>
    <w:uiPriority w:val="99"/>
    <w:rsid w:val="00CF6311"/>
    <w:rPr>
      <w:color w:val="0000FF"/>
      <w:u w:val="single"/>
    </w:rPr>
  </w:style>
  <w:style w:type="paragraph" w:styleId="ae">
    <w:name w:val="Normal (Web)"/>
    <w:basedOn w:val="a5"/>
    <w:semiHidden/>
    <w:rsid w:val="00CF6311"/>
    <w:pPr>
      <w:spacing w:before="100" w:beforeAutospacing="1" w:after="100" w:afterAutospacing="1"/>
    </w:pPr>
  </w:style>
  <w:style w:type="character" w:styleId="af">
    <w:name w:val="Strong"/>
    <w:qFormat/>
    <w:rsid w:val="00CF6311"/>
    <w:rPr>
      <w:b/>
      <w:bCs/>
    </w:rPr>
  </w:style>
  <w:style w:type="paragraph" w:customStyle="1" w:styleId="zagl">
    <w:name w:val="zagl"/>
    <w:basedOn w:val="a5"/>
    <w:semiHidden/>
    <w:locked/>
    <w:rsid w:val="00CF6311"/>
    <w:pPr>
      <w:spacing w:before="100" w:beforeAutospacing="1" w:after="100" w:afterAutospacing="1"/>
    </w:pPr>
  </w:style>
  <w:style w:type="paragraph" w:customStyle="1" w:styleId="af0">
    <w:name w:val="Таблица"/>
    <w:basedOn w:val="a5"/>
    <w:next w:val="a5"/>
    <w:semiHidden/>
    <w:rsid w:val="00CF6311"/>
    <w:pPr>
      <w:tabs>
        <w:tab w:val="num" w:pos="927"/>
      </w:tabs>
      <w:spacing w:before="120" w:after="60"/>
      <w:ind w:firstLine="567"/>
    </w:pPr>
    <w:rPr>
      <w:b/>
      <w:sz w:val="20"/>
      <w:szCs w:val="20"/>
      <w:lang w:val="en-US" w:eastAsia="en-US"/>
    </w:rPr>
  </w:style>
  <w:style w:type="paragraph" w:customStyle="1" w:styleId="a4">
    <w:name w:val="Ненум.список"/>
    <w:rsid w:val="00CF6311"/>
    <w:pPr>
      <w:numPr>
        <w:numId w:val="3"/>
      </w:numPr>
      <w:tabs>
        <w:tab w:val="clear" w:pos="1211"/>
        <w:tab w:val="num" w:pos="1074"/>
      </w:tabs>
      <w:ind w:left="1066" w:hanging="204"/>
      <w:jc w:val="both"/>
    </w:pPr>
    <w:rPr>
      <w:sz w:val="28"/>
    </w:rPr>
  </w:style>
  <w:style w:type="paragraph" w:styleId="af1">
    <w:name w:val="Document Map"/>
    <w:basedOn w:val="a5"/>
    <w:semiHidden/>
    <w:rsid w:val="00CF631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1">
    <w:name w:val="Нум. список"/>
    <w:rsid w:val="00CF6311"/>
    <w:pPr>
      <w:numPr>
        <w:numId w:val="4"/>
      </w:numPr>
      <w:tabs>
        <w:tab w:val="clear" w:pos="1069"/>
        <w:tab w:val="num" w:pos="1260"/>
      </w:tabs>
      <w:ind w:left="1265" w:hanging="414"/>
      <w:jc w:val="both"/>
    </w:pPr>
    <w:rPr>
      <w:sz w:val="28"/>
      <w:szCs w:val="28"/>
    </w:rPr>
  </w:style>
  <w:style w:type="character" w:styleId="af2">
    <w:name w:val="FollowedHyperlink"/>
    <w:semiHidden/>
    <w:rsid w:val="00CF6311"/>
    <w:rPr>
      <w:color w:val="800080"/>
      <w:u w:val="single"/>
    </w:rPr>
  </w:style>
  <w:style w:type="paragraph" w:styleId="af3">
    <w:name w:val="Balloon Text"/>
    <w:basedOn w:val="a5"/>
    <w:link w:val="af4"/>
    <w:rsid w:val="00CF6311"/>
    <w:rPr>
      <w:rFonts w:ascii="Segoe UI" w:hAnsi="Segoe UI" w:cs="Segoe UI"/>
      <w:sz w:val="18"/>
      <w:szCs w:val="18"/>
    </w:rPr>
  </w:style>
  <w:style w:type="paragraph" w:styleId="af5">
    <w:name w:val="header"/>
    <w:basedOn w:val="a5"/>
    <w:semiHidden/>
    <w:locked/>
    <w:rsid w:val="00CF6311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paragraph" w:styleId="af6">
    <w:name w:val="Title"/>
    <w:next w:val="a5"/>
    <w:qFormat/>
    <w:rsid w:val="00CF6311"/>
    <w:pPr>
      <w:jc w:val="center"/>
    </w:pPr>
    <w:rPr>
      <w:sz w:val="28"/>
    </w:rPr>
  </w:style>
  <w:style w:type="paragraph" w:styleId="af7">
    <w:name w:val="footer"/>
    <w:basedOn w:val="a5"/>
    <w:semiHidden/>
    <w:rsid w:val="00CF6311"/>
    <w:pPr>
      <w:tabs>
        <w:tab w:val="center" w:pos="4677"/>
        <w:tab w:val="right" w:pos="9355"/>
      </w:tabs>
    </w:pPr>
  </w:style>
  <w:style w:type="paragraph" w:customStyle="1" w:styleId="af8">
    <w:name w:val="Таблица. Абзац по центру"/>
    <w:next w:val="af9"/>
    <w:rsid w:val="00CF6311"/>
    <w:pPr>
      <w:jc w:val="center"/>
    </w:pPr>
    <w:rPr>
      <w:sz w:val="28"/>
    </w:rPr>
  </w:style>
  <w:style w:type="paragraph" w:customStyle="1" w:styleId="afa">
    <w:name w:val="Формула_ПЗ"/>
    <w:aliases w:val="обозначения"/>
    <w:basedOn w:val="a9"/>
    <w:semiHidden/>
    <w:rsid w:val="00CF6311"/>
    <w:pPr>
      <w:tabs>
        <w:tab w:val="left" w:pos="684"/>
        <w:tab w:val="left" w:pos="1116"/>
      </w:tabs>
      <w:ind w:left="1386" w:hanging="1386"/>
    </w:pPr>
  </w:style>
  <w:style w:type="paragraph" w:customStyle="1" w:styleId="a2">
    <w:name w:val="Нум.список"/>
    <w:basedOn w:val="a5"/>
    <w:rsid w:val="00CF6311"/>
    <w:pPr>
      <w:numPr>
        <w:ilvl w:val="1"/>
        <w:numId w:val="4"/>
      </w:numPr>
      <w:tabs>
        <w:tab w:val="clear" w:pos="1789"/>
        <w:tab w:val="num" w:pos="1620"/>
      </w:tabs>
      <w:ind w:left="1616" w:hanging="357"/>
    </w:pPr>
    <w:rPr>
      <w:sz w:val="28"/>
      <w:szCs w:val="28"/>
    </w:rPr>
  </w:style>
  <w:style w:type="paragraph" w:customStyle="1" w:styleId="af9">
    <w:name w:val="Таблица. Абзац без отступа"/>
    <w:basedOn w:val="a9"/>
    <w:next w:val="a9"/>
    <w:rsid w:val="00CF6311"/>
    <w:pPr>
      <w:ind w:firstLine="0"/>
    </w:pPr>
  </w:style>
  <w:style w:type="paragraph" w:customStyle="1" w:styleId="afb">
    <w:name w:val="Название таблицы"/>
    <w:basedOn w:val="a5"/>
    <w:rsid w:val="00CF6311"/>
    <w:pPr>
      <w:suppressAutoHyphens/>
      <w:ind w:firstLine="851"/>
    </w:pPr>
    <w:rPr>
      <w:bCs/>
      <w:sz w:val="28"/>
      <w:szCs w:val="28"/>
    </w:rPr>
  </w:style>
  <w:style w:type="paragraph" w:styleId="a">
    <w:name w:val="Bibliography"/>
    <w:basedOn w:val="a5"/>
    <w:rsid w:val="00CF6311"/>
    <w:pPr>
      <w:numPr>
        <w:numId w:val="5"/>
      </w:numPr>
      <w:jc w:val="both"/>
    </w:pPr>
    <w:rPr>
      <w:color w:val="000000"/>
      <w:sz w:val="28"/>
      <w:szCs w:val="20"/>
    </w:rPr>
  </w:style>
  <w:style w:type="character" w:styleId="afc">
    <w:name w:val="page number"/>
    <w:basedOn w:val="a6"/>
    <w:semiHidden/>
    <w:rsid w:val="00CF6311"/>
  </w:style>
  <w:style w:type="paragraph" w:customStyle="1" w:styleId="afd">
    <w:name w:val="Подписи"/>
    <w:semiHidden/>
    <w:rsid w:val="00CF6311"/>
    <w:rPr>
      <w:rFonts w:ascii="Arial" w:hAnsi="Arial"/>
      <w:noProof/>
      <w:sz w:val="18"/>
    </w:rPr>
  </w:style>
  <w:style w:type="paragraph" w:customStyle="1" w:styleId="afe">
    <w:name w:val="Абзац без отступа"/>
    <w:basedOn w:val="a5"/>
    <w:next w:val="a5"/>
    <w:rsid w:val="00CF6311"/>
    <w:pPr>
      <w:jc w:val="both"/>
    </w:pPr>
    <w:rPr>
      <w:color w:val="000000"/>
      <w:sz w:val="28"/>
      <w:szCs w:val="20"/>
    </w:rPr>
  </w:style>
  <w:style w:type="paragraph" w:customStyle="1" w:styleId="auth">
    <w:name w:val="auth"/>
    <w:basedOn w:val="a5"/>
    <w:semiHidden/>
    <w:locked/>
    <w:rsid w:val="00CF6311"/>
    <w:pPr>
      <w:spacing w:before="100" w:beforeAutospacing="1" w:after="100" w:afterAutospacing="1"/>
    </w:pPr>
  </w:style>
  <w:style w:type="paragraph" w:customStyle="1" w:styleId="a0">
    <w:name w:val="Название рис."/>
    <w:next w:val="a5"/>
    <w:rsid w:val="00CF6311"/>
    <w:pPr>
      <w:numPr>
        <w:numId w:val="7"/>
      </w:numPr>
      <w:suppressAutoHyphens/>
      <w:spacing w:before="120" w:after="120"/>
      <w:ind w:left="0" w:firstLine="0"/>
      <w:jc w:val="center"/>
    </w:pPr>
    <w:rPr>
      <w:bCs/>
      <w:sz w:val="28"/>
      <w:szCs w:val="28"/>
    </w:rPr>
  </w:style>
  <w:style w:type="character" w:customStyle="1" w:styleId="af4">
    <w:name w:val="Текст выноски Знак"/>
    <w:link w:val="af3"/>
    <w:rsid w:val="00CF6311"/>
    <w:rPr>
      <w:rFonts w:ascii="Segoe UI" w:hAnsi="Segoe UI" w:cs="Segoe UI"/>
      <w:sz w:val="18"/>
      <w:szCs w:val="18"/>
    </w:rPr>
  </w:style>
  <w:style w:type="character" w:styleId="aff">
    <w:name w:val="annotation reference"/>
    <w:rsid w:val="00CF6311"/>
    <w:rPr>
      <w:sz w:val="16"/>
      <w:szCs w:val="16"/>
    </w:rPr>
  </w:style>
  <w:style w:type="paragraph" w:customStyle="1" w:styleId="a3">
    <w:name w:val="Название табл."/>
    <w:basedOn w:val="a5"/>
    <w:next w:val="a5"/>
    <w:rsid w:val="00CF6311"/>
    <w:pPr>
      <w:numPr>
        <w:numId w:val="2"/>
      </w:numPr>
      <w:spacing w:before="120" w:after="60"/>
      <w:ind w:left="0" w:firstLine="0"/>
    </w:pPr>
    <w:rPr>
      <w:sz w:val="28"/>
      <w:szCs w:val="20"/>
      <w:lang w:eastAsia="en-US"/>
    </w:rPr>
  </w:style>
  <w:style w:type="paragraph" w:styleId="aff0">
    <w:name w:val="annotation text"/>
    <w:basedOn w:val="a5"/>
    <w:link w:val="aff1"/>
    <w:rsid w:val="00CF6311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rsid w:val="00CF6311"/>
  </w:style>
  <w:style w:type="paragraph" w:styleId="aff2">
    <w:name w:val="annotation subject"/>
    <w:basedOn w:val="aff0"/>
    <w:next w:val="aff0"/>
    <w:link w:val="aff3"/>
    <w:rsid w:val="00CF6311"/>
    <w:rPr>
      <w:b/>
      <w:bCs/>
    </w:rPr>
  </w:style>
  <w:style w:type="character" w:customStyle="1" w:styleId="aff3">
    <w:name w:val="Тема примечания Знак"/>
    <w:link w:val="aff2"/>
    <w:rsid w:val="00CF6311"/>
    <w:rPr>
      <w:b/>
      <w:bCs/>
    </w:rPr>
  </w:style>
  <w:style w:type="character" w:styleId="aff4">
    <w:name w:val="Placeholder Text"/>
    <w:basedOn w:val="a6"/>
    <w:uiPriority w:val="99"/>
    <w:semiHidden/>
    <w:rsid w:val="00697451"/>
    <w:rPr>
      <w:color w:val="808080"/>
    </w:rPr>
  </w:style>
  <w:style w:type="paragraph" w:styleId="aff5">
    <w:name w:val="TOC Heading"/>
    <w:basedOn w:val="1"/>
    <w:next w:val="a5"/>
    <w:uiPriority w:val="39"/>
    <w:unhideWhenUsed/>
    <w:qFormat/>
    <w:rsid w:val="006A7D2A"/>
    <w:pPr>
      <w:keepLines/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styleId="aff6">
    <w:name w:val="Table Grid"/>
    <w:basedOn w:val="a7"/>
    <w:rsid w:val="00CB1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7">
    <w:name w:val="Отчет Заголовок"/>
    <w:next w:val="a5"/>
    <w:link w:val="aff8"/>
    <w:rsid w:val="00590235"/>
    <w:pPr>
      <w:keepNext/>
      <w:keepLines/>
      <w:pageBreakBefore/>
      <w:suppressAutoHyphens/>
      <w:spacing w:before="240" w:after="240" w:line="360" w:lineRule="auto"/>
      <w:jc w:val="center"/>
    </w:pPr>
    <w:rPr>
      <w:rFonts w:ascii="Arial" w:hAnsi="Arial"/>
      <w:b/>
      <w:caps/>
      <w:sz w:val="28"/>
      <w:szCs w:val="28"/>
    </w:rPr>
  </w:style>
  <w:style w:type="character" w:customStyle="1" w:styleId="aff8">
    <w:name w:val="Отчет Заголовок Знак"/>
    <w:basedOn w:val="a6"/>
    <w:link w:val="aff7"/>
    <w:rsid w:val="00590235"/>
    <w:rPr>
      <w:rFonts w:ascii="Arial" w:hAnsi="Arial"/>
      <w:b/>
      <w:caps/>
      <w:sz w:val="28"/>
      <w:szCs w:val="28"/>
    </w:rPr>
  </w:style>
  <w:style w:type="paragraph" w:styleId="HTML">
    <w:name w:val="HTML Preformatted"/>
    <w:basedOn w:val="a5"/>
    <w:link w:val="HTML0"/>
    <w:uiPriority w:val="99"/>
    <w:unhideWhenUsed/>
    <w:rsid w:val="00290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rsid w:val="00290B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7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s06\Downloads\pz-lr-2019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B040756-290A-43B4-88E1-B53BCB133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pz-lr-2019.dot</Template>
  <TotalTime>101</TotalTime>
  <Pages>1</Pages>
  <Words>1716</Words>
  <Characters>9784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ПЗ к лабораторной работе</vt:lpstr>
    </vt:vector>
  </TitlesOfParts>
  <Company>УГАТУ, каф. информатики</Company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ПЗ к лабораторной работе</dc:title>
  <dc:subject/>
  <dc:creator>Владуська</dc:creator>
  <cp:keywords/>
  <dc:description/>
  <cp:lastModifiedBy>Денис Гараев</cp:lastModifiedBy>
  <cp:revision>22</cp:revision>
  <cp:lastPrinted>2021-03-18T11:53:00Z</cp:lastPrinted>
  <dcterms:created xsi:type="dcterms:W3CDTF">2020-05-08T15:13:00Z</dcterms:created>
  <dcterms:modified xsi:type="dcterms:W3CDTF">2021-03-18T11:53:00Z</dcterms:modified>
</cp:coreProperties>
</file>