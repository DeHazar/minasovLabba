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2633" w14:textId="452D93E0" w:rsidR="00264E30" w:rsidRPr="00264E30" w:rsidRDefault="0081155D" w:rsidP="00264E30">
      <w:pPr>
        <w:tabs>
          <w:tab w:val="center" w:pos="5580"/>
          <w:tab w:val="right" w:pos="9900"/>
        </w:tabs>
        <w:spacing w:before="120"/>
        <w:rPr>
          <w:bCs/>
          <w:sz w:val="28"/>
          <w:u w:val="single"/>
          <w:lang w:val="en-US"/>
        </w:rPr>
      </w:pPr>
      <w:r w:rsidRPr="00ED391E">
        <w:rPr>
          <w:bCs/>
          <w:noProof/>
          <w:position w:val="-4"/>
          <w:sz w:val="28"/>
        </w:rPr>
        <w:object w:dxaOrig="180" w:dyaOrig="279" w14:anchorId="6A28D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pt;height:14.25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680866221" r:id="rId9"/>
        </w:object>
      </w:r>
      <w:r w:rsidR="00ED391E">
        <w:rPr>
          <w:bCs/>
          <w:sz w:val="28"/>
        </w:rPr>
        <w:t xml:space="preserve"> </w:t>
      </w:r>
      <w:r w:rsidRPr="00C47F92">
        <w:rPr>
          <w:bCs/>
          <w:noProof/>
          <w:position w:val="-4"/>
          <w:sz w:val="28"/>
        </w:rPr>
        <w:object w:dxaOrig="180" w:dyaOrig="279" w14:anchorId="4C1B0EC8">
          <v:shape id="_x0000_i1026" type="#_x0000_t75" alt="" style="width:9pt;height:14.25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680866222" r:id="rId11"/>
        </w:object>
      </w:r>
      <w:r w:rsidRPr="00AE23EC">
        <w:rPr>
          <w:bCs/>
          <w:noProof/>
          <w:position w:val="-4"/>
          <w:sz w:val="28"/>
        </w:rPr>
        <w:object w:dxaOrig="180" w:dyaOrig="279" w14:anchorId="26F449B2">
          <v:shape id="_x0000_i1027" type="#_x0000_t75" alt="" style="width:9pt;height:14.25pt;mso-width-percent:0;mso-height-percent:0;mso-width-percent:0;mso-height-percent:0" o:ole="">
            <v:imagedata r:id="rId10" o:title=""/>
          </v:shape>
          <o:OLEObject Type="Embed" ProgID="Equation.DSMT4" ShapeID="_x0000_i1027" DrawAspect="Content" ObjectID="_1680866223" r:id="rId12"/>
        </w:object>
      </w:r>
      <w:r w:rsidR="00264E30" w:rsidRPr="00264E30">
        <w:rPr>
          <w:bCs/>
          <w:sz w:val="28"/>
        </w:rPr>
        <w:t>Кафедра</w:t>
      </w:r>
      <w:r w:rsidR="00264E30" w:rsidRPr="00264E30">
        <w:rPr>
          <w:bCs/>
          <w:sz w:val="28"/>
          <w:u w:val="single"/>
        </w:rPr>
        <w:t xml:space="preserve"> </w:t>
      </w:r>
      <w:r w:rsidR="00264E30" w:rsidRPr="00264E30">
        <w:rPr>
          <w:bCs/>
          <w:sz w:val="28"/>
          <w:u w:val="single"/>
          <w:lang w:val="en-US"/>
        </w:rPr>
        <w:tab/>
      </w:r>
      <w:r w:rsidR="00B43703" w:rsidRPr="00CD30A6">
        <w:rPr>
          <w:bCs/>
          <w:color w:val="000000"/>
          <w:sz w:val="28"/>
          <w:u w:val="single"/>
        </w:rPr>
        <w:t>Информатики</w:t>
      </w:r>
      <w:r w:rsidR="00264E30" w:rsidRPr="00264E30">
        <w:rPr>
          <w:bCs/>
          <w:sz w:val="28"/>
          <w:u w:val="single"/>
          <w:lang w:val="en-US"/>
        </w:rPr>
        <w:tab/>
      </w:r>
    </w:p>
    <w:p w14:paraId="115D3212" w14:textId="77777777" w:rsidR="00264E30" w:rsidRPr="00264E30" w:rsidRDefault="00264E30" w:rsidP="00264E30"/>
    <w:p w14:paraId="3F569137" w14:textId="77777777" w:rsidR="00264E30" w:rsidRPr="00264E30" w:rsidRDefault="00264E30" w:rsidP="00264E30"/>
    <w:tbl>
      <w:tblPr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"/>
        <w:gridCol w:w="436"/>
        <w:gridCol w:w="390"/>
        <w:gridCol w:w="391"/>
        <w:gridCol w:w="391"/>
        <w:gridCol w:w="390"/>
        <w:gridCol w:w="391"/>
        <w:gridCol w:w="391"/>
        <w:gridCol w:w="390"/>
        <w:gridCol w:w="391"/>
        <w:gridCol w:w="391"/>
        <w:gridCol w:w="436"/>
        <w:gridCol w:w="436"/>
        <w:gridCol w:w="436"/>
      </w:tblGrid>
      <w:tr w:rsidR="00461326" w:rsidRPr="00264E30" w14:paraId="33A09DAF" w14:textId="77777777" w:rsidTr="00353FA7">
        <w:trPr>
          <w:trHeight w:hRule="exact" w:val="363"/>
          <w:jc w:val="right"/>
        </w:trPr>
        <w:tc>
          <w:tcPr>
            <w:tcW w:w="672" w:type="dxa"/>
            <w:gridSpan w:val="2"/>
            <w:vAlign w:val="bottom"/>
          </w:tcPr>
          <w:p w14:paraId="770DB90D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100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bottom"/>
          </w:tcPr>
          <w:p w14:paraId="64813243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</w:t>
            </w:r>
          </w:p>
        </w:tc>
        <w:tc>
          <w:tcPr>
            <w:tcW w:w="391" w:type="dxa"/>
            <w:vAlign w:val="bottom"/>
          </w:tcPr>
          <w:p w14:paraId="4B722EFF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</w:t>
            </w:r>
          </w:p>
        </w:tc>
        <w:tc>
          <w:tcPr>
            <w:tcW w:w="391" w:type="dxa"/>
            <w:vAlign w:val="bottom"/>
          </w:tcPr>
          <w:p w14:paraId="7681D3BC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</w:t>
            </w:r>
          </w:p>
        </w:tc>
        <w:tc>
          <w:tcPr>
            <w:tcW w:w="390" w:type="dxa"/>
            <w:vAlign w:val="bottom"/>
          </w:tcPr>
          <w:p w14:paraId="6DA4D11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</w:t>
            </w:r>
          </w:p>
        </w:tc>
        <w:tc>
          <w:tcPr>
            <w:tcW w:w="391" w:type="dxa"/>
            <w:vAlign w:val="bottom"/>
          </w:tcPr>
          <w:p w14:paraId="66F6AB6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</w:t>
            </w:r>
          </w:p>
        </w:tc>
        <w:tc>
          <w:tcPr>
            <w:tcW w:w="391" w:type="dxa"/>
            <w:vAlign w:val="bottom"/>
          </w:tcPr>
          <w:p w14:paraId="2019BFD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</w:t>
            </w:r>
          </w:p>
        </w:tc>
        <w:tc>
          <w:tcPr>
            <w:tcW w:w="390" w:type="dxa"/>
            <w:vAlign w:val="bottom"/>
          </w:tcPr>
          <w:p w14:paraId="16E0A060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</w:t>
            </w:r>
          </w:p>
        </w:tc>
        <w:tc>
          <w:tcPr>
            <w:tcW w:w="391" w:type="dxa"/>
            <w:vAlign w:val="bottom"/>
          </w:tcPr>
          <w:p w14:paraId="4275487C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</w:t>
            </w:r>
          </w:p>
        </w:tc>
        <w:tc>
          <w:tcPr>
            <w:tcW w:w="391" w:type="dxa"/>
            <w:vAlign w:val="bottom"/>
          </w:tcPr>
          <w:p w14:paraId="286A8D1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</w:t>
            </w:r>
          </w:p>
        </w:tc>
        <w:tc>
          <w:tcPr>
            <w:tcW w:w="436" w:type="dxa"/>
            <w:vAlign w:val="bottom"/>
          </w:tcPr>
          <w:p w14:paraId="1AB2C515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436" w:type="dxa"/>
            <w:vAlign w:val="bottom"/>
          </w:tcPr>
          <w:p w14:paraId="573F6C6D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11</w:t>
            </w:r>
          </w:p>
        </w:tc>
        <w:tc>
          <w:tcPr>
            <w:tcW w:w="436" w:type="dxa"/>
            <w:vAlign w:val="bottom"/>
          </w:tcPr>
          <w:p w14:paraId="372F7B7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12</w:t>
            </w:r>
          </w:p>
        </w:tc>
      </w:tr>
      <w:tr w:rsidR="00461326" w:rsidRPr="00264E30" w14:paraId="3FBDE5E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14:paraId="33CE1C6A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524E02F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2B91E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2C499A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B48273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A161B2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D1BEE9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39D38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17E131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CAF246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615905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44E2C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2617738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B6E6B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713E886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732AA137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577BF4E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DF2E4C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3FB78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96FAA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BEAEEC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ED6D2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2474E2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48DB05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2DDC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AF33C3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05AD04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6F5A8E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95CC5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0BAD1D7B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1CC33E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1EFC28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60612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1F23D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1EE27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E1D44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998FB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42B5D3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EA3B2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909F9A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EBA4F1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79B2C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3CD1CD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ED851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C2B783F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0B50BDE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391B53C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7E29DB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BC9EE1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CBFDC9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77D9C5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8E289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C75DF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C6C19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1774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0D7D5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32C0E2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28E27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7859ED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57979F9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AB0D012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C2B0B73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A62E42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D6F6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7C4C3A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2935FA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AC925B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1B7CE9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37D682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D1145D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1CA6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1AEEE8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F02208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4FA62F8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447844AC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04926F1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167AB17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11B6C6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41A2CC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B343F6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E7066E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928464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91D82A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2B72C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9E00C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351FE8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B9EE3D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997F5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5ACE2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F588F3F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4EF4DBB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B85D13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7B7A2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E827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3E62D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F6363F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2FEF70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A57FB3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C4D833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4AF8FB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E2995A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5E312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48FB1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79B640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6DD6934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37C3AA7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FE2FF8C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272606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E8E7E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A160B6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AC0FB0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6B691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BAAF1D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80BB8B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4B9290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E66E8E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D00A73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7D1C2B5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B7AF8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1781745A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BDE046E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F5CDBC8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86870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9A19D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2D450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BBD46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742AD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410211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9D1A19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30962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4FCA1B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AD4E3F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43B3A1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F2FCAB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67113712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C596374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C495345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540C811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EC229E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9CE39C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78AEC8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7A1705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5F2C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9407F8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A68F98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3A166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779224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D253A5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83AE93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</w:tbl>
    <w:p w14:paraId="1A7A9CCF" w14:textId="77777777" w:rsidR="00264E30" w:rsidRPr="00264E30" w:rsidRDefault="00264E30" w:rsidP="00264E30"/>
    <w:p w14:paraId="6CDE80EC" w14:textId="77777777" w:rsidR="00264E30" w:rsidRPr="00264E30" w:rsidRDefault="00264E30" w:rsidP="00264E30"/>
    <w:p w14:paraId="2F04C1C4" w14:textId="77777777" w:rsidR="00264E30" w:rsidRPr="00F11B60" w:rsidRDefault="00264E30" w:rsidP="00264E30">
      <w:pPr>
        <w:keepNext/>
        <w:jc w:val="center"/>
        <w:outlineLvl w:val="1"/>
        <w:rPr>
          <w:rStyle w:val="afff3"/>
          <w:b/>
          <w:bCs/>
          <w:i w:val="0"/>
          <w:iCs w:val="0"/>
          <w:sz w:val="32"/>
          <w:szCs w:val="32"/>
        </w:rPr>
      </w:pPr>
      <w:bookmarkStart w:id="0" w:name="_Toc27312758"/>
      <w:bookmarkStart w:id="1" w:name="_Toc33705293"/>
      <w:bookmarkStart w:id="2" w:name="_Toc33705298"/>
      <w:bookmarkStart w:id="3" w:name="_Toc33705336"/>
      <w:bookmarkStart w:id="4" w:name="_Toc34224608"/>
      <w:bookmarkStart w:id="5" w:name="_Toc35815583"/>
      <w:bookmarkStart w:id="6" w:name="_Toc67753623"/>
      <w:r w:rsidRPr="00F11B60">
        <w:rPr>
          <w:rStyle w:val="afff3"/>
          <w:b/>
          <w:bCs/>
          <w:i w:val="0"/>
          <w:iCs w:val="0"/>
          <w:sz w:val="32"/>
          <w:szCs w:val="32"/>
        </w:rPr>
        <w:t>ОТЧЕТ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4750" w:type="pct"/>
        <w:jc w:val="center"/>
        <w:tblBorders>
          <w:bottom w:val="dashSmallGap" w:sz="4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9263"/>
      </w:tblGrid>
      <w:tr w:rsidR="00264E30" w:rsidRPr="00264E30" w14:paraId="2728574B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bottom w:val="single" w:sz="8" w:space="0" w:color="auto"/>
            </w:tcBorders>
            <w:vAlign w:val="center"/>
          </w:tcPr>
          <w:p w14:paraId="648A428F" w14:textId="46CE4E35" w:rsidR="00264E30" w:rsidRPr="00461326" w:rsidRDefault="00B43703" w:rsidP="00264E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 лабораторной работе №</w:t>
            </w:r>
            <w:r w:rsidR="00B52A73">
              <w:rPr>
                <w:sz w:val="28"/>
              </w:rPr>
              <w:t>4</w:t>
            </w:r>
          </w:p>
        </w:tc>
      </w:tr>
      <w:tr w:rsidR="00264E30" w:rsidRPr="00264E30" w14:paraId="75A90D18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A9AEF0" w14:textId="235122B8" w:rsidR="00264E30" w:rsidRPr="00CD30A6" w:rsidRDefault="00CB3FF0" w:rsidP="00CB3FF0">
            <w:pPr>
              <w:jc w:val="center"/>
              <w:rPr>
                <w:color w:val="000000"/>
                <w:sz w:val="28"/>
              </w:rPr>
            </w:pPr>
            <w:r w:rsidRPr="00CD30A6">
              <w:rPr>
                <w:color w:val="000000"/>
                <w:sz w:val="28"/>
              </w:rPr>
              <w:t xml:space="preserve"> «</w:t>
            </w:r>
            <w:r w:rsidR="007F5824">
              <w:rPr>
                <w:color w:val="000000"/>
                <w:sz w:val="28"/>
              </w:rPr>
              <w:t>Расчет</w:t>
            </w:r>
            <w:r w:rsidR="00B52A73" w:rsidRPr="00B52A73">
              <w:rPr>
                <w:color w:val="000000"/>
                <w:sz w:val="28"/>
              </w:rPr>
              <w:t xml:space="preserve"> </w:t>
            </w:r>
            <w:r w:rsidR="00B52A73">
              <w:rPr>
                <w:color w:val="000000"/>
                <w:sz w:val="28"/>
              </w:rPr>
              <w:t xml:space="preserve">деталей </w:t>
            </w:r>
            <w:r w:rsidR="007F5824">
              <w:rPr>
                <w:color w:val="000000"/>
                <w:sz w:val="28"/>
              </w:rPr>
              <w:t>на</w:t>
            </w:r>
          </w:p>
        </w:tc>
      </w:tr>
      <w:tr w:rsidR="00264E30" w:rsidRPr="00264E30" w14:paraId="473BBD97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683EBD" w14:textId="41852FB7" w:rsidR="00264E30" w:rsidRPr="00CD30A6" w:rsidRDefault="00B52A73" w:rsidP="00264E3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срез и смятие</w:t>
            </w:r>
            <w:r w:rsidR="00CB3FF0" w:rsidRPr="00CD30A6">
              <w:rPr>
                <w:color w:val="000000"/>
                <w:sz w:val="28"/>
              </w:rPr>
              <w:t>»</w:t>
            </w:r>
          </w:p>
        </w:tc>
      </w:tr>
    </w:tbl>
    <w:p w14:paraId="59E5171B" w14:textId="77777777" w:rsidR="00264E30" w:rsidRPr="00264E30" w:rsidRDefault="00264E30" w:rsidP="00264E30"/>
    <w:p w14:paraId="44B44B10" w14:textId="77777777" w:rsidR="00264E30" w:rsidRPr="00264E30" w:rsidRDefault="00264E30" w:rsidP="00264E30"/>
    <w:tbl>
      <w:tblPr>
        <w:tblW w:w="4658" w:type="pct"/>
        <w:jc w:val="center"/>
        <w:tblLook w:val="0000" w:firstRow="0" w:lastRow="0" w:firstColumn="0" w:lastColumn="0" w:noHBand="0" w:noVBand="0"/>
      </w:tblPr>
      <w:tblGrid>
        <w:gridCol w:w="9084"/>
      </w:tblGrid>
      <w:tr w:rsidR="00264E30" w:rsidRPr="00264E30" w14:paraId="4E94D083" w14:textId="77777777" w:rsidTr="00576F4C">
        <w:trPr>
          <w:trHeight w:hRule="exact" w:val="662"/>
          <w:jc w:val="center"/>
        </w:trPr>
        <w:tc>
          <w:tcPr>
            <w:tcW w:w="9286" w:type="dxa"/>
          </w:tcPr>
          <w:p w14:paraId="53B08000" w14:textId="77777777" w:rsidR="00576F4C" w:rsidRPr="000F24B4" w:rsidRDefault="00264E30" w:rsidP="00576F4C">
            <w:pPr>
              <w:tabs>
                <w:tab w:val="center" w:pos="5107"/>
                <w:tab w:val="right" w:pos="7894"/>
              </w:tabs>
              <w:jc w:val="center"/>
              <w:rPr>
                <w:b/>
                <w:bCs/>
                <w:sz w:val="28"/>
                <w:u w:val="single"/>
              </w:rPr>
            </w:pPr>
            <w:r w:rsidRPr="00264E30">
              <w:rPr>
                <w:bCs/>
                <w:sz w:val="28"/>
              </w:rPr>
              <w:t xml:space="preserve">по </w:t>
            </w:r>
            <w:proofErr w:type="gramStart"/>
            <w:r w:rsidRPr="00264E30">
              <w:rPr>
                <w:bCs/>
                <w:sz w:val="28"/>
              </w:rPr>
              <w:t>дисциплине</w:t>
            </w:r>
            <w:bookmarkStart w:id="7" w:name="ПолеСоСписком11"/>
            <w:r w:rsidRPr="000F24B4">
              <w:rPr>
                <w:bCs/>
                <w:sz w:val="28"/>
              </w:rPr>
              <w:t xml:space="preserve"> </w:t>
            </w:r>
            <w:bookmarkEnd w:id="7"/>
            <w:r w:rsidR="00576F4C">
              <w:rPr>
                <w:bCs/>
                <w:sz w:val="28"/>
                <w:u w:val="single"/>
              </w:rPr>
              <w:t xml:space="preserve"> </w:t>
            </w:r>
            <w:r w:rsidR="00576F4C" w:rsidRPr="000F24B4">
              <w:rPr>
                <w:b/>
                <w:bCs/>
                <w:sz w:val="28"/>
                <w:u w:val="single"/>
              </w:rPr>
              <w:t>Методы</w:t>
            </w:r>
            <w:proofErr w:type="gramEnd"/>
            <w:r w:rsidR="00576F4C" w:rsidRPr="000F24B4">
              <w:rPr>
                <w:b/>
                <w:bCs/>
                <w:sz w:val="28"/>
                <w:u w:val="single"/>
              </w:rPr>
              <w:t xml:space="preserve"> и средства предотвращения</w:t>
            </w:r>
          </w:p>
          <w:p w14:paraId="352B5C03" w14:textId="77777777" w:rsidR="00576F4C" w:rsidRPr="000F24B4" w:rsidRDefault="00576F4C" w:rsidP="00576F4C">
            <w:pPr>
              <w:tabs>
                <w:tab w:val="center" w:pos="5107"/>
                <w:tab w:val="right" w:pos="7894"/>
              </w:tabs>
              <w:jc w:val="center"/>
              <w:rPr>
                <w:b/>
                <w:bCs/>
                <w:sz w:val="28"/>
                <w:u w:val="single"/>
              </w:rPr>
            </w:pPr>
            <w:r w:rsidRPr="000F24B4">
              <w:rPr>
                <w:b/>
                <w:bCs/>
                <w:sz w:val="28"/>
                <w:u w:val="single"/>
              </w:rPr>
              <w:t>нештатных ситуаций в ОТС</w:t>
            </w:r>
          </w:p>
          <w:p w14:paraId="5B75BB07" w14:textId="77777777" w:rsidR="00264E30" w:rsidRPr="00264E30" w:rsidRDefault="00576F4C" w:rsidP="00576F4C">
            <w:pPr>
              <w:tabs>
                <w:tab w:val="center" w:pos="5107"/>
                <w:tab w:val="right" w:pos="7894"/>
              </w:tabs>
              <w:rPr>
                <w:bCs/>
                <w:sz w:val="28"/>
              </w:rPr>
            </w:pPr>
            <w:r>
              <w:rPr>
                <w:bCs/>
                <w:sz w:val="28"/>
                <w:u w:val="single"/>
              </w:rPr>
              <w:t xml:space="preserve"> сит</w:t>
            </w:r>
            <w:r w:rsidR="00264E30" w:rsidRPr="00264E30">
              <w:rPr>
                <w:sz w:val="28"/>
                <w:u w:val="single"/>
              </w:rPr>
              <w:tab/>
              <w:t xml:space="preserve"> </w:t>
            </w:r>
          </w:p>
        </w:tc>
      </w:tr>
      <w:tr w:rsidR="00264E30" w:rsidRPr="00264E30" w14:paraId="08768DEE" w14:textId="77777777" w:rsidTr="00576F4C">
        <w:trPr>
          <w:trHeight w:hRule="exact" w:val="473"/>
          <w:jc w:val="center"/>
        </w:trPr>
        <w:tc>
          <w:tcPr>
            <w:tcW w:w="9286" w:type="dxa"/>
          </w:tcPr>
          <w:p w14:paraId="3E100AAE" w14:textId="77777777" w:rsidR="00264E30" w:rsidRPr="00264E30" w:rsidRDefault="00264E30" w:rsidP="00576F4C">
            <w:pPr>
              <w:rPr>
                <w:b/>
                <w:sz w:val="28"/>
              </w:rPr>
            </w:pPr>
          </w:p>
        </w:tc>
      </w:tr>
    </w:tbl>
    <w:p w14:paraId="472F9956" w14:textId="77777777" w:rsidR="00264E30" w:rsidRPr="00264E30" w:rsidRDefault="00264E30" w:rsidP="00264E30"/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264E30" w:rsidRPr="00264E30" w14:paraId="727E7BCF" w14:textId="77777777" w:rsidTr="005A6904"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1A42BA" w14:textId="2E5C812E" w:rsidR="00264E30" w:rsidRPr="00461326" w:rsidRDefault="00B43703" w:rsidP="00B43703">
            <w:pPr>
              <w:jc w:val="center"/>
              <w:rPr>
                <w:rFonts w:ascii="Arial" w:hAnsi="Arial" w:cs="Arial"/>
                <w:sz w:val="40"/>
              </w:rPr>
            </w:pPr>
            <w:r w:rsidRPr="00CD30A6">
              <w:rPr>
                <w:rFonts w:ascii="Arial" w:hAnsi="Arial" w:cs="Arial"/>
                <w:color w:val="000000"/>
                <w:sz w:val="40"/>
              </w:rPr>
              <w:t>1306</w:t>
            </w:r>
            <w:r w:rsidR="00264E30" w:rsidRPr="00CD30A6">
              <w:rPr>
                <w:rFonts w:ascii="Arial" w:hAnsi="Arial" w:cs="Arial"/>
                <w:color w:val="000000"/>
                <w:sz w:val="40"/>
              </w:rPr>
              <w:t>.</w:t>
            </w:r>
            <w:r w:rsidRPr="00CD30A6">
              <w:rPr>
                <w:rFonts w:ascii="Arial" w:hAnsi="Arial" w:cs="Arial"/>
                <w:color w:val="000000"/>
                <w:sz w:val="40"/>
              </w:rPr>
              <w:t>5</w:t>
            </w:r>
            <w:r w:rsidR="001E4E03">
              <w:rPr>
                <w:rFonts w:ascii="Arial" w:hAnsi="Arial" w:cs="Arial"/>
                <w:color w:val="000000"/>
                <w:sz w:val="40"/>
              </w:rPr>
              <w:t>58</w:t>
            </w:r>
            <w:r w:rsidR="00B52A73">
              <w:rPr>
                <w:rFonts w:ascii="Arial" w:hAnsi="Arial" w:cs="Arial"/>
                <w:color w:val="000000"/>
                <w:sz w:val="40"/>
              </w:rPr>
              <w:t>4</w:t>
            </w:r>
            <w:r w:rsidR="00B856D2">
              <w:rPr>
                <w:rFonts w:ascii="Arial" w:hAnsi="Arial" w:cs="Arial"/>
                <w:color w:val="000000"/>
                <w:sz w:val="40"/>
                <w:lang w:val="en-US"/>
              </w:rPr>
              <w:t>08</w:t>
            </w:r>
            <w:r w:rsidR="00264E30" w:rsidRPr="00CD30A6">
              <w:rPr>
                <w:rFonts w:ascii="Arial" w:hAnsi="Arial" w:cs="Arial"/>
                <w:color w:val="000000"/>
                <w:sz w:val="40"/>
              </w:rPr>
              <w:t>.</w:t>
            </w:r>
            <w:r w:rsidRPr="00CD30A6">
              <w:rPr>
                <w:rFonts w:ascii="Arial" w:hAnsi="Arial" w:cs="Arial"/>
                <w:color w:val="000000"/>
                <w:sz w:val="40"/>
              </w:rPr>
              <w:t>0</w:t>
            </w:r>
            <w:r>
              <w:rPr>
                <w:rFonts w:ascii="Arial" w:hAnsi="Arial" w:cs="Arial"/>
                <w:sz w:val="40"/>
              </w:rPr>
              <w:t xml:space="preserve">00 </w:t>
            </w:r>
            <w:r w:rsidR="00264E30" w:rsidRPr="00461326">
              <w:rPr>
                <w:rFonts w:ascii="Arial" w:hAnsi="Arial" w:cs="Arial"/>
                <w:sz w:val="40"/>
              </w:rPr>
              <w:t>ПЗ</w:t>
            </w:r>
          </w:p>
        </w:tc>
      </w:tr>
      <w:tr w:rsidR="00264E30" w:rsidRPr="00264E30" w14:paraId="0E040472" w14:textId="77777777" w:rsidTr="005A6904">
        <w:trPr>
          <w:trHeight w:hRule="exact" w:val="284"/>
        </w:trPr>
        <w:tc>
          <w:tcPr>
            <w:tcW w:w="59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960B4C6" w14:textId="77777777" w:rsidR="00264E30" w:rsidRPr="00264E30" w:rsidRDefault="00264E30" w:rsidP="00264E30">
            <w:pPr>
              <w:jc w:val="center"/>
              <w:rPr>
                <w:sz w:val="20"/>
              </w:rPr>
            </w:pPr>
            <w:r w:rsidRPr="00264E30">
              <w:rPr>
                <w:sz w:val="20"/>
              </w:rPr>
              <w:t>(обозначение документа)</w:t>
            </w:r>
          </w:p>
        </w:tc>
      </w:tr>
    </w:tbl>
    <w:p w14:paraId="4B2B4E46" w14:textId="77777777" w:rsidR="00264E30" w:rsidRPr="00264E30" w:rsidRDefault="00264E30" w:rsidP="00264E30">
      <w:r w:rsidRPr="00264E30">
        <w:br w:type="textWrapping" w:clear="all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1383"/>
        <w:gridCol w:w="278"/>
        <w:gridCol w:w="2369"/>
        <w:gridCol w:w="1662"/>
        <w:gridCol w:w="1373"/>
        <w:gridCol w:w="1354"/>
      </w:tblGrid>
      <w:tr w:rsidR="00264E30" w:rsidRPr="00264E30" w14:paraId="0E5D011F" w14:textId="77777777" w:rsidTr="00353FA7">
        <w:trPr>
          <w:cantSplit/>
          <w:trHeight w:val="113"/>
          <w:jc w:val="center"/>
        </w:trPr>
        <w:tc>
          <w:tcPr>
            <w:tcW w:w="936" w:type="dxa"/>
            <w:vMerge w:val="restart"/>
            <w:tcBorders>
              <w:top w:val="single" w:sz="8" w:space="0" w:color="auto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66AA7F" w14:textId="77777777" w:rsidR="00264E30" w:rsidRPr="00461326" w:rsidRDefault="00264E30" w:rsidP="00461326">
            <w:pPr>
              <w:jc w:val="center"/>
              <w:rPr>
                <w:lang w:val="en-US"/>
              </w:rPr>
            </w:pPr>
            <w:r w:rsidRPr="00264E30">
              <w:t>Группа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A7A687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C3B18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3EE72" w14:textId="77777777" w:rsidR="00264E30" w:rsidRPr="00264E30" w:rsidRDefault="00264E30" w:rsidP="00264E30">
            <w:pPr>
              <w:jc w:val="center"/>
            </w:pPr>
            <w:r w:rsidRPr="00264E30">
              <w:t>Фамилия И.О.</w:t>
            </w:r>
          </w:p>
        </w:tc>
        <w:tc>
          <w:tcPr>
            <w:tcW w:w="16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F6674" w14:textId="77777777" w:rsidR="00264E30" w:rsidRPr="00264E30" w:rsidRDefault="00264E30" w:rsidP="00264E30">
            <w:pPr>
              <w:jc w:val="center"/>
            </w:pPr>
            <w:r w:rsidRPr="00264E30">
              <w:t>Подпись</w:t>
            </w:r>
          </w:p>
        </w:tc>
        <w:tc>
          <w:tcPr>
            <w:tcW w:w="13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CA3E38" w14:textId="77777777" w:rsidR="00264E30" w:rsidRPr="00264E30" w:rsidRDefault="00264E30" w:rsidP="00264E30">
            <w:pPr>
              <w:jc w:val="center"/>
            </w:pPr>
            <w:r w:rsidRPr="00264E30">
              <w:t>Дата</w:t>
            </w:r>
          </w:p>
        </w:tc>
        <w:tc>
          <w:tcPr>
            <w:tcW w:w="1354" w:type="dxa"/>
            <w:vMerge w:val="restart"/>
            <w:tcBorders>
              <w:top w:val="single" w:sz="8" w:space="0" w:color="auto"/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1A829" w14:textId="77777777" w:rsidR="00264E30" w:rsidRPr="00264E30" w:rsidRDefault="00264E30" w:rsidP="00264E30">
            <w:pPr>
              <w:jc w:val="center"/>
            </w:pPr>
            <w:r w:rsidRPr="00264E30">
              <w:t>Оценка</w:t>
            </w:r>
          </w:p>
        </w:tc>
      </w:tr>
      <w:tr w:rsidR="00264E30" w:rsidRPr="00264E30" w14:paraId="7377FD6A" w14:textId="77777777" w:rsidTr="00353FA7">
        <w:trPr>
          <w:cantSplit/>
          <w:trHeight w:val="340"/>
          <w:jc w:val="center"/>
        </w:trPr>
        <w:tc>
          <w:tcPr>
            <w:tcW w:w="936" w:type="dxa"/>
            <w:vMerge/>
            <w:tcBorders>
              <w:left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00ACAC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14FB" w14:textId="6409B9D8" w:rsidR="00264E30" w:rsidRPr="00CD30A6" w:rsidRDefault="007B1777" w:rsidP="00353FA7">
            <w:pPr>
              <w:jc w:val="center"/>
              <w:rPr>
                <w:color w:val="000000"/>
                <w:sz w:val="28"/>
                <w:szCs w:val="28"/>
              </w:rPr>
            </w:pPr>
            <w:r w:rsidRPr="00CD30A6">
              <w:rPr>
                <w:color w:val="000000"/>
                <w:szCs w:val="28"/>
              </w:rPr>
              <w:t>СТС</w:t>
            </w:r>
            <w:r w:rsidRPr="00CD30A6">
              <w:rPr>
                <w:color w:val="000000"/>
                <w:szCs w:val="28"/>
                <w:lang w:val="en-US"/>
              </w:rPr>
              <w:t>-</w:t>
            </w:r>
            <w:r w:rsidR="00576F4C" w:rsidRPr="00CD30A6">
              <w:rPr>
                <w:color w:val="000000"/>
                <w:szCs w:val="28"/>
              </w:rPr>
              <w:t>40</w:t>
            </w:r>
            <w:r w:rsidR="00406610">
              <w:rPr>
                <w:color w:val="000000"/>
                <w:szCs w:val="28"/>
              </w:rPr>
              <w:t>7</w:t>
            </w:r>
          </w:p>
        </w:tc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4ABA7F" w14:textId="77777777" w:rsidR="00264E30" w:rsidRPr="00264E30" w:rsidRDefault="00264E30" w:rsidP="00264E30">
            <w:pPr>
              <w:rPr>
                <w:sz w:val="16"/>
                <w:szCs w:val="16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E187C2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21ED6E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E412B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36EEE7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42715755" w14:textId="77777777" w:rsidTr="00353FA7">
        <w:trPr>
          <w:cantSplit/>
          <w:trHeight w:val="113"/>
          <w:jc w:val="center"/>
        </w:trPr>
        <w:tc>
          <w:tcPr>
            <w:tcW w:w="936" w:type="dxa"/>
            <w:vMerge/>
            <w:tcBorders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1C21E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C0E76B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7ACAA4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CB617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7941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1297D8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57FC27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7F25E2F1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038B0" w14:textId="77777777" w:rsidR="00264E30" w:rsidRPr="00264E30" w:rsidRDefault="00264E30" w:rsidP="00264E30">
            <w:r w:rsidRPr="00264E30">
              <w:t xml:space="preserve">  Студент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FB857E" w14:textId="1E921C48" w:rsidR="00264E30" w:rsidRPr="00CD30A6" w:rsidRDefault="00264E30" w:rsidP="00B43703">
            <w:pPr>
              <w:rPr>
                <w:color w:val="000000"/>
              </w:rPr>
            </w:pPr>
            <w:r w:rsidRPr="00CD30A6">
              <w:rPr>
                <w:color w:val="000000"/>
              </w:rPr>
              <w:t xml:space="preserve">  </w:t>
            </w:r>
            <w:r w:rsidR="00406610">
              <w:rPr>
                <w:color w:val="000000"/>
              </w:rPr>
              <w:t>Гараев Д.Н.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3CE62D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57170E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1C423C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382E7C6A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02E03" w14:textId="77777777" w:rsidR="00264E30" w:rsidRPr="00264E30" w:rsidRDefault="00264E30" w:rsidP="00264E30">
            <w:r w:rsidRPr="00264E30">
              <w:t xml:space="preserve">  Консультант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209AC" w14:textId="77777777" w:rsidR="00264E30" w:rsidRPr="00CD30A6" w:rsidRDefault="00264E30" w:rsidP="00B43703">
            <w:pPr>
              <w:rPr>
                <w:color w:val="000000"/>
              </w:rPr>
            </w:pPr>
            <w:r w:rsidRPr="00CD30A6">
              <w:rPr>
                <w:color w:val="000000"/>
              </w:rPr>
              <w:t xml:space="preserve">  </w:t>
            </w:r>
            <w:r w:rsidR="00576F4C" w:rsidRPr="00CD30A6">
              <w:rPr>
                <w:color w:val="000000"/>
              </w:rPr>
              <w:t>Минасов Ш. М.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E9EA92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D8A9C5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EF5D662" w14:textId="77777777" w:rsidR="00264E30" w:rsidRPr="00264E30" w:rsidRDefault="00264E30" w:rsidP="00264E30">
            <w:pPr>
              <w:jc w:val="center"/>
              <w:rPr>
                <w:lang w:val="en-US"/>
              </w:rPr>
            </w:pPr>
          </w:p>
        </w:tc>
      </w:tr>
      <w:tr w:rsidR="00264E30" w:rsidRPr="00264E30" w14:paraId="6734054B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67D070" w14:textId="77777777" w:rsidR="00264E30" w:rsidRPr="00264E30" w:rsidRDefault="00264E30" w:rsidP="00264E30">
            <w:r w:rsidRPr="00264E30">
              <w:rPr>
                <w:lang w:val="en-US"/>
              </w:rPr>
              <w:t xml:space="preserve">  </w:t>
            </w:r>
            <w:r w:rsidRPr="00264E30">
              <w:t>Принял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B4420A" w14:textId="77777777" w:rsidR="00264E30" w:rsidRPr="00264E30" w:rsidRDefault="00264E30" w:rsidP="00264E30">
            <w:r w:rsidRPr="00264E30">
              <w:t xml:space="preserve">  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563BF2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46833D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258A36" w14:textId="77777777" w:rsidR="00264E30" w:rsidRPr="00264E30" w:rsidRDefault="00264E30" w:rsidP="00264E30"/>
        </w:tc>
      </w:tr>
    </w:tbl>
    <w:p w14:paraId="51BBF99E" w14:textId="77777777" w:rsidR="00412E62" w:rsidRDefault="00412E62" w:rsidP="00412E62"/>
    <w:p w14:paraId="33640767" w14:textId="77777777" w:rsidR="00264E30" w:rsidRDefault="00264E30" w:rsidP="00412E62"/>
    <w:p w14:paraId="1F7CCE91" w14:textId="7288113A" w:rsidR="00264E30" w:rsidRDefault="00B43703" w:rsidP="00264E30">
      <w:pPr>
        <w:jc w:val="center"/>
      </w:pPr>
      <w:r>
        <w:t>Уфа</w:t>
      </w:r>
      <w:r w:rsidR="00264E30">
        <w:t xml:space="preserve"> </w:t>
      </w:r>
      <w:r>
        <w:t>–</w:t>
      </w:r>
      <w:r w:rsidR="00264E30" w:rsidRPr="00C202B6">
        <w:t xml:space="preserve"> </w:t>
      </w:r>
      <w:r w:rsidR="00264E30">
        <w:fldChar w:fldCharType="begin"/>
      </w:r>
      <w:r w:rsidR="00264E30">
        <w:instrText xml:space="preserve"> DATE \@ "yyyy" </w:instrText>
      </w:r>
      <w:r w:rsidR="00264E30">
        <w:fldChar w:fldCharType="separate"/>
      </w:r>
      <w:r w:rsidR="004B2A93">
        <w:rPr>
          <w:noProof/>
        </w:rPr>
        <w:t>2021</w:t>
      </w:r>
      <w:r w:rsidR="00264E30">
        <w:fldChar w:fldCharType="end"/>
      </w:r>
      <w:r w:rsidR="00264E30" w:rsidRPr="00C202B6">
        <w:t xml:space="preserve"> г.</w:t>
      </w:r>
    </w:p>
    <w:p w14:paraId="120D437B" w14:textId="77777777" w:rsidR="005C5152" w:rsidRDefault="005C5152">
      <w:pPr>
        <w:pStyle w:val="a9"/>
        <w:ind w:firstLine="0"/>
        <w:sectPr w:rsidR="005C5152" w:rsidSect="00412E62">
          <w:headerReference w:type="default" r:id="rId13"/>
          <w:footerReference w:type="default" r:id="rId14"/>
          <w:headerReference w:type="first" r:id="rId15"/>
          <w:pgSz w:w="11906" w:h="16838" w:code="9"/>
          <w:pgMar w:top="851" w:right="737" w:bottom="794" w:left="1418" w:header="709" w:footer="709" w:gutter="0"/>
          <w:pgNumType w:start="7"/>
          <w:cols w:space="708"/>
          <w:titlePg/>
          <w:docGrid w:linePitch="360"/>
        </w:sectPr>
      </w:pPr>
    </w:p>
    <w:p w14:paraId="21E27F02" w14:textId="77777777" w:rsidR="005C5152" w:rsidRDefault="005C5152" w:rsidP="00C01416">
      <w:pPr>
        <w:pStyle w:val="a9"/>
        <w:ind w:firstLine="709"/>
        <w:rPr>
          <w:b/>
        </w:rPr>
      </w:pPr>
      <w:r>
        <w:rPr>
          <w:b/>
        </w:rPr>
        <w:lastRenderedPageBreak/>
        <w:t>Содержание</w:t>
      </w:r>
    </w:p>
    <w:p w14:paraId="3831014B" w14:textId="3A8E60EB" w:rsidR="00406610" w:rsidRDefault="00125B6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7753623" w:history="1">
        <w:r w:rsidR="00406610" w:rsidRPr="00B8280D">
          <w:rPr>
            <w:rStyle w:val="ad"/>
            <w:b/>
            <w:bCs/>
            <w:noProof/>
          </w:rPr>
          <w:t>ОТЧЕТ</w:t>
        </w:r>
        <w:r w:rsidR="00406610">
          <w:rPr>
            <w:noProof/>
            <w:webHidden/>
          </w:rPr>
          <w:tab/>
        </w:r>
        <w:r w:rsidR="00406610">
          <w:rPr>
            <w:noProof/>
            <w:webHidden/>
          </w:rPr>
          <w:fldChar w:fldCharType="begin"/>
        </w:r>
        <w:r w:rsidR="00406610">
          <w:rPr>
            <w:noProof/>
            <w:webHidden/>
          </w:rPr>
          <w:instrText xml:space="preserve"> PAGEREF _Toc67753623 \h </w:instrText>
        </w:r>
        <w:r w:rsidR="00406610">
          <w:rPr>
            <w:noProof/>
            <w:webHidden/>
          </w:rPr>
        </w:r>
        <w:r w:rsidR="00406610">
          <w:rPr>
            <w:noProof/>
            <w:webHidden/>
          </w:rPr>
          <w:fldChar w:fldCharType="separate"/>
        </w:r>
        <w:r w:rsidR="004B2A93">
          <w:rPr>
            <w:noProof/>
            <w:webHidden/>
          </w:rPr>
          <w:t>7</w:t>
        </w:r>
        <w:r w:rsidR="00406610">
          <w:rPr>
            <w:noProof/>
            <w:webHidden/>
          </w:rPr>
          <w:fldChar w:fldCharType="end"/>
        </w:r>
      </w:hyperlink>
    </w:p>
    <w:p w14:paraId="4B0B71E9" w14:textId="52FA0A77" w:rsidR="00406610" w:rsidRDefault="00B3676C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753624" w:history="1">
        <w:r w:rsidR="00406610" w:rsidRPr="00B8280D">
          <w:rPr>
            <w:rStyle w:val="ad"/>
            <w:noProof/>
          </w:rPr>
          <w:t>Введение</w:t>
        </w:r>
        <w:r w:rsidR="00406610">
          <w:rPr>
            <w:noProof/>
            <w:webHidden/>
          </w:rPr>
          <w:tab/>
        </w:r>
        <w:r w:rsidR="00406610">
          <w:rPr>
            <w:noProof/>
            <w:webHidden/>
          </w:rPr>
          <w:fldChar w:fldCharType="begin"/>
        </w:r>
        <w:r w:rsidR="00406610">
          <w:rPr>
            <w:noProof/>
            <w:webHidden/>
          </w:rPr>
          <w:instrText xml:space="preserve"> PAGEREF _Toc67753624 \h </w:instrText>
        </w:r>
        <w:r w:rsidR="00406610">
          <w:rPr>
            <w:noProof/>
            <w:webHidden/>
          </w:rPr>
        </w:r>
        <w:r w:rsidR="00406610">
          <w:rPr>
            <w:noProof/>
            <w:webHidden/>
          </w:rPr>
          <w:fldChar w:fldCharType="separate"/>
        </w:r>
        <w:r w:rsidR="004B2A93">
          <w:rPr>
            <w:noProof/>
            <w:webHidden/>
          </w:rPr>
          <w:t>3</w:t>
        </w:r>
        <w:r w:rsidR="00406610">
          <w:rPr>
            <w:noProof/>
            <w:webHidden/>
          </w:rPr>
          <w:fldChar w:fldCharType="end"/>
        </w:r>
      </w:hyperlink>
    </w:p>
    <w:p w14:paraId="111DE56B" w14:textId="376D5907" w:rsidR="00406610" w:rsidRDefault="00B3676C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753625" w:history="1">
        <w:r w:rsidR="00406610" w:rsidRPr="00B8280D">
          <w:rPr>
            <w:rStyle w:val="ad"/>
            <w:noProof/>
          </w:rPr>
          <w:t>1</w:t>
        </w:r>
        <w:r w:rsidR="004066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610" w:rsidRPr="00B8280D">
          <w:rPr>
            <w:rStyle w:val="ad"/>
            <w:noProof/>
          </w:rPr>
          <w:t>Ход работы</w:t>
        </w:r>
        <w:r w:rsidR="00406610">
          <w:rPr>
            <w:noProof/>
            <w:webHidden/>
          </w:rPr>
          <w:tab/>
        </w:r>
        <w:r w:rsidR="00406610">
          <w:rPr>
            <w:noProof/>
            <w:webHidden/>
          </w:rPr>
          <w:fldChar w:fldCharType="begin"/>
        </w:r>
        <w:r w:rsidR="00406610">
          <w:rPr>
            <w:noProof/>
            <w:webHidden/>
          </w:rPr>
          <w:instrText xml:space="preserve"> PAGEREF _Toc67753625 \h </w:instrText>
        </w:r>
        <w:r w:rsidR="00406610">
          <w:rPr>
            <w:noProof/>
            <w:webHidden/>
          </w:rPr>
        </w:r>
        <w:r w:rsidR="00406610">
          <w:rPr>
            <w:noProof/>
            <w:webHidden/>
          </w:rPr>
          <w:fldChar w:fldCharType="separate"/>
        </w:r>
        <w:r w:rsidR="004B2A93">
          <w:rPr>
            <w:noProof/>
            <w:webHidden/>
          </w:rPr>
          <w:t>5</w:t>
        </w:r>
        <w:r w:rsidR="00406610">
          <w:rPr>
            <w:noProof/>
            <w:webHidden/>
          </w:rPr>
          <w:fldChar w:fldCharType="end"/>
        </w:r>
      </w:hyperlink>
    </w:p>
    <w:p w14:paraId="42F6F151" w14:textId="243B2307" w:rsidR="00406610" w:rsidRDefault="00B3676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753626" w:history="1">
        <w:r w:rsidR="00406610" w:rsidRPr="00B8280D">
          <w:rPr>
            <w:rStyle w:val="ad"/>
            <w:noProof/>
          </w:rPr>
          <w:t>1.1</w:t>
        </w:r>
        <w:r w:rsidR="004066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610" w:rsidRPr="00B8280D">
          <w:rPr>
            <w:rStyle w:val="ad"/>
            <w:noProof/>
          </w:rPr>
          <w:t>Задача 1</w:t>
        </w:r>
        <w:r w:rsidR="00406610">
          <w:rPr>
            <w:noProof/>
            <w:webHidden/>
          </w:rPr>
          <w:tab/>
        </w:r>
        <w:r w:rsidR="00406610">
          <w:rPr>
            <w:noProof/>
            <w:webHidden/>
          </w:rPr>
          <w:fldChar w:fldCharType="begin"/>
        </w:r>
        <w:r w:rsidR="00406610">
          <w:rPr>
            <w:noProof/>
            <w:webHidden/>
          </w:rPr>
          <w:instrText xml:space="preserve"> PAGEREF _Toc67753626 \h </w:instrText>
        </w:r>
        <w:r w:rsidR="00406610">
          <w:rPr>
            <w:noProof/>
            <w:webHidden/>
          </w:rPr>
        </w:r>
        <w:r w:rsidR="00406610">
          <w:rPr>
            <w:noProof/>
            <w:webHidden/>
          </w:rPr>
          <w:fldChar w:fldCharType="separate"/>
        </w:r>
        <w:r w:rsidR="004B2A93">
          <w:rPr>
            <w:noProof/>
            <w:webHidden/>
          </w:rPr>
          <w:t>5</w:t>
        </w:r>
        <w:r w:rsidR="00406610">
          <w:rPr>
            <w:noProof/>
            <w:webHidden/>
          </w:rPr>
          <w:fldChar w:fldCharType="end"/>
        </w:r>
      </w:hyperlink>
    </w:p>
    <w:p w14:paraId="16949A27" w14:textId="351366FC" w:rsidR="00406610" w:rsidRDefault="00B3676C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753627" w:history="1">
        <w:r w:rsidR="00406610" w:rsidRPr="00B8280D">
          <w:rPr>
            <w:rStyle w:val="ad"/>
            <w:noProof/>
          </w:rPr>
          <w:t>1.1.1</w:t>
        </w:r>
        <w:r w:rsidR="004066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610" w:rsidRPr="00B8280D">
          <w:rPr>
            <w:rStyle w:val="ad"/>
            <w:noProof/>
          </w:rPr>
          <w:t>Расчетная схема а</w:t>
        </w:r>
        <w:r w:rsidR="00406610">
          <w:rPr>
            <w:noProof/>
            <w:webHidden/>
          </w:rPr>
          <w:tab/>
        </w:r>
        <w:r w:rsidR="00406610">
          <w:rPr>
            <w:noProof/>
            <w:webHidden/>
          </w:rPr>
          <w:fldChar w:fldCharType="begin"/>
        </w:r>
        <w:r w:rsidR="00406610">
          <w:rPr>
            <w:noProof/>
            <w:webHidden/>
          </w:rPr>
          <w:instrText xml:space="preserve"> PAGEREF _Toc67753627 \h </w:instrText>
        </w:r>
        <w:r w:rsidR="00406610">
          <w:rPr>
            <w:noProof/>
            <w:webHidden/>
          </w:rPr>
        </w:r>
        <w:r w:rsidR="00406610">
          <w:rPr>
            <w:noProof/>
            <w:webHidden/>
          </w:rPr>
          <w:fldChar w:fldCharType="separate"/>
        </w:r>
        <w:r w:rsidR="004B2A93">
          <w:rPr>
            <w:noProof/>
            <w:webHidden/>
          </w:rPr>
          <w:t>5</w:t>
        </w:r>
        <w:r w:rsidR="00406610">
          <w:rPr>
            <w:noProof/>
            <w:webHidden/>
          </w:rPr>
          <w:fldChar w:fldCharType="end"/>
        </w:r>
      </w:hyperlink>
    </w:p>
    <w:p w14:paraId="5DEA88F5" w14:textId="17645181" w:rsidR="00406610" w:rsidRDefault="00B3676C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753628" w:history="1">
        <w:r w:rsidR="00406610" w:rsidRPr="00B8280D">
          <w:rPr>
            <w:rStyle w:val="ad"/>
            <w:noProof/>
          </w:rPr>
          <w:t>1.1.2</w:t>
        </w:r>
        <w:r w:rsidR="004066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610" w:rsidRPr="00B8280D">
          <w:rPr>
            <w:rStyle w:val="ad"/>
            <w:noProof/>
          </w:rPr>
          <w:t>Расчетная схема б</w:t>
        </w:r>
        <w:r w:rsidR="00406610">
          <w:rPr>
            <w:noProof/>
            <w:webHidden/>
          </w:rPr>
          <w:tab/>
        </w:r>
        <w:r w:rsidR="00406610">
          <w:rPr>
            <w:noProof/>
            <w:webHidden/>
          </w:rPr>
          <w:fldChar w:fldCharType="begin"/>
        </w:r>
        <w:r w:rsidR="00406610">
          <w:rPr>
            <w:noProof/>
            <w:webHidden/>
          </w:rPr>
          <w:instrText xml:space="preserve"> PAGEREF _Toc67753628 \h </w:instrText>
        </w:r>
        <w:r w:rsidR="00406610">
          <w:rPr>
            <w:noProof/>
            <w:webHidden/>
          </w:rPr>
        </w:r>
        <w:r w:rsidR="00406610">
          <w:rPr>
            <w:noProof/>
            <w:webHidden/>
          </w:rPr>
          <w:fldChar w:fldCharType="separate"/>
        </w:r>
        <w:r w:rsidR="004B2A93">
          <w:rPr>
            <w:noProof/>
            <w:webHidden/>
          </w:rPr>
          <w:t>5</w:t>
        </w:r>
        <w:r w:rsidR="00406610">
          <w:rPr>
            <w:noProof/>
            <w:webHidden/>
          </w:rPr>
          <w:fldChar w:fldCharType="end"/>
        </w:r>
      </w:hyperlink>
    </w:p>
    <w:p w14:paraId="09950117" w14:textId="138E9B81" w:rsidR="00406610" w:rsidRDefault="00B3676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753629" w:history="1">
        <w:r w:rsidR="00406610" w:rsidRPr="00B8280D">
          <w:rPr>
            <w:rStyle w:val="ad"/>
            <w:noProof/>
          </w:rPr>
          <w:t>1.2</w:t>
        </w:r>
        <w:r w:rsidR="0040661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610" w:rsidRPr="00B8280D">
          <w:rPr>
            <w:rStyle w:val="ad"/>
            <w:noProof/>
          </w:rPr>
          <w:t>Задача 2</w:t>
        </w:r>
        <w:r w:rsidR="00406610">
          <w:rPr>
            <w:noProof/>
            <w:webHidden/>
          </w:rPr>
          <w:tab/>
        </w:r>
        <w:r w:rsidR="00406610">
          <w:rPr>
            <w:noProof/>
            <w:webHidden/>
          </w:rPr>
          <w:fldChar w:fldCharType="begin"/>
        </w:r>
        <w:r w:rsidR="00406610">
          <w:rPr>
            <w:noProof/>
            <w:webHidden/>
          </w:rPr>
          <w:instrText xml:space="preserve"> PAGEREF _Toc67753629 \h </w:instrText>
        </w:r>
        <w:r w:rsidR="00406610">
          <w:rPr>
            <w:noProof/>
            <w:webHidden/>
          </w:rPr>
        </w:r>
        <w:r w:rsidR="00406610">
          <w:rPr>
            <w:noProof/>
            <w:webHidden/>
          </w:rPr>
          <w:fldChar w:fldCharType="separate"/>
        </w:r>
        <w:r w:rsidR="004B2A93">
          <w:rPr>
            <w:noProof/>
            <w:webHidden/>
          </w:rPr>
          <w:t>6</w:t>
        </w:r>
        <w:r w:rsidR="00406610">
          <w:rPr>
            <w:noProof/>
            <w:webHidden/>
          </w:rPr>
          <w:fldChar w:fldCharType="end"/>
        </w:r>
      </w:hyperlink>
    </w:p>
    <w:p w14:paraId="345779EA" w14:textId="014D5F85" w:rsidR="00406610" w:rsidRDefault="00B3676C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753630" w:history="1">
        <w:r w:rsidR="00406610" w:rsidRPr="00B8280D">
          <w:rPr>
            <w:rStyle w:val="ad"/>
            <w:noProof/>
          </w:rPr>
          <w:t>Заключение</w:t>
        </w:r>
        <w:r w:rsidR="00406610">
          <w:rPr>
            <w:noProof/>
            <w:webHidden/>
          </w:rPr>
          <w:tab/>
        </w:r>
        <w:r w:rsidR="00406610">
          <w:rPr>
            <w:noProof/>
            <w:webHidden/>
          </w:rPr>
          <w:fldChar w:fldCharType="begin"/>
        </w:r>
        <w:r w:rsidR="00406610">
          <w:rPr>
            <w:noProof/>
            <w:webHidden/>
          </w:rPr>
          <w:instrText xml:space="preserve"> PAGEREF _Toc67753630 \h </w:instrText>
        </w:r>
        <w:r w:rsidR="00406610">
          <w:rPr>
            <w:noProof/>
            <w:webHidden/>
          </w:rPr>
        </w:r>
        <w:r w:rsidR="00406610">
          <w:rPr>
            <w:noProof/>
            <w:webHidden/>
          </w:rPr>
          <w:fldChar w:fldCharType="separate"/>
        </w:r>
        <w:r w:rsidR="004B2A93">
          <w:rPr>
            <w:noProof/>
            <w:webHidden/>
          </w:rPr>
          <w:t>8</w:t>
        </w:r>
        <w:r w:rsidR="00406610">
          <w:rPr>
            <w:noProof/>
            <w:webHidden/>
          </w:rPr>
          <w:fldChar w:fldCharType="end"/>
        </w:r>
      </w:hyperlink>
    </w:p>
    <w:p w14:paraId="1AECE671" w14:textId="54470BFD" w:rsidR="00406610" w:rsidRDefault="00B3676C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753631" w:history="1">
        <w:r w:rsidR="00406610" w:rsidRPr="00B8280D">
          <w:rPr>
            <w:rStyle w:val="ad"/>
            <w:noProof/>
          </w:rPr>
          <w:t>Список литературы</w:t>
        </w:r>
        <w:r w:rsidR="00406610">
          <w:rPr>
            <w:noProof/>
            <w:webHidden/>
          </w:rPr>
          <w:tab/>
        </w:r>
        <w:r w:rsidR="00406610">
          <w:rPr>
            <w:noProof/>
            <w:webHidden/>
          </w:rPr>
          <w:fldChar w:fldCharType="begin"/>
        </w:r>
        <w:r w:rsidR="00406610">
          <w:rPr>
            <w:noProof/>
            <w:webHidden/>
          </w:rPr>
          <w:instrText xml:space="preserve"> PAGEREF _Toc67753631 \h </w:instrText>
        </w:r>
        <w:r w:rsidR="00406610">
          <w:rPr>
            <w:noProof/>
            <w:webHidden/>
          </w:rPr>
        </w:r>
        <w:r w:rsidR="00406610">
          <w:rPr>
            <w:noProof/>
            <w:webHidden/>
          </w:rPr>
          <w:fldChar w:fldCharType="separate"/>
        </w:r>
        <w:r w:rsidR="004B2A93">
          <w:rPr>
            <w:noProof/>
            <w:webHidden/>
          </w:rPr>
          <w:t>9</w:t>
        </w:r>
        <w:r w:rsidR="00406610">
          <w:rPr>
            <w:noProof/>
            <w:webHidden/>
          </w:rPr>
          <w:fldChar w:fldCharType="end"/>
        </w:r>
      </w:hyperlink>
    </w:p>
    <w:p w14:paraId="58D7D711" w14:textId="0D514E20" w:rsidR="00125B64" w:rsidRDefault="00125B64">
      <w:r>
        <w:rPr>
          <w:b/>
          <w:bCs/>
        </w:rPr>
        <w:fldChar w:fldCharType="end"/>
      </w:r>
    </w:p>
    <w:p w14:paraId="5BD50FC1" w14:textId="64D202B9" w:rsidR="000638C1" w:rsidRDefault="000638C1"/>
    <w:p w14:paraId="1EEA4655" w14:textId="46DA94A0" w:rsidR="000638C1" w:rsidRDefault="000638C1"/>
    <w:p w14:paraId="635A00D9" w14:textId="1CBB7FB5" w:rsidR="003E5978" w:rsidRDefault="003E5978"/>
    <w:p w14:paraId="092F217C" w14:textId="77777777" w:rsidR="005C5152" w:rsidRPr="00883FB9" w:rsidRDefault="005C5152">
      <w:pPr>
        <w:pStyle w:val="a9"/>
        <w:ind w:firstLine="0"/>
      </w:pPr>
    </w:p>
    <w:p w14:paraId="70243689" w14:textId="77777777" w:rsidR="00AE45C5" w:rsidRDefault="00F77026" w:rsidP="0079203E">
      <w:pPr>
        <w:pStyle w:val="aff"/>
      </w:pPr>
      <w:r>
        <w:t xml:space="preserve"> </w:t>
      </w:r>
    </w:p>
    <w:p w14:paraId="384D1138" w14:textId="77777777" w:rsidR="00AE45C5" w:rsidRPr="00AE45C5" w:rsidRDefault="00AE45C5" w:rsidP="00AE45C5"/>
    <w:p w14:paraId="7F9A5719" w14:textId="77777777" w:rsidR="00AE45C5" w:rsidRPr="00AE45C5" w:rsidRDefault="00AE45C5" w:rsidP="00AE45C5"/>
    <w:p w14:paraId="5F0C5E67" w14:textId="77777777" w:rsidR="00AE45C5" w:rsidRPr="00AE45C5" w:rsidRDefault="00AE45C5" w:rsidP="00AE45C5"/>
    <w:p w14:paraId="788E8D3A" w14:textId="77777777" w:rsidR="00AE45C5" w:rsidRPr="00AE45C5" w:rsidRDefault="00AE45C5" w:rsidP="00AE45C5"/>
    <w:p w14:paraId="0FCCD4EC" w14:textId="77777777" w:rsidR="00AE45C5" w:rsidRPr="00AE45C5" w:rsidRDefault="00AE45C5" w:rsidP="00AE45C5"/>
    <w:p w14:paraId="4011161C" w14:textId="77777777" w:rsidR="00AE45C5" w:rsidRPr="00AE45C5" w:rsidRDefault="00AE45C5" w:rsidP="00AE45C5"/>
    <w:p w14:paraId="6A8A08BC" w14:textId="77777777" w:rsidR="00AE45C5" w:rsidRPr="00AE45C5" w:rsidRDefault="00AE45C5" w:rsidP="00AE45C5"/>
    <w:p w14:paraId="4C7E08F6" w14:textId="77777777" w:rsidR="00AE45C5" w:rsidRPr="00AE45C5" w:rsidRDefault="00AE45C5" w:rsidP="00AE45C5"/>
    <w:p w14:paraId="1A2A9817" w14:textId="77777777" w:rsidR="00AE45C5" w:rsidRPr="00AE45C5" w:rsidRDefault="00AE45C5" w:rsidP="00AE45C5"/>
    <w:p w14:paraId="6F197236" w14:textId="77777777" w:rsidR="00AE45C5" w:rsidRPr="00AE45C5" w:rsidRDefault="00AE45C5" w:rsidP="00AE45C5"/>
    <w:p w14:paraId="3E3F62E0" w14:textId="77777777" w:rsidR="00AE45C5" w:rsidRPr="00AE45C5" w:rsidRDefault="00AE45C5" w:rsidP="00AE45C5"/>
    <w:p w14:paraId="20C0FC86" w14:textId="77777777" w:rsidR="00AE45C5" w:rsidRPr="00AE45C5" w:rsidRDefault="00AE45C5" w:rsidP="00AE45C5"/>
    <w:p w14:paraId="26A46FA8" w14:textId="77777777" w:rsidR="00AE45C5" w:rsidRPr="00AE45C5" w:rsidRDefault="00AE45C5" w:rsidP="00AE45C5"/>
    <w:p w14:paraId="0D5C44BE" w14:textId="77777777" w:rsidR="00AE45C5" w:rsidRPr="00AE45C5" w:rsidRDefault="00AE45C5" w:rsidP="00AE45C5"/>
    <w:p w14:paraId="27C5F628" w14:textId="77777777" w:rsidR="00AE45C5" w:rsidRDefault="00AE45C5" w:rsidP="00AE45C5"/>
    <w:p w14:paraId="70811ACB" w14:textId="77777777" w:rsidR="00AE45C5" w:rsidRDefault="00AE45C5" w:rsidP="00AE45C5">
      <w:pPr>
        <w:jc w:val="right"/>
      </w:pPr>
    </w:p>
    <w:p w14:paraId="23EDDBC7" w14:textId="77777777" w:rsidR="00AE45C5" w:rsidRDefault="00AE45C5" w:rsidP="00AE45C5"/>
    <w:p w14:paraId="771528D9" w14:textId="77777777" w:rsidR="00AE45C5" w:rsidRDefault="00AE45C5" w:rsidP="00AE45C5"/>
    <w:p w14:paraId="01CCF895" w14:textId="77777777" w:rsidR="00AE45C5" w:rsidRPr="00AE45C5" w:rsidRDefault="00AE45C5" w:rsidP="00AE45C5"/>
    <w:p w14:paraId="2F692766" w14:textId="77777777" w:rsidR="00AE45C5" w:rsidRPr="00AE45C5" w:rsidRDefault="00AE45C5" w:rsidP="00AE45C5"/>
    <w:p w14:paraId="70194188" w14:textId="77777777" w:rsidR="00AE45C5" w:rsidRPr="00AE45C5" w:rsidRDefault="00AE45C5" w:rsidP="00AE45C5"/>
    <w:p w14:paraId="13F3E835" w14:textId="77777777" w:rsidR="00AE45C5" w:rsidRPr="00AE45C5" w:rsidRDefault="00AE45C5" w:rsidP="00AE45C5"/>
    <w:p w14:paraId="0F1FFF04" w14:textId="77777777" w:rsidR="00AE45C5" w:rsidRPr="00AE45C5" w:rsidRDefault="00AE45C5" w:rsidP="00AE45C5"/>
    <w:p w14:paraId="5986F40C" w14:textId="77777777" w:rsidR="00AE45C5" w:rsidRPr="00AE45C5" w:rsidRDefault="00AE45C5" w:rsidP="00AE45C5"/>
    <w:p w14:paraId="294D6806" w14:textId="77777777" w:rsidR="00AE45C5" w:rsidRPr="00AE45C5" w:rsidRDefault="00AE45C5" w:rsidP="00AE45C5"/>
    <w:p w14:paraId="199C64BB" w14:textId="77777777" w:rsidR="00AE45C5" w:rsidRPr="00AE45C5" w:rsidRDefault="00AE45C5" w:rsidP="00AE45C5"/>
    <w:p w14:paraId="1FD11667" w14:textId="77777777" w:rsidR="00AE45C5" w:rsidRPr="00AE45C5" w:rsidRDefault="00AE45C5" w:rsidP="00AE45C5"/>
    <w:p w14:paraId="455BB6D6" w14:textId="77777777" w:rsidR="005C5152" w:rsidRPr="00AE45C5" w:rsidRDefault="005C5152" w:rsidP="00AE45C5">
      <w:pPr>
        <w:sectPr w:rsidR="005C5152" w:rsidRPr="00AE45C5" w:rsidSect="00337068">
          <w:footerReference w:type="default" r:id="rId16"/>
          <w:pgSz w:w="11906" w:h="16838"/>
          <w:pgMar w:top="851" w:right="737" w:bottom="1418" w:left="1418" w:header="709" w:footer="709" w:gutter="0"/>
          <w:pgNumType w:start="2"/>
          <w:cols w:space="708"/>
          <w:docGrid w:linePitch="360"/>
        </w:sectPr>
      </w:pPr>
    </w:p>
    <w:p w14:paraId="6A820263" w14:textId="77777777" w:rsidR="005C5152" w:rsidRDefault="005C5152" w:rsidP="00F7379B">
      <w:pPr>
        <w:pStyle w:val="1"/>
        <w:numPr>
          <w:ilvl w:val="0"/>
          <w:numId w:val="0"/>
        </w:numPr>
        <w:ind w:left="851"/>
      </w:pPr>
      <w:bookmarkStart w:id="8" w:name="_Toc247031795"/>
      <w:bookmarkStart w:id="9" w:name="_Toc27312759"/>
      <w:bookmarkStart w:id="10" w:name="_Toc33705294"/>
      <w:bookmarkStart w:id="11" w:name="_Toc33705299"/>
      <w:bookmarkStart w:id="12" w:name="_Toc33705337"/>
      <w:bookmarkStart w:id="13" w:name="_Toc67753624"/>
      <w:r>
        <w:lastRenderedPageBreak/>
        <w:t>Введение</w:t>
      </w:r>
      <w:bookmarkEnd w:id="8"/>
      <w:bookmarkEnd w:id="9"/>
      <w:bookmarkEnd w:id="10"/>
      <w:bookmarkEnd w:id="11"/>
      <w:bookmarkEnd w:id="12"/>
      <w:bookmarkEnd w:id="13"/>
      <w:r w:rsidR="00883FB9">
        <w:t xml:space="preserve">  </w:t>
      </w:r>
    </w:p>
    <w:p w14:paraId="50A235EB" w14:textId="3703B644" w:rsidR="00060226" w:rsidRDefault="00B52A73" w:rsidP="00060226">
      <w:pPr>
        <w:pStyle w:val="a9"/>
      </w:pPr>
      <w:r>
        <w:t xml:space="preserve">Заклепка представляет собой сплошной или полый стержень круглого сечения с головками на концах, одну из которых, называемую закладкой, выполняют на заготовке </w:t>
      </w:r>
      <w:proofErr w:type="gramStart"/>
      <w:r>
        <w:t>заранее ,</w:t>
      </w:r>
      <w:proofErr w:type="gramEnd"/>
      <w:r>
        <w:t xml:space="preserve"> а вторую, называемую замыкающей, формируют при клепке. Заклепочные соединения образуют постановкой заклепок в совмещенные отверстия соединяемых элементов и расклепкой с осаживанием стержня.</w:t>
      </w:r>
    </w:p>
    <w:p w14:paraId="3268AA2D" w14:textId="77777777" w:rsidR="00B52A73" w:rsidRDefault="00B52A73" w:rsidP="00060226">
      <w:pPr>
        <w:pStyle w:val="a9"/>
      </w:pPr>
      <w:r>
        <w:t xml:space="preserve">Расчет на прочность заклепочных соединений основан на следующих допущениях: </w:t>
      </w:r>
    </w:p>
    <w:p w14:paraId="0957D647" w14:textId="77777777" w:rsidR="00B52A73" w:rsidRDefault="00B52A73" w:rsidP="00060226">
      <w:pPr>
        <w:pStyle w:val="a9"/>
      </w:pPr>
      <w:r>
        <w:sym w:font="Symbol" w:char="F02D"/>
      </w:r>
      <w:r>
        <w:t xml:space="preserve"> силы трения на стыке деталей не учитывают, считая, что вся нагрузка передается только заклепками;</w:t>
      </w:r>
    </w:p>
    <w:p w14:paraId="32EFA97D" w14:textId="07AD7DCC" w:rsidR="00B52A73" w:rsidRDefault="00B52A73" w:rsidP="00060226">
      <w:pPr>
        <w:pStyle w:val="a9"/>
      </w:pPr>
      <w:r>
        <w:sym w:font="Symbol" w:char="F02D"/>
      </w:r>
      <w:r>
        <w:t xml:space="preserve"> расчетный диаметр заклепки равен диаметру отверстия </w:t>
      </w:r>
      <w:r>
        <w:rPr>
          <w:lang w:val="en-US"/>
        </w:rPr>
        <w:t>d</w:t>
      </w:r>
      <w:proofErr w:type="spellStart"/>
      <w:proofErr w:type="gramStart"/>
      <w:r w:rsidRPr="00B52A73">
        <w:rPr>
          <w:vertAlign w:val="subscript"/>
        </w:rPr>
        <w:t>отв</w:t>
      </w:r>
      <w:proofErr w:type="spellEnd"/>
      <w:r>
        <w:t xml:space="preserve"> ;</w:t>
      </w:r>
      <w:proofErr w:type="gramEnd"/>
    </w:p>
    <w:p w14:paraId="24740DCB" w14:textId="25BFC105" w:rsidR="00B52A73" w:rsidRDefault="00B52A73" w:rsidP="00060226">
      <w:pPr>
        <w:pStyle w:val="a9"/>
      </w:pPr>
      <w:r>
        <w:sym w:font="Symbol" w:char="F02D"/>
      </w:r>
      <w:r>
        <w:t xml:space="preserve"> нагрузки между заклепками распределяются равномерно.</w:t>
      </w:r>
    </w:p>
    <w:p w14:paraId="485CA25A" w14:textId="03CFE2EB" w:rsidR="00B52A73" w:rsidRDefault="00B52A73" w:rsidP="00B52A73">
      <w:pPr>
        <w:pStyle w:val="a9"/>
        <w:ind w:firstLine="0"/>
      </w:pPr>
      <w:r>
        <w:tab/>
        <w:t>В лабораторной работе необходимо рассчитать заклепочное соединение в соответствии с расчетной схемой и условием задачи для варианта №8, в расчетах принять допускаемое напряжение среза [</w:t>
      </w:r>
      <w:proofErr w:type="spellStart"/>
      <w:r>
        <w:t>τ</w:t>
      </w:r>
      <w:r w:rsidRPr="00B52A73">
        <w:rPr>
          <w:vertAlign w:val="subscript"/>
        </w:rPr>
        <w:t>ср</w:t>
      </w:r>
      <w:proofErr w:type="spellEnd"/>
      <w:r>
        <w:t>] = 60 МПа и допускаемое напряжение смятия [</w:t>
      </w:r>
      <w:proofErr w:type="spellStart"/>
      <w:r>
        <w:t>σ</w:t>
      </w:r>
      <w:r w:rsidRPr="00B52A73">
        <w:rPr>
          <w:vertAlign w:val="subscript"/>
        </w:rPr>
        <w:t>см</w:t>
      </w:r>
      <w:proofErr w:type="spellEnd"/>
      <w:r>
        <w:t>] = 80 МПа.</w:t>
      </w:r>
    </w:p>
    <w:p w14:paraId="5940F1F7" w14:textId="70FFE6AF" w:rsidR="00B52A73" w:rsidRDefault="00B52A73" w:rsidP="00B52A73">
      <w:pPr>
        <w:pStyle w:val="a9"/>
        <w:ind w:firstLine="709"/>
      </w:pPr>
      <w:r>
        <w:t xml:space="preserve">Задача 1: определить минимальный диаметр заклепки </w:t>
      </w:r>
      <w:proofErr w:type="spellStart"/>
      <w:r>
        <w:t>d</w:t>
      </w:r>
      <w:r w:rsidRPr="00B52A73">
        <w:rPr>
          <w:vertAlign w:val="subscript"/>
        </w:rPr>
        <w:t>о</w:t>
      </w:r>
      <w:proofErr w:type="spellEnd"/>
      <w:r>
        <w:t xml:space="preserve"> из расчета на срез и наименьшую толщину соединяемых пластин δ из расчета на смятие для соединении, показанных на </w:t>
      </w:r>
      <w:r w:rsidR="00C630C8">
        <w:fldChar w:fldCharType="begin"/>
      </w:r>
      <w:r w:rsidR="00C630C8">
        <w:instrText xml:space="preserve"> REF _Ref35811621 \h </w:instrText>
      </w:r>
      <w:r w:rsidR="00C630C8">
        <w:fldChar w:fldCharType="separate"/>
      </w:r>
      <w:r w:rsidR="004B2A93">
        <w:t xml:space="preserve">Рисунок </w:t>
      </w:r>
      <w:r w:rsidR="004B2A93">
        <w:rPr>
          <w:noProof/>
        </w:rPr>
        <w:t>1</w:t>
      </w:r>
      <w:r w:rsidR="00C630C8">
        <w:fldChar w:fldCharType="end"/>
      </w:r>
      <w:r w:rsidR="00C630C8">
        <w:t xml:space="preserve"> и на </w:t>
      </w:r>
      <w:r w:rsidR="00C630C8">
        <w:fldChar w:fldCharType="begin"/>
      </w:r>
      <w:r w:rsidR="00C630C8">
        <w:instrText xml:space="preserve"> REF _Ref35811625 \h </w:instrText>
      </w:r>
      <w:r w:rsidR="00C630C8">
        <w:fldChar w:fldCharType="separate"/>
      </w:r>
      <w:r w:rsidR="004B2A93">
        <w:t xml:space="preserve">Рисунок </w:t>
      </w:r>
      <w:r w:rsidR="004B2A93">
        <w:rPr>
          <w:noProof/>
        </w:rPr>
        <w:t>2</w:t>
      </w:r>
      <w:r w:rsidR="00C630C8">
        <w:fldChar w:fldCharType="end"/>
      </w:r>
      <w:r>
        <w:t>, если на них действует сила F = 5кН.</w:t>
      </w:r>
    </w:p>
    <w:p w14:paraId="12E0902C" w14:textId="51A2D6FF" w:rsidR="00B52A73" w:rsidRDefault="00B52A73" w:rsidP="00B52A73">
      <w:pPr>
        <w:pStyle w:val="a9"/>
        <w:ind w:firstLine="709"/>
      </w:pPr>
      <w:r>
        <w:t>Задача 2: определить</w:t>
      </w:r>
      <w:r w:rsidR="00317550">
        <w:t xml:space="preserve"> </w:t>
      </w:r>
      <w:r w:rsidR="00890373">
        <w:t>максимальную</w:t>
      </w:r>
      <w:r>
        <w:t xml:space="preserve"> допускаемую силу F из расчета на срез и наименьшую толщину соединяемых пластин δ из расчета на смятие для соединения, показанного на </w:t>
      </w:r>
      <w:r w:rsidR="00C630C8">
        <w:fldChar w:fldCharType="begin"/>
      </w:r>
      <w:r w:rsidR="00C630C8">
        <w:instrText xml:space="preserve"> REF _Ref35811628 \h </w:instrText>
      </w:r>
      <w:r w:rsidR="00C630C8">
        <w:fldChar w:fldCharType="separate"/>
      </w:r>
      <w:r w:rsidR="004B2A93">
        <w:t xml:space="preserve">Рисунок </w:t>
      </w:r>
      <w:r w:rsidR="004B2A93">
        <w:rPr>
          <w:noProof/>
        </w:rPr>
        <w:t>3</w:t>
      </w:r>
      <w:r w:rsidR="00C630C8">
        <w:fldChar w:fldCharType="end"/>
      </w:r>
      <w:r>
        <w:t xml:space="preserve">, если диаметр заклепки </w:t>
      </w:r>
      <w:proofErr w:type="spellStart"/>
      <w:r>
        <w:t>d</w:t>
      </w:r>
      <w:r w:rsidRPr="00B52A73">
        <w:rPr>
          <w:vertAlign w:val="subscript"/>
        </w:rPr>
        <w:t>о</w:t>
      </w:r>
      <w:proofErr w:type="spellEnd"/>
      <w:r>
        <w:t xml:space="preserve"> = 8 мм.</w:t>
      </w:r>
    </w:p>
    <w:p w14:paraId="63E5E96E" w14:textId="77777777" w:rsidR="00C630C8" w:rsidRDefault="00B52A73" w:rsidP="00C630C8">
      <w:pPr>
        <w:pStyle w:val="a9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2C94D2" wp14:editId="153432FE">
            <wp:extent cx="2488019" cy="2318834"/>
            <wp:effectExtent l="0" t="0" r="762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1541" cy="232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2C77" w14:textId="1F475F15" w:rsidR="00B52A73" w:rsidRDefault="00C630C8" w:rsidP="00C630C8">
      <w:pPr>
        <w:pStyle w:val="ac"/>
        <w:ind w:firstLine="0"/>
        <w:jc w:val="center"/>
      </w:pPr>
      <w:bookmarkStart w:id="14" w:name="_Ref35811621"/>
      <w:r>
        <w:t xml:space="preserve">Рисунок </w:t>
      </w:r>
      <w:fldSimple w:instr=" SEQ Рисунок \* ARABIC ">
        <w:r w:rsidR="004B2A93">
          <w:rPr>
            <w:noProof/>
          </w:rPr>
          <w:t>1</w:t>
        </w:r>
      </w:fldSimple>
      <w:bookmarkEnd w:id="14"/>
      <w:r>
        <w:t xml:space="preserve"> - расчетная схема </w:t>
      </w:r>
      <w:proofErr w:type="gramStart"/>
      <w:r>
        <w:t>соединения</w:t>
      </w:r>
      <w:proofErr w:type="gramEnd"/>
      <w:r>
        <w:t xml:space="preserve"> а</w:t>
      </w:r>
    </w:p>
    <w:p w14:paraId="535FD440" w14:textId="77777777" w:rsidR="00C630C8" w:rsidRDefault="009645AF" w:rsidP="00C630C8">
      <w:pPr>
        <w:pStyle w:val="a9"/>
        <w:keepNext/>
        <w:ind w:firstLine="0"/>
        <w:jc w:val="center"/>
      </w:pPr>
      <w:r>
        <w:rPr>
          <w:noProof/>
        </w:rPr>
        <w:drawing>
          <wp:inline distT="0" distB="0" distL="0" distR="0" wp14:anchorId="5BC9BF36" wp14:editId="1CE707F2">
            <wp:extent cx="2264735" cy="2967899"/>
            <wp:effectExtent l="0" t="0" r="254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1160" cy="298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CBC4" w14:textId="61285633" w:rsidR="009645AF" w:rsidRDefault="00C630C8" w:rsidP="00C630C8">
      <w:pPr>
        <w:pStyle w:val="ac"/>
        <w:ind w:firstLine="0"/>
        <w:jc w:val="center"/>
      </w:pPr>
      <w:bookmarkStart w:id="15" w:name="_Ref35811625"/>
      <w:r>
        <w:t xml:space="preserve">Рисунок </w:t>
      </w:r>
      <w:fldSimple w:instr=" SEQ Рисунок \* ARABIC ">
        <w:r w:rsidR="004B2A93">
          <w:rPr>
            <w:noProof/>
          </w:rPr>
          <w:t>2</w:t>
        </w:r>
      </w:fldSimple>
      <w:bookmarkEnd w:id="15"/>
      <w:r>
        <w:t xml:space="preserve"> - расчетная схема соединения б</w:t>
      </w:r>
    </w:p>
    <w:p w14:paraId="1B5FE119" w14:textId="77777777" w:rsidR="00C630C8" w:rsidRDefault="009645AF" w:rsidP="00C630C8">
      <w:pPr>
        <w:pStyle w:val="a9"/>
        <w:keepNext/>
        <w:ind w:firstLine="0"/>
        <w:jc w:val="center"/>
      </w:pPr>
      <w:r>
        <w:rPr>
          <w:noProof/>
        </w:rPr>
        <w:drawing>
          <wp:inline distT="0" distB="0" distL="0" distR="0" wp14:anchorId="2EB72C12" wp14:editId="1EB106BC">
            <wp:extent cx="3110023" cy="27126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6878" cy="27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EFDE" w14:textId="30B6B8E1" w:rsidR="00B52A73" w:rsidRPr="00C630C8" w:rsidRDefault="00C630C8" w:rsidP="00C630C8">
      <w:pPr>
        <w:pStyle w:val="ac"/>
        <w:ind w:firstLine="0"/>
        <w:jc w:val="center"/>
        <w:rPr>
          <w:b/>
          <w:bCs w:val="0"/>
        </w:rPr>
      </w:pPr>
      <w:bookmarkStart w:id="16" w:name="_Ref35811628"/>
      <w:r>
        <w:t xml:space="preserve">Рисунок </w:t>
      </w:r>
      <w:fldSimple w:instr=" SEQ Рисунок \* ARABIC ">
        <w:r w:rsidR="004B2A93">
          <w:rPr>
            <w:noProof/>
          </w:rPr>
          <w:t>3</w:t>
        </w:r>
      </w:fldSimple>
      <w:bookmarkEnd w:id="16"/>
      <w:r>
        <w:t xml:space="preserve"> - расчетная схема соединения в</w:t>
      </w:r>
    </w:p>
    <w:p w14:paraId="1F245E34" w14:textId="77436527" w:rsidR="00756079" w:rsidRDefault="00365770" w:rsidP="00756079">
      <w:pPr>
        <w:pStyle w:val="1"/>
      </w:pPr>
      <w:bookmarkStart w:id="17" w:name="_Toc33705295"/>
      <w:bookmarkStart w:id="18" w:name="_Toc33705300"/>
      <w:bookmarkStart w:id="19" w:name="_Toc33705338"/>
      <w:bookmarkStart w:id="20" w:name="_Toc67753625"/>
      <w:r>
        <w:lastRenderedPageBreak/>
        <w:t>Ход работы</w:t>
      </w:r>
      <w:bookmarkEnd w:id="17"/>
      <w:bookmarkEnd w:id="18"/>
      <w:bookmarkEnd w:id="19"/>
      <w:bookmarkEnd w:id="20"/>
    </w:p>
    <w:p w14:paraId="6F8C81F3" w14:textId="5A8DFAE2" w:rsidR="00C630C8" w:rsidRDefault="00C630C8" w:rsidP="00C630C8">
      <w:pPr>
        <w:pStyle w:val="2"/>
      </w:pPr>
      <w:bookmarkStart w:id="21" w:name="_Toc67753626"/>
      <w:r>
        <w:t>Задача 1</w:t>
      </w:r>
      <w:bookmarkEnd w:id="21"/>
    </w:p>
    <w:p w14:paraId="13DE8958" w14:textId="55EE9467" w:rsidR="00C630C8" w:rsidRDefault="00C630C8" w:rsidP="00C630C8">
      <w:pPr>
        <w:pStyle w:val="3"/>
      </w:pPr>
      <w:bookmarkStart w:id="22" w:name="_Toc67753627"/>
      <w:r>
        <w:t xml:space="preserve">Расчетная </w:t>
      </w:r>
      <w:proofErr w:type="gramStart"/>
      <w:r>
        <w:t>схема</w:t>
      </w:r>
      <w:proofErr w:type="gramEnd"/>
      <w:r>
        <w:t xml:space="preserve"> а</w:t>
      </w:r>
      <w:bookmarkEnd w:id="22"/>
    </w:p>
    <w:p w14:paraId="3CC027B5" w14:textId="2EFC1C14" w:rsidR="00C630C8" w:rsidRPr="00242308" w:rsidRDefault="00C630C8" w:rsidP="00242308">
      <w:pPr>
        <w:pStyle w:val="a9"/>
      </w:pPr>
      <w:r w:rsidRPr="00242308">
        <w:t>Для заклепочного соединения условие прочности на срез имеет вид:</w:t>
      </w:r>
    </w:p>
    <w:p w14:paraId="18CDE4E3" w14:textId="24856165" w:rsidR="00C630C8" w:rsidRDefault="0081155D" w:rsidP="00C630C8">
      <w:pPr>
        <w:pStyle w:val="a9"/>
      </w:pPr>
      <w:r w:rsidRPr="00C630C8">
        <w:rPr>
          <w:noProof/>
          <w:position w:val="-32"/>
        </w:rPr>
        <w:object w:dxaOrig="2840" w:dyaOrig="700" w14:anchorId="14C48346">
          <v:shape id="_x0000_i1028" type="#_x0000_t75" alt="" style="width:142.5pt;height:34.5pt;mso-width-percent:0;mso-height-percent:0;mso-width-percent:0;mso-height-percent:0" o:ole="">
            <v:imagedata r:id="rId20" o:title=""/>
          </v:shape>
          <o:OLEObject Type="Embed" ProgID="Equation.DSMT4" ShapeID="_x0000_i1028" DrawAspect="Content" ObjectID="_1680866224" r:id="rId21"/>
        </w:object>
      </w:r>
    </w:p>
    <w:p w14:paraId="16569ECC" w14:textId="77777777" w:rsidR="00242308" w:rsidRDefault="00C630C8" w:rsidP="00C630C8">
      <w:pPr>
        <w:pStyle w:val="a9"/>
      </w:pPr>
      <w:r>
        <w:t xml:space="preserve">где: </w:t>
      </w:r>
      <w:r>
        <w:rPr>
          <w:lang w:val="en-US"/>
        </w:rPr>
        <w:t>z</w:t>
      </w:r>
      <w:r w:rsidRPr="00242308">
        <w:t xml:space="preserve"> </w:t>
      </w:r>
      <w:r w:rsidR="00242308" w:rsidRPr="00242308">
        <w:t>–</w:t>
      </w:r>
      <w:r w:rsidRPr="00242308">
        <w:t xml:space="preserve"> </w:t>
      </w:r>
      <w:r w:rsidR="00242308">
        <w:t>число заклепок;</w:t>
      </w:r>
    </w:p>
    <w:p w14:paraId="2BF6224E" w14:textId="278641BA" w:rsidR="00C630C8" w:rsidRDefault="00242308" w:rsidP="00242308">
      <w:pPr>
        <w:pStyle w:val="a9"/>
        <w:ind w:left="567"/>
      </w:pPr>
      <w:proofErr w:type="spellStart"/>
      <w:r>
        <w:rPr>
          <w:lang w:val="en-US"/>
        </w:rPr>
        <w:t>i</w:t>
      </w:r>
      <w:proofErr w:type="spellEnd"/>
      <w:r>
        <w:t xml:space="preserve"> – число плоскостей среза.</w:t>
      </w:r>
      <w:r w:rsidRPr="00242308">
        <w:t xml:space="preserve"> </w:t>
      </w:r>
      <w:r>
        <w:t xml:space="preserve"> </w:t>
      </w:r>
      <w:r w:rsidR="00C630C8">
        <w:t xml:space="preserve"> </w:t>
      </w:r>
    </w:p>
    <w:p w14:paraId="6494439A" w14:textId="27A75FD5" w:rsidR="00242308" w:rsidRDefault="00242308" w:rsidP="00242308">
      <w:pPr>
        <w:pStyle w:val="a9"/>
      </w:pPr>
      <w:r w:rsidRPr="00242308">
        <w:t xml:space="preserve">В соответствии с расчетной схемой </w:t>
      </w:r>
      <w:r>
        <w:t xml:space="preserve">на </w:t>
      </w:r>
      <w:r>
        <w:fldChar w:fldCharType="begin"/>
      </w:r>
      <w:r>
        <w:instrText xml:space="preserve"> REF _Ref35811621 \h </w:instrText>
      </w:r>
      <w:r>
        <w:fldChar w:fldCharType="separate"/>
      </w:r>
      <w:r w:rsidR="004B2A93">
        <w:t xml:space="preserve">Рисунок </w:t>
      </w:r>
      <w:r w:rsidR="004B2A93">
        <w:rPr>
          <w:noProof/>
        </w:rPr>
        <w:t>1</w:t>
      </w:r>
      <w:r>
        <w:fldChar w:fldCharType="end"/>
      </w:r>
      <w:r>
        <w:t xml:space="preserve"> </w:t>
      </w:r>
      <w:r w:rsidRPr="00242308">
        <w:t xml:space="preserve">соединение </w:t>
      </w:r>
      <w:r w:rsidR="00147A6B">
        <w:t>односре</w:t>
      </w:r>
      <w:r w:rsidRPr="00242308">
        <w:t>зное и количество заклепок, испытывающих нагрузку в направлении действия внешней нагрузки, z = 2. Определяем из условия прочности минимальный диаметр заклепки:</w:t>
      </w:r>
    </w:p>
    <w:p w14:paraId="72F3BD7A" w14:textId="1006C45C" w:rsidR="00147A6B" w:rsidRDefault="0081155D" w:rsidP="00242308">
      <w:pPr>
        <w:pStyle w:val="a9"/>
      </w:pPr>
      <w:r w:rsidRPr="00147A6B">
        <w:rPr>
          <w:noProof/>
          <w:position w:val="-34"/>
        </w:rPr>
        <w:object w:dxaOrig="6180" w:dyaOrig="780" w14:anchorId="6D6C0B65">
          <v:shape id="_x0000_i1029" type="#_x0000_t75" alt="" style="width:309pt;height:39pt;mso-width-percent:0;mso-height-percent:0;mso-width-percent:0;mso-height-percent:0" o:ole="">
            <v:imagedata r:id="rId22" o:title=""/>
          </v:shape>
          <o:OLEObject Type="Embed" ProgID="Equation.DSMT4" ShapeID="_x0000_i1029" DrawAspect="Content" ObjectID="_1680866225" r:id="rId23"/>
        </w:object>
      </w:r>
    </w:p>
    <w:p w14:paraId="6EA7B3E4" w14:textId="0AB985D9" w:rsidR="00147A6B" w:rsidRDefault="00147A6B" w:rsidP="00242308">
      <w:pPr>
        <w:pStyle w:val="a9"/>
      </w:pPr>
      <w:r>
        <w:t>Округляя до стандартного диаметра сверла, при</w:t>
      </w:r>
      <w:r w:rsidR="0055603B">
        <w:t>нимаем</w:t>
      </w:r>
      <w:r>
        <w:t xml:space="preserve"> диаметр заклепки d</w:t>
      </w:r>
      <w:r w:rsidRPr="00147A6B">
        <w:rPr>
          <w:vertAlign w:val="subscript"/>
        </w:rPr>
        <w:t xml:space="preserve">0 </w:t>
      </w:r>
      <w:r>
        <w:t xml:space="preserve">= </w:t>
      </w:r>
      <w:r w:rsidR="0055603B">
        <w:t>7</w:t>
      </w:r>
      <w:r>
        <w:t>,5 мм. Наименьшую толщину соединяемых пластин определим из расчета заклепочного соединения на смятие:</w:t>
      </w:r>
    </w:p>
    <w:p w14:paraId="0A50795A" w14:textId="1F058D10" w:rsidR="0055603B" w:rsidRDefault="0081155D" w:rsidP="00242308">
      <w:pPr>
        <w:pStyle w:val="a9"/>
      </w:pPr>
      <w:r w:rsidRPr="0055603B">
        <w:rPr>
          <w:noProof/>
          <w:position w:val="-30"/>
        </w:rPr>
        <w:object w:dxaOrig="5400" w:dyaOrig="720" w14:anchorId="756AEFF1">
          <v:shape id="_x0000_i1030" type="#_x0000_t75" alt="" style="width:270pt;height:36pt;mso-width-percent:0;mso-height-percent:0;mso-width-percent:0;mso-height-percent:0" o:ole="">
            <v:imagedata r:id="rId24" o:title=""/>
          </v:shape>
          <o:OLEObject Type="Embed" ProgID="Equation.DSMT4" ShapeID="_x0000_i1030" DrawAspect="Content" ObjectID="_1680866226" r:id="rId25"/>
        </w:object>
      </w:r>
    </w:p>
    <w:p w14:paraId="2BB24D4A" w14:textId="75BC8F0C" w:rsidR="00EA28E2" w:rsidRDefault="0055603B" w:rsidP="0055603B">
      <w:pPr>
        <w:pStyle w:val="a9"/>
      </w:pPr>
      <w:r>
        <w:t xml:space="preserve">В соответствии со стандартным листовым прокатом примем толщину соединяемых пластин δ = 5 мм. Соответственно толщины накладок можно принять δ1 = 2,5 мм. </w:t>
      </w:r>
    </w:p>
    <w:p w14:paraId="5DC8C149" w14:textId="6BB061B2" w:rsidR="0055603B" w:rsidRDefault="0055603B" w:rsidP="0055603B">
      <w:pPr>
        <w:pStyle w:val="3"/>
      </w:pPr>
      <w:bookmarkStart w:id="23" w:name="_Toc67753628"/>
      <w:r>
        <w:t>Расчетная схема б</w:t>
      </w:r>
      <w:bookmarkEnd w:id="23"/>
    </w:p>
    <w:p w14:paraId="2012E14E" w14:textId="77777777" w:rsidR="0055603B" w:rsidRPr="00242308" w:rsidRDefault="0055603B" w:rsidP="0055603B">
      <w:pPr>
        <w:pStyle w:val="a9"/>
      </w:pPr>
      <w:r w:rsidRPr="00242308">
        <w:t>Для заклепочного соединения условие прочности на срез имеет вид:</w:t>
      </w:r>
    </w:p>
    <w:p w14:paraId="0F5A22A7" w14:textId="77777777" w:rsidR="0055603B" w:rsidRDefault="0081155D" w:rsidP="0055603B">
      <w:pPr>
        <w:pStyle w:val="a9"/>
      </w:pPr>
      <w:r w:rsidRPr="00C630C8">
        <w:rPr>
          <w:noProof/>
          <w:position w:val="-32"/>
        </w:rPr>
        <w:object w:dxaOrig="2840" w:dyaOrig="700" w14:anchorId="00277C2D">
          <v:shape id="_x0000_i1031" type="#_x0000_t75" alt="" style="width:142.5pt;height:34.5pt;mso-width-percent:0;mso-height-percent:0;mso-width-percent:0;mso-height-percent:0" o:ole="">
            <v:imagedata r:id="rId20" o:title=""/>
          </v:shape>
          <o:OLEObject Type="Embed" ProgID="Equation.DSMT4" ShapeID="_x0000_i1031" DrawAspect="Content" ObjectID="_1680866227" r:id="rId26"/>
        </w:object>
      </w:r>
    </w:p>
    <w:p w14:paraId="0FF00A12" w14:textId="77777777" w:rsidR="0055603B" w:rsidRDefault="0055603B" w:rsidP="0055603B">
      <w:pPr>
        <w:pStyle w:val="a9"/>
      </w:pPr>
      <w:r>
        <w:t xml:space="preserve">где: </w:t>
      </w:r>
      <w:r>
        <w:rPr>
          <w:lang w:val="en-US"/>
        </w:rPr>
        <w:t>z</w:t>
      </w:r>
      <w:r w:rsidRPr="00242308">
        <w:t xml:space="preserve"> – </w:t>
      </w:r>
      <w:r>
        <w:t>число заклепок;</w:t>
      </w:r>
    </w:p>
    <w:p w14:paraId="06BF0283" w14:textId="77777777" w:rsidR="0055603B" w:rsidRDefault="0055603B" w:rsidP="0055603B">
      <w:pPr>
        <w:pStyle w:val="a9"/>
        <w:ind w:left="567"/>
      </w:pPr>
      <w:proofErr w:type="spellStart"/>
      <w:r>
        <w:rPr>
          <w:lang w:val="en-US"/>
        </w:rPr>
        <w:t>i</w:t>
      </w:r>
      <w:proofErr w:type="spellEnd"/>
      <w:r>
        <w:t xml:space="preserve"> – число плоскостей среза.</w:t>
      </w:r>
      <w:r w:rsidRPr="00242308">
        <w:t xml:space="preserve"> </w:t>
      </w:r>
      <w:r>
        <w:t xml:space="preserve">  </w:t>
      </w:r>
    </w:p>
    <w:p w14:paraId="1081650E" w14:textId="43770B2E" w:rsidR="0055603B" w:rsidRDefault="0055603B" w:rsidP="000601F9">
      <w:pPr>
        <w:pStyle w:val="a9"/>
      </w:pPr>
      <w:r w:rsidRPr="00242308">
        <w:t xml:space="preserve">В соответствии с расчетной схемой </w:t>
      </w:r>
      <w:r>
        <w:t xml:space="preserve">на </w:t>
      </w:r>
      <w:r>
        <w:fldChar w:fldCharType="begin"/>
      </w:r>
      <w:r>
        <w:instrText xml:space="preserve"> REF _Ref35811625 \h </w:instrText>
      </w:r>
      <w:r>
        <w:fldChar w:fldCharType="separate"/>
      </w:r>
      <w:r w:rsidR="004B2A93">
        <w:t xml:space="preserve">Рисунок </w:t>
      </w:r>
      <w:r w:rsidR="004B2A93">
        <w:rPr>
          <w:noProof/>
        </w:rPr>
        <w:t>2</w:t>
      </w:r>
      <w:r>
        <w:fldChar w:fldCharType="end"/>
      </w:r>
      <w:r>
        <w:t xml:space="preserve"> </w:t>
      </w:r>
      <w:r w:rsidRPr="00242308">
        <w:t xml:space="preserve">соединение </w:t>
      </w:r>
      <w:proofErr w:type="spellStart"/>
      <w:r>
        <w:t>двухсре</w:t>
      </w:r>
      <w:r w:rsidRPr="00242308">
        <w:t>зное</w:t>
      </w:r>
      <w:proofErr w:type="spellEnd"/>
      <w:r w:rsidRPr="00242308">
        <w:t xml:space="preserve"> и количество заклепок, испытывающих нагрузку в направлении действия </w:t>
      </w:r>
      <w:r w:rsidRPr="00242308">
        <w:lastRenderedPageBreak/>
        <w:t xml:space="preserve">внешней </w:t>
      </w:r>
      <w:r w:rsidRPr="00CA4AD9">
        <w:rPr>
          <w:highlight w:val="yellow"/>
        </w:rPr>
        <w:t xml:space="preserve">нагрузки, z = </w:t>
      </w:r>
      <w:r w:rsidR="00C103FB" w:rsidRPr="00CA4AD9">
        <w:rPr>
          <w:highlight w:val="yellow"/>
        </w:rPr>
        <w:t>6</w:t>
      </w:r>
      <w:r w:rsidRPr="00CA4AD9">
        <w:rPr>
          <w:highlight w:val="yellow"/>
        </w:rPr>
        <w:t>.</w:t>
      </w:r>
      <w:r w:rsidRPr="00242308">
        <w:t xml:space="preserve"> Определяем из условия прочности минимальный диаметр заклепки:</w:t>
      </w:r>
    </w:p>
    <w:p w14:paraId="140E4D35" w14:textId="72B136C5" w:rsidR="00164979" w:rsidRPr="008B5FDD" w:rsidRDefault="00B3676C" w:rsidP="0055603B">
      <w:pPr>
        <w:pStyle w:val="a9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π*z*i*[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]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4*5000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3,14*3*2*60*10^6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=0,00728</m:t>
          </m:r>
          <m:r>
            <w:rPr>
              <w:rFonts w:ascii="Cambria Math" w:hAnsi="Cambria Math"/>
            </w:rPr>
            <m:t>м=7,28мм</m:t>
          </m:r>
        </m:oMath>
      </m:oMathPara>
    </w:p>
    <w:p w14:paraId="79D43067" w14:textId="7D0D1DFD" w:rsidR="0055603B" w:rsidRDefault="0055603B" w:rsidP="00EA7673">
      <w:pPr>
        <w:pStyle w:val="a9"/>
      </w:pPr>
      <w:r>
        <w:t>Округляя до стандартного диаметра сверла, принимаем диаметр заклепки d</w:t>
      </w:r>
      <w:r w:rsidRPr="00147A6B">
        <w:rPr>
          <w:vertAlign w:val="subscript"/>
        </w:rPr>
        <w:t xml:space="preserve">0 </w:t>
      </w:r>
      <w:r>
        <w:t>= 7,5 мм. Наименьшую толщину соединяемых пластин определим из расчета заклепочного соединения на смятие:</w:t>
      </w:r>
    </w:p>
    <w:p w14:paraId="48EC88DC" w14:textId="15D6A156" w:rsidR="00EA7673" w:rsidRPr="00EA7673" w:rsidRDefault="00EA7673" w:rsidP="0055603B">
      <w:pPr>
        <w:pStyle w:val="a9"/>
        <w:rPr>
          <w:i/>
        </w:rPr>
      </w:pPr>
      <m:oMathPara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см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*z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7,5*80*3*10^6</m:t>
              </m:r>
            </m:den>
          </m:f>
          <m:r>
            <w:rPr>
              <w:rFonts w:ascii="Cambria Math" w:hAnsi="Cambria Math"/>
            </w:rPr>
            <m:t>=0,00834=8,34мм</m:t>
          </m:r>
        </m:oMath>
      </m:oMathPara>
    </w:p>
    <w:p w14:paraId="6CD7988D" w14:textId="77777777" w:rsidR="004857B5" w:rsidRDefault="0055603B" w:rsidP="0055603B">
      <w:pPr>
        <w:pStyle w:val="a9"/>
      </w:pPr>
      <w:r>
        <w:t>В соответствии со стандартным листовым прокатом примем толщину соединяемых пластин δ = 9 мм. Соответственно толщины накладок можно принять δ1 = 4,5 мм.</w:t>
      </w:r>
    </w:p>
    <w:p w14:paraId="54BF91A5" w14:textId="77777777" w:rsidR="004857B5" w:rsidRDefault="004857B5" w:rsidP="004857B5">
      <w:pPr>
        <w:pStyle w:val="2"/>
      </w:pPr>
      <w:bookmarkStart w:id="24" w:name="_Toc67753629"/>
      <w:r>
        <w:t>Задача 2</w:t>
      </w:r>
      <w:bookmarkEnd w:id="24"/>
    </w:p>
    <w:p w14:paraId="53DC513A" w14:textId="77777777" w:rsidR="004857B5" w:rsidRPr="00242308" w:rsidRDefault="0055603B" w:rsidP="004857B5">
      <w:pPr>
        <w:pStyle w:val="a9"/>
      </w:pPr>
      <w:r>
        <w:t xml:space="preserve"> </w:t>
      </w:r>
      <w:r w:rsidR="004857B5" w:rsidRPr="00242308">
        <w:t>Для заклепочного соединения условие прочности на срез имеет вид:</w:t>
      </w:r>
    </w:p>
    <w:p w14:paraId="4624FD01" w14:textId="77777777" w:rsidR="004857B5" w:rsidRDefault="0081155D" w:rsidP="004857B5">
      <w:pPr>
        <w:pStyle w:val="a9"/>
      </w:pPr>
      <w:r w:rsidRPr="00C630C8">
        <w:rPr>
          <w:noProof/>
          <w:position w:val="-32"/>
        </w:rPr>
        <w:object w:dxaOrig="2840" w:dyaOrig="700" w14:anchorId="1D83B387">
          <v:shape id="_x0000_i1032" type="#_x0000_t75" alt="" style="width:142.5pt;height:34.5pt;mso-width-percent:0;mso-height-percent:0;mso-width-percent:0;mso-height-percent:0" o:ole="">
            <v:imagedata r:id="rId20" o:title=""/>
          </v:shape>
          <o:OLEObject Type="Embed" ProgID="Equation.DSMT4" ShapeID="_x0000_i1032" DrawAspect="Content" ObjectID="_1680866228" r:id="rId27"/>
        </w:object>
      </w:r>
    </w:p>
    <w:p w14:paraId="140AEE86" w14:textId="77777777" w:rsidR="004857B5" w:rsidRDefault="004857B5" w:rsidP="004857B5">
      <w:pPr>
        <w:pStyle w:val="a9"/>
      </w:pPr>
      <w:r>
        <w:t xml:space="preserve">где: </w:t>
      </w:r>
      <w:r>
        <w:rPr>
          <w:lang w:val="en-US"/>
        </w:rPr>
        <w:t>z</w:t>
      </w:r>
      <w:r w:rsidRPr="00242308">
        <w:t xml:space="preserve"> – </w:t>
      </w:r>
      <w:r>
        <w:t>число заклепок;</w:t>
      </w:r>
    </w:p>
    <w:p w14:paraId="026D5862" w14:textId="77777777" w:rsidR="004857B5" w:rsidRDefault="004857B5" w:rsidP="004857B5">
      <w:pPr>
        <w:pStyle w:val="a9"/>
        <w:ind w:left="567"/>
      </w:pPr>
      <w:proofErr w:type="spellStart"/>
      <w:r>
        <w:rPr>
          <w:lang w:val="en-US"/>
        </w:rPr>
        <w:t>i</w:t>
      </w:r>
      <w:proofErr w:type="spellEnd"/>
      <w:r>
        <w:t xml:space="preserve"> – число плоскостей среза.</w:t>
      </w:r>
      <w:r w:rsidRPr="00242308">
        <w:t xml:space="preserve"> </w:t>
      </w:r>
      <w:r>
        <w:t xml:space="preserve">  </w:t>
      </w:r>
    </w:p>
    <w:p w14:paraId="509AA804" w14:textId="1C69644B" w:rsidR="004857B5" w:rsidRDefault="004857B5" w:rsidP="002E48B3">
      <w:pPr>
        <w:pStyle w:val="a9"/>
      </w:pPr>
      <w:r w:rsidRPr="00242308">
        <w:t xml:space="preserve">В соответствии с расчетной схемой </w:t>
      </w:r>
      <w:r>
        <w:t xml:space="preserve">на </w:t>
      </w:r>
      <w:r>
        <w:fldChar w:fldCharType="begin"/>
      </w:r>
      <w:r>
        <w:instrText xml:space="preserve"> REF _Ref35811628 \h </w:instrText>
      </w:r>
      <w:r>
        <w:fldChar w:fldCharType="separate"/>
      </w:r>
      <w:r w:rsidR="004B2A93">
        <w:t xml:space="preserve">Рисунок </w:t>
      </w:r>
      <w:r w:rsidR="004B2A93">
        <w:rPr>
          <w:noProof/>
        </w:rPr>
        <w:t>3</w:t>
      </w:r>
      <w:r>
        <w:fldChar w:fldCharType="end"/>
      </w:r>
      <w:r>
        <w:t xml:space="preserve"> </w:t>
      </w:r>
      <w:r w:rsidRPr="00242308">
        <w:t xml:space="preserve">соединение </w:t>
      </w:r>
      <w:r>
        <w:t>односре</w:t>
      </w:r>
      <w:r w:rsidRPr="00242308">
        <w:t xml:space="preserve">зное и количество заклепок, испытывающих нагрузку в направлении действия внешней </w:t>
      </w:r>
      <w:r w:rsidRPr="00CA4AD9">
        <w:rPr>
          <w:highlight w:val="yellow"/>
        </w:rPr>
        <w:t xml:space="preserve">нагрузки, z = </w:t>
      </w:r>
      <w:r w:rsidR="00C103FB" w:rsidRPr="00CA4AD9">
        <w:rPr>
          <w:highlight w:val="yellow"/>
        </w:rPr>
        <w:t>3</w:t>
      </w:r>
      <w:r w:rsidRPr="00CA4AD9">
        <w:rPr>
          <w:highlight w:val="yellow"/>
        </w:rPr>
        <w:t>.</w:t>
      </w:r>
      <w:r w:rsidRPr="00242308">
        <w:t xml:space="preserve"> Определяем из условия прочности </w:t>
      </w:r>
      <w:r w:rsidR="00343C00">
        <w:t>максимальную допускаемую силу F</w:t>
      </w:r>
      <w:r w:rsidRPr="00242308">
        <w:t>:</w:t>
      </w:r>
    </w:p>
    <w:p w14:paraId="1D033C39" w14:textId="452628AE" w:rsidR="002E48B3" w:rsidRPr="002E48B3" w:rsidRDefault="002E48B3" w:rsidP="004857B5">
      <w:pPr>
        <w:pStyle w:val="a9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F≤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*z*i*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cp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3,14*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*3*1*60*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*4</m:t>
              </m:r>
            </m:den>
          </m:f>
          <m:r>
            <w:rPr>
              <w:rFonts w:ascii="Cambria Math" w:hAnsi="Cambria Math"/>
              <w:lang w:val="en-US"/>
            </w:rPr>
            <m:t>=9043,2</m:t>
          </m:r>
          <m:r>
            <w:rPr>
              <w:rFonts w:ascii="Cambria Math" w:hAnsi="Cambria Math"/>
            </w:rPr>
            <m:t>Н</m:t>
          </m:r>
        </m:oMath>
      </m:oMathPara>
    </w:p>
    <w:p w14:paraId="582C705A" w14:textId="5335C870" w:rsidR="004857B5" w:rsidRDefault="004857B5" w:rsidP="004857B5">
      <w:pPr>
        <w:pStyle w:val="a9"/>
      </w:pPr>
      <w:r>
        <w:t>Наименьшую толщину соединяемых пластин определим из расчета заклепочного соединения на смятие:</w:t>
      </w:r>
    </w:p>
    <w:p w14:paraId="3BDF10CD" w14:textId="7BB60CE0" w:rsidR="004857B5" w:rsidRPr="004B2A93" w:rsidRDefault="003625EF" w:rsidP="000F0F10">
      <w:pPr>
        <w:pStyle w:val="a9"/>
        <w:jc w:val="center"/>
        <w:rPr>
          <w:i/>
        </w:rPr>
      </w:pPr>
      <m:oMath>
        <m: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*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см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*z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9043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8*80*3*10^6</m:t>
            </m:r>
          </m:den>
        </m:f>
        <m:r>
          <w:rPr>
            <w:rFonts w:ascii="Cambria Math" w:hAnsi="Cambria Math"/>
          </w:rPr>
          <m:t>=4,71мм</m:t>
        </m:r>
      </m:oMath>
      <w:r w:rsidRPr="004B2A93">
        <w:rPr>
          <w:i/>
        </w:rPr>
        <w:t>;</w:t>
      </w:r>
    </w:p>
    <w:p w14:paraId="16925B02" w14:textId="71473128" w:rsidR="0055603B" w:rsidRPr="0055603B" w:rsidRDefault="004857B5" w:rsidP="003625EF">
      <w:pPr>
        <w:pStyle w:val="a9"/>
      </w:pPr>
      <w:r>
        <w:lastRenderedPageBreak/>
        <w:t xml:space="preserve">В соответствии со стандартным листовым прокатом примем толщину соединяемых пластин δ = </w:t>
      </w:r>
      <w:r w:rsidR="00343C00">
        <w:t>5</w:t>
      </w:r>
      <w:r>
        <w:t xml:space="preserve"> мм. Соответственно толщины накладок можно принять δ1 = </w:t>
      </w:r>
      <w:r w:rsidR="00343C00">
        <w:t>2</w:t>
      </w:r>
      <w:r>
        <w:t>,5 мм.</w:t>
      </w:r>
    </w:p>
    <w:p w14:paraId="7B642AF8" w14:textId="19DA6F4F" w:rsidR="005E4B1F" w:rsidRDefault="005E4B1F" w:rsidP="005E4B1F">
      <w:pPr>
        <w:pStyle w:val="1"/>
        <w:numPr>
          <w:ilvl w:val="0"/>
          <w:numId w:val="0"/>
        </w:numPr>
        <w:ind w:left="1283" w:hanging="432"/>
      </w:pPr>
      <w:bookmarkStart w:id="25" w:name="_Toc33705296"/>
      <w:bookmarkStart w:id="26" w:name="_Toc33705301"/>
      <w:bookmarkStart w:id="27" w:name="_Toc33705339"/>
      <w:bookmarkStart w:id="28" w:name="_Toc67753630"/>
      <w:r>
        <w:lastRenderedPageBreak/>
        <w:t>Заключение</w:t>
      </w:r>
      <w:bookmarkEnd w:id="25"/>
      <w:bookmarkEnd w:id="26"/>
      <w:bookmarkEnd w:id="27"/>
      <w:bookmarkEnd w:id="28"/>
    </w:p>
    <w:p w14:paraId="2D5B9CDB" w14:textId="08E83F9E" w:rsidR="00317550" w:rsidRDefault="005E4B1F" w:rsidP="00317550">
      <w:pPr>
        <w:pStyle w:val="a9"/>
      </w:pPr>
      <w:r>
        <w:t>В ходе выполнения лабораторной работы</w:t>
      </w:r>
      <w:r w:rsidR="009A13F5">
        <w:t xml:space="preserve"> </w:t>
      </w:r>
      <w:r w:rsidR="00343C00">
        <w:t>были выполнены задачи по определению минимальных диаметров для заклепок</w:t>
      </w:r>
      <w:r w:rsidR="00317550">
        <w:t>,</w:t>
      </w:r>
      <w:r w:rsidR="00343C00">
        <w:t xml:space="preserve"> </w:t>
      </w:r>
      <w:r w:rsidR="00317550">
        <w:t xml:space="preserve">а также задача по определению максимально допускаемую силу </w:t>
      </w:r>
      <w:r w:rsidR="00317550">
        <w:rPr>
          <w:lang w:val="en-US"/>
        </w:rPr>
        <w:t>F</w:t>
      </w:r>
      <w:r w:rsidR="00317550">
        <w:t xml:space="preserve"> </w:t>
      </w:r>
      <w:r w:rsidR="00343C00">
        <w:t>из расчета на срез</w:t>
      </w:r>
      <w:r w:rsidR="00317550">
        <w:t xml:space="preserve">. Также были выполнены расчеты по определению наименьшей толщины соединяемых пластин δ из расчета на смятие. </w:t>
      </w:r>
    </w:p>
    <w:p w14:paraId="50DD5794" w14:textId="56645A3B" w:rsidR="00317550" w:rsidRDefault="00317550" w:rsidP="00317550">
      <w:pPr>
        <w:pStyle w:val="a9"/>
      </w:pPr>
      <w:r>
        <w:t>Были сделаны выводы о том, что чем больше числа заклепок, а также плоскостей среза (при прочих рав</w:t>
      </w:r>
      <w:r w:rsidR="00F11B60">
        <w:t>н</w:t>
      </w:r>
      <w:r>
        <w:t>ых</w:t>
      </w:r>
      <w:proofErr w:type="gramStart"/>
      <w:r>
        <w:t>)</w:t>
      </w:r>
      <w:r w:rsidR="00F11B60">
        <w:t xml:space="preserve"> </w:t>
      </w:r>
      <w:r>
        <w:t>,</w:t>
      </w:r>
      <w:proofErr w:type="gramEnd"/>
      <w:r>
        <w:t xml:space="preserve"> тем меньший диаметр необходим для каждой из заклепок</w:t>
      </w:r>
      <w:r w:rsidR="00F11B60">
        <w:t>. Также стоит отметить, что чем больше диаметр заклепки, то тем большую нагрузку может испытывать вся конструкция в целом.</w:t>
      </w:r>
    </w:p>
    <w:p w14:paraId="62E66BD0" w14:textId="77777777" w:rsidR="00F11B60" w:rsidRPr="00484FB0" w:rsidRDefault="00F11B60" w:rsidP="00317550">
      <w:pPr>
        <w:pStyle w:val="a9"/>
      </w:pPr>
    </w:p>
    <w:p w14:paraId="6C729A76" w14:textId="2E9D3B4D" w:rsidR="006C3890" w:rsidRPr="00317550" w:rsidRDefault="006C3890" w:rsidP="00343C00">
      <w:pPr>
        <w:pStyle w:val="a9"/>
      </w:pPr>
    </w:p>
    <w:p w14:paraId="45CCCB92" w14:textId="77777777" w:rsidR="004C6995" w:rsidRPr="00484FB0" w:rsidRDefault="004C6995" w:rsidP="00D30231">
      <w:pPr>
        <w:pStyle w:val="a9"/>
      </w:pPr>
    </w:p>
    <w:p w14:paraId="49B35B1E" w14:textId="77777777" w:rsidR="00D30231" w:rsidRPr="00484FB0" w:rsidRDefault="00D30231" w:rsidP="00D30231">
      <w:pPr>
        <w:pStyle w:val="a9"/>
      </w:pPr>
    </w:p>
    <w:p w14:paraId="3ED66198" w14:textId="77777777" w:rsidR="00D30231" w:rsidRPr="00484FB0" w:rsidRDefault="00D30231" w:rsidP="00D30231">
      <w:pPr>
        <w:pStyle w:val="a9"/>
      </w:pPr>
    </w:p>
    <w:p w14:paraId="6E786E9F" w14:textId="77777777" w:rsidR="00635563" w:rsidRPr="00484FB0" w:rsidRDefault="00635563" w:rsidP="00CE7F2E">
      <w:pPr>
        <w:pStyle w:val="a9"/>
      </w:pPr>
    </w:p>
    <w:p w14:paraId="69703F62" w14:textId="77777777" w:rsidR="00CE7F2E" w:rsidRPr="00484FB0" w:rsidRDefault="00CE7F2E" w:rsidP="008B0ADB">
      <w:pPr>
        <w:pStyle w:val="a9"/>
      </w:pPr>
    </w:p>
    <w:p w14:paraId="072D0658" w14:textId="38037CBA" w:rsidR="008B0ADB" w:rsidRPr="00484FB0" w:rsidRDefault="008B0ADB" w:rsidP="008B0ADB">
      <w:pPr>
        <w:pStyle w:val="a9"/>
      </w:pPr>
    </w:p>
    <w:p w14:paraId="4565B301" w14:textId="77777777" w:rsidR="00365770" w:rsidRPr="00484FB0" w:rsidRDefault="00365770" w:rsidP="00724ACE">
      <w:pPr>
        <w:pStyle w:val="a9"/>
        <w:ind w:firstLine="0"/>
      </w:pPr>
    </w:p>
    <w:p w14:paraId="3242A600" w14:textId="77777777" w:rsidR="005C5152" w:rsidRDefault="00760630" w:rsidP="00385EA5">
      <w:pPr>
        <w:pStyle w:val="1"/>
        <w:numPr>
          <w:ilvl w:val="0"/>
          <w:numId w:val="0"/>
        </w:numPr>
        <w:ind w:left="851"/>
      </w:pPr>
      <w:bookmarkStart w:id="29" w:name="_Toc247031806"/>
      <w:bookmarkStart w:id="30" w:name="_Toc27312763"/>
      <w:bookmarkStart w:id="31" w:name="_Toc33705297"/>
      <w:bookmarkStart w:id="32" w:name="_Toc33705302"/>
      <w:bookmarkStart w:id="33" w:name="_Toc33705340"/>
      <w:bookmarkStart w:id="34" w:name="_Toc67753631"/>
      <w:r>
        <w:lastRenderedPageBreak/>
        <w:t>Список л</w:t>
      </w:r>
      <w:r w:rsidR="005C5152">
        <w:t>итератур</w:t>
      </w:r>
      <w:r>
        <w:t>ы</w:t>
      </w:r>
      <w:bookmarkEnd w:id="29"/>
      <w:bookmarkEnd w:id="30"/>
      <w:bookmarkEnd w:id="31"/>
      <w:bookmarkEnd w:id="32"/>
      <w:bookmarkEnd w:id="33"/>
      <w:bookmarkEnd w:id="34"/>
    </w:p>
    <w:p w14:paraId="1F07126F" w14:textId="63F3D613" w:rsidR="0035244C" w:rsidRDefault="0035244C" w:rsidP="00E06122">
      <w:pPr>
        <w:pStyle w:val="a"/>
        <w:spacing w:line="360" w:lineRule="auto"/>
      </w:pPr>
      <w:r>
        <w:t xml:space="preserve">Александров </w:t>
      </w:r>
      <w:proofErr w:type="gramStart"/>
      <w:r>
        <w:t>А.В.</w:t>
      </w:r>
      <w:proofErr w:type="gramEnd"/>
      <w:r>
        <w:t xml:space="preserve">, Потапов В.Д., Державин Б.П. Сопротивление </w:t>
      </w:r>
      <w:r w:rsidR="00494952">
        <w:t xml:space="preserve">материалов: Учеб. Для вузов. – М.: </w:t>
      </w:r>
      <w:proofErr w:type="spellStart"/>
      <w:r w:rsidR="00494952">
        <w:t>Высш</w:t>
      </w:r>
      <w:proofErr w:type="spellEnd"/>
      <w:r w:rsidR="00494952">
        <w:t xml:space="preserve">. </w:t>
      </w:r>
      <w:proofErr w:type="spellStart"/>
      <w:r w:rsidR="00494952">
        <w:t>шк</w:t>
      </w:r>
      <w:proofErr w:type="spellEnd"/>
      <w:r w:rsidR="00494952">
        <w:t>., 2001 – 560 с.</w:t>
      </w:r>
    </w:p>
    <w:p w14:paraId="1C68837A" w14:textId="06B63B20" w:rsidR="00494952" w:rsidRDefault="00B656D3" w:rsidP="00E06122">
      <w:pPr>
        <w:pStyle w:val="a"/>
        <w:spacing w:line="360" w:lineRule="auto"/>
      </w:pPr>
      <w:proofErr w:type="spellStart"/>
      <w:r>
        <w:t>Дарков</w:t>
      </w:r>
      <w:proofErr w:type="spellEnd"/>
      <w:r>
        <w:t xml:space="preserve"> А.В., </w:t>
      </w:r>
      <w:proofErr w:type="spellStart"/>
      <w:r>
        <w:t>Шпиро</w:t>
      </w:r>
      <w:proofErr w:type="spellEnd"/>
      <w:r>
        <w:t xml:space="preserve"> Г.С. Сопротивление материалов:</w:t>
      </w:r>
      <w:r w:rsidRPr="00B656D3">
        <w:t xml:space="preserve"> </w:t>
      </w:r>
      <w:r>
        <w:t xml:space="preserve">Учеб. </w:t>
      </w:r>
      <w:r w:rsidR="000D66BB">
        <w:t>д</w:t>
      </w:r>
      <w:r>
        <w:t xml:space="preserve">ля вузов. – М.: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1989 – 624 с.</w:t>
      </w:r>
    </w:p>
    <w:p w14:paraId="3B444E6D" w14:textId="5EA54E75" w:rsidR="00F379AD" w:rsidRDefault="00F379AD" w:rsidP="00F379AD">
      <w:pPr>
        <w:pStyle w:val="a"/>
        <w:spacing w:line="360" w:lineRule="auto"/>
      </w:pPr>
      <w:r>
        <w:t xml:space="preserve">Сопротивление материалов с основами теории упругости и пластичности: Учеб. </w:t>
      </w:r>
      <w:r w:rsidR="000D66BB">
        <w:t>д</w:t>
      </w:r>
      <w:r>
        <w:t>ля вузов</w:t>
      </w:r>
      <w:r w:rsidR="00803C3A">
        <w:t xml:space="preserve">/под ред. Г.С. Варданяна </w:t>
      </w:r>
      <w:r>
        <w:t xml:space="preserve">– М.: </w:t>
      </w:r>
      <w:proofErr w:type="spellStart"/>
      <w:r w:rsidR="00803C3A">
        <w:t>Издв</w:t>
      </w:r>
      <w:proofErr w:type="spellEnd"/>
      <w:r w:rsidR="00803C3A">
        <w:t>-во АСВ,</w:t>
      </w:r>
      <w:r>
        <w:t xml:space="preserve"> </w:t>
      </w:r>
      <w:r w:rsidR="00803C3A">
        <w:t>1995</w:t>
      </w:r>
      <w:r>
        <w:t xml:space="preserve"> – 56</w:t>
      </w:r>
      <w:r w:rsidR="00803C3A">
        <w:t>8</w:t>
      </w:r>
      <w:r>
        <w:t xml:space="preserve"> с.</w:t>
      </w:r>
    </w:p>
    <w:p w14:paraId="30F0B45E" w14:textId="35C88ACC" w:rsidR="00F379AD" w:rsidRDefault="000D66BB" w:rsidP="00E06122">
      <w:pPr>
        <w:pStyle w:val="a"/>
        <w:spacing w:line="360" w:lineRule="auto"/>
      </w:pPr>
      <w:r>
        <w:t xml:space="preserve">Сопротивление материалов: Учеб. для вузов/под ред. </w:t>
      </w:r>
      <w:proofErr w:type="gramStart"/>
      <w:r>
        <w:t>Г.С.</w:t>
      </w:r>
      <w:proofErr w:type="gramEnd"/>
      <w:r>
        <w:t xml:space="preserve"> </w:t>
      </w:r>
      <w:r w:rsidR="009301D0">
        <w:t>Писаренко</w:t>
      </w:r>
      <w:r>
        <w:t xml:space="preserve"> – </w:t>
      </w:r>
      <w:r w:rsidR="009301D0">
        <w:t>Киев</w:t>
      </w:r>
      <w:r>
        <w:t>:</w:t>
      </w:r>
      <w:r w:rsidR="009301D0">
        <w:t xml:space="preserve"> </w:t>
      </w:r>
      <w:proofErr w:type="spellStart"/>
      <w:r w:rsidR="009301D0">
        <w:t>Высш</w:t>
      </w:r>
      <w:proofErr w:type="spellEnd"/>
      <w:r w:rsidR="009301D0">
        <w:t xml:space="preserve">. </w:t>
      </w:r>
      <w:proofErr w:type="spellStart"/>
      <w:r w:rsidR="009301D0">
        <w:t>шк</w:t>
      </w:r>
      <w:proofErr w:type="spellEnd"/>
      <w:r>
        <w:t>, 19</w:t>
      </w:r>
      <w:r w:rsidR="009301D0">
        <w:t>86</w:t>
      </w:r>
      <w:r>
        <w:t xml:space="preserve"> – </w:t>
      </w:r>
      <w:r w:rsidR="009301D0">
        <w:t>736</w:t>
      </w:r>
      <w:r>
        <w:t xml:space="preserve"> с</w:t>
      </w:r>
      <w:r w:rsidR="009301D0">
        <w:t>.</w:t>
      </w:r>
    </w:p>
    <w:p w14:paraId="69817538" w14:textId="1040AB0F" w:rsidR="00523883" w:rsidRDefault="00523883" w:rsidP="00E06122">
      <w:pPr>
        <w:pStyle w:val="a"/>
        <w:spacing w:line="360" w:lineRule="auto"/>
      </w:pPr>
      <w:r>
        <w:t xml:space="preserve">Писаренко </w:t>
      </w:r>
      <w:proofErr w:type="gramStart"/>
      <w:r>
        <w:t>Г.С.</w:t>
      </w:r>
      <w:proofErr w:type="gramEnd"/>
      <w:r w:rsidR="004050C9">
        <w:t xml:space="preserve">, Яковлев А.П., Матвеев В.В. Справочник по сопротивлению материалов </w:t>
      </w:r>
      <w:r w:rsidR="0009524D">
        <w:t>–</w:t>
      </w:r>
      <w:r w:rsidR="004050C9">
        <w:t xml:space="preserve"> Киев</w:t>
      </w:r>
      <w:r w:rsidR="0009524D">
        <w:t>: Наук. Думка, 1988. – 736с.</w:t>
      </w:r>
    </w:p>
    <w:p w14:paraId="19441CC9" w14:textId="0FF2DCC2" w:rsidR="00B53188" w:rsidRPr="00C865C7" w:rsidRDefault="00B53188" w:rsidP="00B53188">
      <w:pPr>
        <w:pStyle w:val="a"/>
        <w:numPr>
          <w:ilvl w:val="0"/>
          <w:numId w:val="0"/>
        </w:numPr>
        <w:spacing w:line="360" w:lineRule="auto"/>
      </w:pPr>
    </w:p>
    <w:sectPr w:rsidR="00B53188" w:rsidRPr="00C865C7" w:rsidSect="007866D3">
      <w:footerReference w:type="default" r:id="rId28"/>
      <w:pgSz w:w="11906" w:h="16838"/>
      <w:pgMar w:top="851" w:right="73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08965" w14:textId="77777777" w:rsidR="00B3676C" w:rsidRDefault="00B3676C">
      <w:r>
        <w:separator/>
      </w:r>
    </w:p>
  </w:endnote>
  <w:endnote w:type="continuationSeparator" w:id="0">
    <w:p w14:paraId="3B7F1208" w14:textId="77777777" w:rsidR="00B3676C" w:rsidRDefault="00B36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C8748" w14:textId="77777777" w:rsidR="00C630C8" w:rsidRDefault="00C630C8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6</w:t>
    </w:r>
    <w:r>
      <w:fldChar w:fldCharType="end"/>
    </w:r>
  </w:p>
  <w:p w14:paraId="305EC182" w14:textId="77777777" w:rsidR="00C630C8" w:rsidRDefault="00C630C8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80BF" w14:textId="77777777" w:rsidR="00C630C8" w:rsidRPr="007866D3" w:rsidRDefault="00C630C8" w:rsidP="007866D3">
    <w:pPr>
      <w:framePr w:w="951" w:h="275" w:hRule="exact" w:wrap="around" w:vAnchor="text" w:hAnchor="page" w:x="9638" w:y="-498"/>
      <w:jc w:val="center"/>
      <w:rPr>
        <w:sz w:val="22"/>
      </w:rPr>
    </w:pPr>
    <w:r w:rsidRPr="007866D3">
      <w:rPr>
        <w:szCs w:val="28"/>
      </w:rPr>
      <w:fldChar w:fldCharType="begin"/>
    </w:r>
    <w:r w:rsidRPr="007866D3">
      <w:rPr>
        <w:szCs w:val="28"/>
      </w:rPr>
      <w:instrText xml:space="preserve"> PAGE  \* Arabic  \* MERGEFORMAT </w:instrText>
    </w:r>
    <w:r w:rsidRPr="007866D3">
      <w:rPr>
        <w:szCs w:val="28"/>
      </w:rPr>
      <w:fldChar w:fldCharType="separate"/>
    </w:r>
    <w:r>
      <w:rPr>
        <w:noProof/>
        <w:szCs w:val="28"/>
      </w:rPr>
      <w:t>2</w:t>
    </w:r>
    <w:r w:rsidRPr="007866D3">
      <w:rPr>
        <w:szCs w:val="28"/>
      </w:rPr>
      <w:fldChar w:fldCharType="end"/>
    </w:r>
  </w:p>
  <w:p w14:paraId="7A531240" w14:textId="5827A380" w:rsidR="00C630C8" w:rsidRPr="002D2620" w:rsidRDefault="00C630C8" w:rsidP="002D2620">
    <w:pPr>
      <w:framePr w:w="6703" w:h="750" w:hRule="exact" w:wrap="around" w:vAnchor="text" w:hAnchor="page" w:x="4861" w:y="-1566"/>
      <w:spacing w:before="120"/>
      <w:jc w:val="center"/>
      <w:rPr>
        <w:rFonts w:ascii="Arial" w:hAnsi="Arial" w:cs="Arial"/>
        <w:sz w:val="44"/>
        <w:szCs w:val="44"/>
      </w:rPr>
    </w:pPr>
    <w:r w:rsidRPr="00CD30A6">
      <w:rPr>
        <w:rFonts w:ascii="Arial" w:hAnsi="Arial" w:cs="Arial"/>
        <w:color w:val="000000"/>
        <w:sz w:val="44"/>
        <w:szCs w:val="44"/>
      </w:rPr>
      <w:t>1306.5</w:t>
    </w:r>
    <w:r>
      <w:rPr>
        <w:rFonts w:ascii="Arial" w:hAnsi="Arial" w:cs="Arial"/>
        <w:color w:val="000000"/>
        <w:sz w:val="44"/>
        <w:szCs w:val="44"/>
      </w:rPr>
      <w:t>58</w:t>
    </w:r>
    <w:r w:rsidR="00F11B60">
      <w:rPr>
        <w:rFonts w:ascii="Arial" w:hAnsi="Arial" w:cs="Arial"/>
        <w:color w:val="000000"/>
        <w:sz w:val="44"/>
        <w:szCs w:val="44"/>
      </w:rPr>
      <w:t>4</w:t>
    </w:r>
    <w:r>
      <w:rPr>
        <w:rFonts w:ascii="Arial" w:hAnsi="Arial" w:cs="Arial"/>
        <w:color w:val="000000"/>
        <w:sz w:val="44"/>
        <w:szCs w:val="44"/>
      </w:rPr>
      <w:t>08</w:t>
    </w:r>
    <w:r w:rsidRPr="00CD30A6">
      <w:rPr>
        <w:rFonts w:ascii="Arial" w:hAnsi="Arial" w:cs="Arial"/>
        <w:color w:val="000000"/>
        <w:sz w:val="44"/>
        <w:szCs w:val="44"/>
      </w:rPr>
      <w:t>.000</w:t>
    </w:r>
    <w:r w:rsidRPr="002D2620">
      <w:rPr>
        <w:rFonts w:ascii="Arial" w:hAnsi="Arial" w:cs="Arial"/>
        <w:sz w:val="44"/>
        <w:szCs w:val="44"/>
      </w:rPr>
      <w:t xml:space="preserve"> ПЗ</w:t>
    </w:r>
  </w:p>
  <w:p w14:paraId="5FF00C8C" w14:textId="150CCDDE" w:rsidR="00C630C8" w:rsidRPr="002569EC" w:rsidRDefault="00C630C8" w:rsidP="002D2620">
    <w:pPr>
      <w:framePr w:w="2749" w:h="541" w:hRule="exact" w:wrap="around" w:vAnchor="text" w:hAnchor="page" w:x="8803" w:y="-84"/>
      <w:spacing w:before="120"/>
      <w:jc w:val="center"/>
      <w:rPr>
        <w:rFonts w:ascii="Arial" w:hAnsi="Arial" w:cs="Arial"/>
        <w:i/>
        <w:color w:val="FF0000"/>
        <w:sz w:val="28"/>
        <w:szCs w:val="44"/>
      </w:rPr>
    </w:pPr>
    <w:r w:rsidRPr="002D2620">
      <w:rPr>
        <w:rFonts w:ascii="Arial" w:hAnsi="Arial" w:cs="Arial"/>
        <w:i/>
        <w:sz w:val="28"/>
        <w:szCs w:val="44"/>
      </w:rPr>
      <w:t xml:space="preserve">УГАТУ </w:t>
    </w:r>
    <w:r w:rsidRPr="004E0881">
      <w:rPr>
        <w:rFonts w:ascii="Arial" w:hAnsi="Arial" w:cs="Arial"/>
        <w:i/>
        <w:sz w:val="28"/>
        <w:szCs w:val="44"/>
      </w:rPr>
      <w:t>СТС-40</w:t>
    </w:r>
    <w:r w:rsidR="00CE2DFD">
      <w:rPr>
        <w:rFonts w:ascii="Arial" w:hAnsi="Arial" w:cs="Arial"/>
        <w:i/>
        <w:sz w:val="28"/>
        <w:szCs w:val="44"/>
      </w:rPr>
      <w:t>7</w:t>
    </w:r>
  </w:p>
  <w:p w14:paraId="171E34E6" w14:textId="51429D2B" w:rsidR="00C630C8" w:rsidRPr="004E0881" w:rsidRDefault="00C630C8" w:rsidP="004E0881">
    <w:pPr>
      <w:framePr w:w="3811" w:h="1309" w:hRule="exact" w:wrap="around" w:vAnchor="text" w:hAnchor="page" w:x="4897" w:y="-726"/>
      <w:spacing w:before="120"/>
      <w:jc w:val="center"/>
      <w:rPr>
        <w:rFonts w:ascii="Arial" w:hAnsi="Arial" w:cs="Arial"/>
        <w:i/>
        <w:sz w:val="22"/>
        <w:szCs w:val="44"/>
      </w:rPr>
    </w:pPr>
    <w:r w:rsidRPr="004E0881">
      <w:rPr>
        <w:rFonts w:ascii="Arial" w:hAnsi="Arial" w:cs="Arial"/>
        <w:b/>
        <w:i/>
        <w:sz w:val="22"/>
        <w:szCs w:val="44"/>
      </w:rPr>
      <w:t>Лабораторная работа №</w:t>
    </w:r>
    <w:r w:rsidR="00F11B60">
      <w:rPr>
        <w:rFonts w:ascii="Arial" w:hAnsi="Arial" w:cs="Arial"/>
        <w:b/>
        <w:i/>
        <w:sz w:val="22"/>
        <w:szCs w:val="44"/>
      </w:rPr>
      <w:t>4</w:t>
    </w:r>
    <w:r w:rsidRPr="004E0881">
      <w:rPr>
        <w:rFonts w:ascii="Arial" w:hAnsi="Arial" w:cs="Arial"/>
        <w:b/>
        <w:i/>
        <w:sz w:val="22"/>
        <w:szCs w:val="44"/>
      </w:rPr>
      <w:br/>
    </w:r>
    <w:r w:rsidRPr="004E0881">
      <w:rPr>
        <w:rFonts w:ascii="Arial" w:hAnsi="Arial" w:cs="Arial"/>
        <w:i/>
        <w:sz w:val="22"/>
        <w:szCs w:val="44"/>
      </w:rPr>
      <w:t>«</w:t>
    </w:r>
    <w:r>
      <w:rPr>
        <w:rFonts w:ascii="Arial" w:hAnsi="Arial" w:cs="Arial"/>
        <w:i/>
        <w:sz w:val="22"/>
        <w:szCs w:val="44"/>
      </w:rPr>
      <w:t>Расчет деталей на срез и смятие</w:t>
    </w:r>
    <w:r w:rsidRPr="004E0881">
      <w:rPr>
        <w:rFonts w:ascii="Arial" w:hAnsi="Arial" w:cs="Arial"/>
        <w:i/>
        <w:sz w:val="22"/>
        <w:szCs w:val="44"/>
      </w:rPr>
      <w:t>»</w:t>
    </w:r>
  </w:p>
  <w:p w14:paraId="7CE00D74" w14:textId="65BF69D1" w:rsidR="00C630C8" w:rsidRPr="00CD30A6" w:rsidRDefault="00CE2DFD" w:rsidP="002D2620">
    <w:pPr>
      <w:framePr w:w="2086" w:h="255" w:hRule="exact" w:wrap="around" w:vAnchor="text" w:hAnchor="page" w:x="2144" w:y="-761"/>
      <w:spacing w:before="60"/>
      <w:rPr>
        <w:rFonts w:ascii="Arial" w:hAnsi="Arial" w:cs="Arial"/>
        <w:i/>
        <w:color w:val="000000"/>
        <w:sz w:val="14"/>
        <w:szCs w:val="20"/>
      </w:rPr>
    </w:pPr>
    <w:r>
      <w:rPr>
        <w:rFonts w:ascii="Arial" w:hAnsi="Arial" w:cs="Arial"/>
        <w:i/>
        <w:color w:val="000000"/>
        <w:sz w:val="14"/>
        <w:szCs w:val="20"/>
      </w:rPr>
      <w:t>Гараев Д</w:t>
    </w:r>
    <w:r w:rsidR="00C630C8">
      <w:rPr>
        <w:rFonts w:ascii="Arial" w:hAnsi="Arial" w:cs="Arial"/>
        <w:i/>
        <w:color w:val="000000"/>
        <w:sz w:val="14"/>
        <w:szCs w:val="20"/>
      </w:rPr>
      <w:t>.</w:t>
    </w:r>
    <w:r>
      <w:rPr>
        <w:rFonts w:ascii="Arial" w:hAnsi="Arial" w:cs="Arial"/>
        <w:i/>
        <w:color w:val="000000"/>
        <w:sz w:val="14"/>
        <w:szCs w:val="20"/>
      </w:rPr>
      <w:t xml:space="preserve"> Н.</w:t>
    </w:r>
  </w:p>
  <w:p w14:paraId="3A711A4B" w14:textId="77777777" w:rsidR="00C630C8" w:rsidRPr="00CD30A6" w:rsidRDefault="00C630C8" w:rsidP="002D2620">
    <w:pPr>
      <w:framePr w:w="2086" w:h="255" w:hRule="exact" w:wrap="around" w:vAnchor="text" w:hAnchor="page" w:x="2149" w:y="-479"/>
      <w:spacing w:before="60"/>
      <w:rPr>
        <w:rFonts w:ascii="Arial" w:hAnsi="Arial" w:cs="Arial"/>
        <w:i/>
        <w:color w:val="000000"/>
        <w:sz w:val="14"/>
        <w:szCs w:val="20"/>
      </w:rPr>
    </w:pPr>
    <w:r w:rsidRPr="00CD30A6">
      <w:rPr>
        <w:rFonts w:ascii="Arial" w:hAnsi="Arial" w:cs="Arial"/>
        <w:i/>
        <w:color w:val="000000"/>
        <w:sz w:val="14"/>
        <w:szCs w:val="20"/>
      </w:rPr>
      <w:t>Минасов Ш. М.</w:t>
    </w:r>
  </w:p>
  <w:p w14:paraId="200A9287" w14:textId="77777777" w:rsidR="00C630C8" w:rsidRPr="007866D3" w:rsidRDefault="0081155D" w:rsidP="007866D3">
    <w:pPr>
      <w:framePr w:w="1009" w:h="257" w:hRule="exact" w:wrap="around" w:vAnchor="text" w:hAnchor="page" w:x="10595" w:y="-507"/>
      <w:jc w:val="center"/>
    </w:pPr>
    <w:fldSimple w:instr=" NUMPAGES   \* MERGEFORMAT ">
      <w:r w:rsidR="00C630C8">
        <w:rPr>
          <w:noProof/>
        </w:rPr>
        <w:t>8</w:t>
      </w:r>
    </w:fldSimple>
  </w:p>
  <w:p w14:paraId="50A4125E" w14:textId="7BDA818A" w:rsidR="00C630C8" w:rsidRDefault="00C630C8">
    <w:pPr>
      <w:ind w:right="360"/>
    </w:pPr>
    <w:r>
      <w:rPr>
        <w:noProof/>
      </w:rPr>
      <w:drawing>
        <wp:anchor distT="0" distB="0" distL="114300" distR="114300" simplePos="0" relativeHeight="251658752" behindDoc="1" locked="0" layoutInCell="1" allowOverlap="1" wp14:anchorId="042A242F" wp14:editId="5D720FF1">
          <wp:simplePos x="0" y="0"/>
          <wp:positionH relativeFrom="page">
            <wp:posOffset>719455</wp:posOffset>
          </wp:positionH>
          <wp:positionV relativeFrom="page">
            <wp:posOffset>9017000</wp:posOffset>
          </wp:positionV>
          <wp:extent cx="6659880" cy="1475740"/>
          <wp:effectExtent l="0" t="0" r="0" b="0"/>
          <wp:wrapNone/>
          <wp:docPr id="341" name="Рисунок 3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1475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0DEDB" w14:textId="77777777" w:rsidR="00C630C8" w:rsidRDefault="00C630C8" w:rsidP="005B140E">
    <w:pPr>
      <w:framePr w:w="669" w:wrap="around" w:vAnchor="text" w:hAnchor="page" w:x="10968" w:y="276"/>
      <w:jc w:val="center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DD25286" w14:textId="601B3B3B" w:rsidR="00C630C8" w:rsidRPr="004E0881" w:rsidRDefault="00C630C8" w:rsidP="00353FA7">
    <w:pPr>
      <w:framePr w:w="6703" w:h="750" w:hRule="exact" w:wrap="around" w:vAnchor="text" w:hAnchor="page" w:x="4861" w:y="-171"/>
      <w:spacing w:before="120"/>
      <w:jc w:val="center"/>
      <w:rPr>
        <w:rFonts w:ascii="Arial" w:hAnsi="Arial" w:cs="Arial"/>
        <w:sz w:val="44"/>
        <w:szCs w:val="44"/>
      </w:rPr>
    </w:pPr>
    <w:r w:rsidRPr="004E0881">
      <w:rPr>
        <w:rFonts w:ascii="Arial" w:hAnsi="Arial" w:cs="Arial"/>
        <w:sz w:val="44"/>
        <w:szCs w:val="44"/>
      </w:rPr>
      <w:t>1306.5</w:t>
    </w:r>
    <w:r>
      <w:rPr>
        <w:rFonts w:ascii="Arial" w:hAnsi="Arial" w:cs="Arial"/>
        <w:sz w:val="44"/>
        <w:szCs w:val="44"/>
      </w:rPr>
      <w:t>58</w:t>
    </w:r>
    <w:r w:rsidR="00F11B60">
      <w:rPr>
        <w:rFonts w:ascii="Arial" w:hAnsi="Arial" w:cs="Arial"/>
        <w:sz w:val="44"/>
        <w:szCs w:val="44"/>
      </w:rPr>
      <w:t>4</w:t>
    </w:r>
    <w:r>
      <w:rPr>
        <w:rFonts w:ascii="Arial" w:hAnsi="Arial" w:cs="Arial"/>
        <w:sz w:val="44"/>
        <w:szCs w:val="44"/>
      </w:rPr>
      <w:t>08</w:t>
    </w:r>
    <w:r w:rsidRPr="004E0881">
      <w:rPr>
        <w:rFonts w:ascii="Arial" w:hAnsi="Arial" w:cs="Arial"/>
        <w:sz w:val="44"/>
        <w:szCs w:val="44"/>
      </w:rPr>
      <w:t>.000 ПЗ</w:t>
    </w:r>
  </w:p>
  <w:p w14:paraId="48B4A5C9" w14:textId="7E8ACE33" w:rsidR="00C630C8" w:rsidRDefault="00C630C8">
    <w:pPr>
      <w:ind w:right="360"/>
    </w:pPr>
    <w:r>
      <w:rPr>
        <w:noProof/>
      </w:rPr>
      <w:drawing>
        <wp:anchor distT="0" distB="0" distL="114300" distR="114300" simplePos="0" relativeHeight="251657728" behindDoc="1" locked="0" layoutInCell="1" allowOverlap="0" wp14:anchorId="1EC74A67" wp14:editId="617FCA90">
          <wp:simplePos x="0" y="0"/>
          <wp:positionH relativeFrom="page">
            <wp:posOffset>720090</wp:posOffset>
          </wp:positionH>
          <wp:positionV relativeFrom="page">
            <wp:posOffset>9907270</wp:posOffset>
          </wp:positionV>
          <wp:extent cx="6659880" cy="584200"/>
          <wp:effectExtent l="0" t="0" r="0" b="0"/>
          <wp:wrapNone/>
          <wp:docPr id="337" name="Рисунок 3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584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77BF3" w14:textId="77777777" w:rsidR="00B3676C" w:rsidRDefault="00B3676C">
      <w:r>
        <w:separator/>
      </w:r>
    </w:p>
  </w:footnote>
  <w:footnote w:type="continuationSeparator" w:id="0">
    <w:p w14:paraId="02AF4D07" w14:textId="77777777" w:rsidR="00B3676C" w:rsidRDefault="00B36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76DE3" w14:textId="0764F5E1" w:rsidR="00C630C8" w:rsidRDefault="00C630C8">
    <w:pPr>
      <w:pStyle w:val="af5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AF56B83" wp14:editId="6B5DC53F">
          <wp:simplePos x="0" y="0"/>
          <wp:positionH relativeFrom="page">
            <wp:posOffset>720090</wp:posOffset>
          </wp:positionH>
          <wp:positionV relativeFrom="page">
            <wp:posOffset>186690</wp:posOffset>
          </wp:positionV>
          <wp:extent cx="6664325" cy="10307320"/>
          <wp:effectExtent l="0" t="0" r="0" b="0"/>
          <wp:wrapNone/>
          <wp:docPr id="338" name="Рисунок 3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4325" cy="10307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D962" w14:textId="77777777" w:rsidR="00C630C8" w:rsidRPr="00264E30" w:rsidRDefault="00C630C8" w:rsidP="00264E30">
    <w:pPr>
      <w:ind w:left="-180" w:right="21"/>
      <w:jc w:val="right"/>
      <w:rPr>
        <w:bCs/>
      </w:rPr>
    </w:pPr>
    <w:r w:rsidRPr="00264E30">
      <w:rPr>
        <w:bCs/>
      </w:rPr>
      <w:t>Ф. 4.1.2.</w:t>
    </w:r>
  </w:p>
  <w:p w14:paraId="5DFD3D19" w14:textId="77777777" w:rsidR="00C630C8" w:rsidRPr="00264E30" w:rsidRDefault="00C630C8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Федеральное государственное бюджетное образовательное учреждение</w:t>
    </w:r>
    <w:r w:rsidRPr="00264E30">
      <w:rPr>
        <w:b/>
        <w:bCs/>
        <w:sz w:val="28"/>
        <w:szCs w:val="28"/>
      </w:rPr>
      <w:br/>
      <w:t>высшего образования</w:t>
    </w:r>
  </w:p>
  <w:p w14:paraId="571DC046" w14:textId="77777777" w:rsidR="00C630C8" w:rsidRPr="00264E30" w:rsidRDefault="00C630C8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«Уфимский государственный авиационный технический университет»</w:t>
    </w:r>
    <w:r w:rsidRPr="00264E30">
      <w:rPr>
        <w:b/>
        <w:bCs/>
        <w:sz w:val="28"/>
        <w:szCs w:val="28"/>
      </w:rPr>
      <w:br/>
    </w:r>
  </w:p>
  <w:p w14:paraId="2B660F41" w14:textId="77777777" w:rsidR="00C630C8" w:rsidRPr="00264E30" w:rsidRDefault="00C630C8">
    <w:pPr>
      <w:pStyle w:val="af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410C"/>
    <w:multiLevelType w:val="hybridMultilevel"/>
    <w:tmpl w:val="6CAA1A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1A318F"/>
    <w:multiLevelType w:val="multilevel"/>
    <w:tmpl w:val="6112736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" w15:restartNumberingAfterBreak="0">
    <w:nsid w:val="06EE01A3"/>
    <w:multiLevelType w:val="multilevel"/>
    <w:tmpl w:val="6084180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84D1119"/>
    <w:multiLevelType w:val="multilevel"/>
    <w:tmpl w:val="D160E5E8"/>
    <w:lvl w:ilvl="0">
      <w:start w:val="1"/>
      <w:numFmt w:val="decimal"/>
      <w:lvlText w:val="%1"/>
      <w:lvlJc w:val="left"/>
      <w:pPr>
        <w:tabs>
          <w:tab w:val="num" w:pos="1112"/>
        </w:tabs>
        <w:ind w:left="1112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5" w15:restartNumberingAfterBreak="0">
    <w:nsid w:val="09E13EA4"/>
    <w:multiLevelType w:val="hybridMultilevel"/>
    <w:tmpl w:val="D15AEE2C"/>
    <w:lvl w:ilvl="0" w:tplc="2600115C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60DF6"/>
    <w:multiLevelType w:val="multilevel"/>
    <w:tmpl w:val="32683BD2"/>
    <w:lvl w:ilvl="0">
      <w:start w:val="1"/>
      <w:numFmt w:val="decimal"/>
      <w:lvlText w:val="Рисунок %1 – "/>
      <w:lvlJc w:val="left"/>
      <w:pPr>
        <w:tabs>
          <w:tab w:val="num" w:pos="-3168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5B5925"/>
    <w:multiLevelType w:val="multilevel"/>
    <w:tmpl w:val="B6C63A9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8" w15:restartNumberingAfterBreak="0">
    <w:nsid w:val="162A7D20"/>
    <w:multiLevelType w:val="multilevel"/>
    <w:tmpl w:val="D506C16A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9" w15:restartNumberingAfterBreak="0">
    <w:nsid w:val="178C02EC"/>
    <w:multiLevelType w:val="multilevel"/>
    <w:tmpl w:val="D2CC8922"/>
    <w:lvl w:ilvl="0">
      <w:start w:val="1"/>
      <w:numFmt w:val="decimal"/>
      <w:lvlText w:val="Рисунок %1 – "/>
      <w:lvlJc w:val="left"/>
      <w:pPr>
        <w:tabs>
          <w:tab w:val="num" w:pos="57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D53FA7"/>
    <w:multiLevelType w:val="multilevel"/>
    <w:tmpl w:val="29AE762A"/>
    <w:lvl w:ilvl="0">
      <w:start w:val="1"/>
      <w:numFmt w:val="decimal"/>
      <w:pStyle w:val="a0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C991857"/>
    <w:multiLevelType w:val="hybridMultilevel"/>
    <w:tmpl w:val="D9DC88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6F270A"/>
    <w:multiLevelType w:val="multilevel"/>
    <w:tmpl w:val="9910A8D6"/>
    <w:lvl w:ilvl="0">
      <w:start w:val="1"/>
      <w:numFmt w:val="russianLower"/>
      <w:pStyle w:val="a1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2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3" w15:restartNumberingAfterBreak="0">
    <w:nsid w:val="2ED14BEE"/>
    <w:multiLevelType w:val="multilevel"/>
    <w:tmpl w:val="44468806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4" w15:restartNumberingAfterBreak="0">
    <w:nsid w:val="30986597"/>
    <w:multiLevelType w:val="multilevel"/>
    <w:tmpl w:val="9D3C8950"/>
    <w:lvl w:ilvl="0">
      <w:start w:val="1"/>
      <w:numFmt w:val="decimal"/>
      <w:lvlText w:val="Рисунок %1 – "/>
      <w:lvlJc w:val="left"/>
      <w:pPr>
        <w:tabs>
          <w:tab w:val="num" w:pos="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9842A7"/>
    <w:multiLevelType w:val="multilevel"/>
    <w:tmpl w:val="73A61422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none"/>
      <w:lvlText w:val="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16" w15:restartNumberingAfterBreak="0">
    <w:nsid w:val="394E165F"/>
    <w:multiLevelType w:val="multilevel"/>
    <w:tmpl w:val="B616EA86"/>
    <w:lvl w:ilvl="0">
      <w:start w:val="1"/>
      <w:numFmt w:val="decimal"/>
      <w:lvlText w:val="Таблица %1 – "/>
      <w:lvlJc w:val="left"/>
      <w:pPr>
        <w:tabs>
          <w:tab w:val="num" w:pos="-31680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9CC0BDA"/>
    <w:multiLevelType w:val="multilevel"/>
    <w:tmpl w:val="204078E2"/>
    <w:lvl w:ilvl="0">
      <w:start w:val="1"/>
      <w:numFmt w:val="decimal"/>
      <w:lvlText w:val="%1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8" w15:restartNumberingAfterBreak="0">
    <w:nsid w:val="3DC501EB"/>
    <w:multiLevelType w:val="hybridMultilevel"/>
    <w:tmpl w:val="8BAE11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B95E42"/>
    <w:multiLevelType w:val="multilevel"/>
    <w:tmpl w:val="B3D8FD7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66B3632"/>
    <w:multiLevelType w:val="multilevel"/>
    <w:tmpl w:val="3294A7A4"/>
    <w:lvl w:ilvl="0">
      <w:start w:val="1"/>
      <w:numFmt w:val="decimal"/>
      <w:suff w:val="space"/>
      <w:lvlText w:val="Таблица %1 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6CC4CF3"/>
    <w:multiLevelType w:val="multilevel"/>
    <w:tmpl w:val="B4B28724"/>
    <w:lvl w:ilvl="0">
      <w:start w:val="1"/>
      <w:numFmt w:val="decimal"/>
      <w:pStyle w:val="a3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472D518C"/>
    <w:multiLevelType w:val="multilevel"/>
    <w:tmpl w:val="4852F234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23" w15:restartNumberingAfterBreak="0">
    <w:nsid w:val="483F4F4A"/>
    <w:multiLevelType w:val="multilevel"/>
    <w:tmpl w:val="8FCABCB8"/>
    <w:lvl w:ilvl="0">
      <w:start w:val="1"/>
      <w:numFmt w:val="decimal"/>
      <w:suff w:val="space"/>
      <w:lvlText w:val="Таблица %1 –   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92D7D96"/>
    <w:multiLevelType w:val="hybridMultilevel"/>
    <w:tmpl w:val="6390F7F2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25" w15:restartNumberingAfterBreak="0">
    <w:nsid w:val="4D160E8B"/>
    <w:multiLevelType w:val="multilevel"/>
    <w:tmpl w:val="9050D156"/>
    <w:lvl w:ilvl="0">
      <w:start w:val="1"/>
      <w:numFmt w:val="decimal"/>
      <w:suff w:val="space"/>
      <w:lvlText w:val="Таблица %1 –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4FE41811"/>
    <w:multiLevelType w:val="hybridMultilevel"/>
    <w:tmpl w:val="9A8A3D24"/>
    <w:lvl w:ilvl="0" w:tplc="1B608222">
      <w:numFmt w:val="bullet"/>
      <w:pStyle w:val="a4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8E49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51DE3"/>
    <w:multiLevelType w:val="hybridMultilevel"/>
    <w:tmpl w:val="6CA8EE2C"/>
    <w:lvl w:ilvl="0" w:tplc="7174D2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21A04BF"/>
    <w:multiLevelType w:val="multilevel"/>
    <w:tmpl w:val="1F4065B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9" w15:restartNumberingAfterBreak="0">
    <w:nsid w:val="53F108CF"/>
    <w:multiLevelType w:val="multilevel"/>
    <w:tmpl w:val="3E62972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0" w15:restartNumberingAfterBreak="0">
    <w:nsid w:val="55DE66D2"/>
    <w:multiLevelType w:val="multilevel"/>
    <w:tmpl w:val="A08E1474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1" w15:restartNumberingAfterBreak="0">
    <w:nsid w:val="59067537"/>
    <w:multiLevelType w:val="multilevel"/>
    <w:tmpl w:val="E57C7E98"/>
    <w:lvl w:ilvl="0">
      <w:start w:val="1"/>
      <w:numFmt w:val="decimal"/>
      <w:lvlText w:val="%1.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2" w15:restartNumberingAfterBreak="0">
    <w:nsid w:val="5A343514"/>
    <w:multiLevelType w:val="multilevel"/>
    <w:tmpl w:val="56182CFC"/>
    <w:lvl w:ilvl="0">
      <w:start w:val="1"/>
      <w:numFmt w:val="decimal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5F947A36"/>
    <w:multiLevelType w:val="multilevel"/>
    <w:tmpl w:val="B8DC679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 w15:restartNumberingAfterBreak="0">
    <w:nsid w:val="62A358BF"/>
    <w:multiLevelType w:val="hybridMultilevel"/>
    <w:tmpl w:val="A100F0BE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5" w15:restartNumberingAfterBreak="0">
    <w:nsid w:val="642A6D57"/>
    <w:multiLevelType w:val="multilevel"/>
    <w:tmpl w:val="1BC0ED10"/>
    <w:lvl w:ilvl="0"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eastAsia="Times New Roman" w:hAnsi="Symbol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C636ED"/>
    <w:multiLevelType w:val="multilevel"/>
    <w:tmpl w:val="E5F4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777E7F"/>
    <w:multiLevelType w:val="multilevel"/>
    <w:tmpl w:val="5D76097C"/>
    <w:lvl w:ilvl="0">
      <w:start w:val="1"/>
      <w:numFmt w:val="decimal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0152364"/>
    <w:multiLevelType w:val="multilevel"/>
    <w:tmpl w:val="3ABC88D6"/>
    <w:lvl w:ilvl="0">
      <w:start w:val="1"/>
      <w:numFmt w:val="russianLower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39" w15:restartNumberingAfterBreak="0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40" w15:restartNumberingAfterBreak="0">
    <w:nsid w:val="7A387B3C"/>
    <w:multiLevelType w:val="hybridMultilevel"/>
    <w:tmpl w:val="A820657A"/>
    <w:lvl w:ilvl="0" w:tplc="A88ED3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9"/>
  </w:num>
  <w:num w:numId="2">
    <w:abstractNumId w:val="21"/>
  </w:num>
  <w:num w:numId="3">
    <w:abstractNumId w:val="26"/>
  </w:num>
  <w:num w:numId="4">
    <w:abstractNumId w:val="12"/>
  </w:num>
  <w:num w:numId="5">
    <w:abstractNumId w:val="2"/>
  </w:num>
  <w:num w:numId="6">
    <w:abstractNumId w:val="13"/>
  </w:num>
  <w:num w:numId="7">
    <w:abstractNumId w:val="31"/>
  </w:num>
  <w:num w:numId="8">
    <w:abstractNumId w:val="36"/>
  </w:num>
  <w:num w:numId="9">
    <w:abstractNumId w:val="4"/>
  </w:num>
  <w:num w:numId="10">
    <w:abstractNumId w:val="39"/>
  </w:num>
  <w:num w:numId="11">
    <w:abstractNumId w:val="39"/>
  </w:num>
  <w:num w:numId="12">
    <w:abstractNumId w:val="22"/>
  </w:num>
  <w:num w:numId="13">
    <w:abstractNumId w:val="15"/>
  </w:num>
  <w:num w:numId="14">
    <w:abstractNumId w:val="17"/>
  </w:num>
  <w:num w:numId="15">
    <w:abstractNumId w:val="8"/>
  </w:num>
  <w:num w:numId="16">
    <w:abstractNumId w:val="28"/>
  </w:num>
  <w:num w:numId="17">
    <w:abstractNumId w:val="30"/>
  </w:num>
  <w:num w:numId="18">
    <w:abstractNumId w:val="7"/>
  </w:num>
  <w:num w:numId="19">
    <w:abstractNumId w:val="5"/>
  </w:num>
  <w:num w:numId="20">
    <w:abstractNumId w:val="35"/>
  </w:num>
  <w:num w:numId="21">
    <w:abstractNumId w:val="0"/>
  </w:num>
  <w:num w:numId="22">
    <w:abstractNumId w:val="18"/>
  </w:num>
  <w:num w:numId="23">
    <w:abstractNumId w:val="24"/>
  </w:num>
  <w:num w:numId="24">
    <w:abstractNumId w:val="34"/>
  </w:num>
  <w:num w:numId="25">
    <w:abstractNumId w:val="11"/>
  </w:num>
  <w:num w:numId="26">
    <w:abstractNumId w:val="37"/>
  </w:num>
  <w:num w:numId="27">
    <w:abstractNumId w:val="20"/>
  </w:num>
  <w:num w:numId="28">
    <w:abstractNumId w:val="23"/>
  </w:num>
  <w:num w:numId="29">
    <w:abstractNumId w:val="25"/>
  </w:num>
  <w:num w:numId="30">
    <w:abstractNumId w:val="19"/>
  </w:num>
  <w:num w:numId="31">
    <w:abstractNumId w:val="33"/>
  </w:num>
  <w:num w:numId="32">
    <w:abstractNumId w:val="3"/>
  </w:num>
  <w:num w:numId="33">
    <w:abstractNumId w:val="1"/>
  </w:num>
  <w:num w:numId="34">
    <w:abstractNumId w:val="16"/>
  </w:num>
  <w:num w:numId="35">
    <w:abstractNumId w:val="10"/>
  </w:num>
  <w:num w:numId="36">
    <w:abstractNumId w:val="6"/>
  </w:num>
  <w:num w:numId="37">
    <w:abstractNumId w:val="9"/>
  </w:num>
  <w:num w:numId="38">
    <w:abstractNumId w:val="14"/>
  </w:num>
  <w:num w:numId="39">
    <w:abstractNumId w:val="29"/>
  </w:num>
  <w:num w:numId="40">
    <w:abstractNumId w:val="32"/>
  </w:num>
  <w:num w:numId="41">
    <w:abstractNumId w:val="38"/>
  </w:num>
  <w:num w:numId="42">
    <w:abstractNumId w:val="40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5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proofState w:spelling="clean"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autoFormatOverride/>
  <w:defaultTabStop w:val="709"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4C"/>
    <w:rsid w:val="0000064C"/>
    <w:rsid w:val="000016E5"/>
    <w:rsid w:val="00007415"/>
    <w:rsid w:val="000074DA"/>
    <w:rsid w:val="000216D4"/>
    <w:rsid w:val="00022CAE"/>
    <w:rsid w:val="000231AE"/>
    <w:rsid w:val="000335C3"/>
    <w:rsid w:val="0003363A"/>
    <w:rsid w:val="00040CE2"/>
    <w:rsid w:val="00042D1B"/>
    <w:rsid w:val="00042E07"/>
    <w:rsid w:val="00046B06"/>
    <w:rsid w:val="00046E78"/>
    <w:rsid w:val="000506F1"/>
    <w:rsid w:val="000601F9"/>
    <w:rsid w:val="00060226"/>
    <w:rsid w:val="000638C1"/>
    <w:rsid w:val="0006466E"/>
    <w:rsid w:val="00067A95"/>
    <w:rsid w:val="00086076"/>
    <w:rsid w:val="00086D68"/>
    <w:rsid w:val="0009524D"/>
    <w:rsid w:val="000A2F16"/>
    <w:rsid w:val="000A401E"/>
    <w:rsid w:val="000A7FC6"/>
    <w:rsid w:val="000B42D8"/>
    <w:rsid w:val="000B5F65"/>
    <w:rsid w:val="000C11C7"/>
    <w:rsid w:val="000C3C2D"/>
    <w:rsid w:val="000C50EA"/>
    <w:rsid w:val="000C5BFC"/>
    <w:rsid w:val="000C5E4C"/>
    <w:rsid w:val="000C7B3D"/>
    <w:rsid w:val="000D66BB"/>
    <w:rsid w:val="000D7A22"/>
    <w:rsid w:val="000D7F17"/>
    <w:rsid w:val="000E0F20"/>
    <w:rsid w:val="000F0F10"/>
    <w:rsid w:val="000F24B4"/>
    <w:rsid w:val="000F4578"/>
    <w:rsid w:val="000F6D83"/>
    <w:rsid w:val="00100EF6"/>
    <w:rsid w:val="0010120F"/>
    <w:rsid w:val="001036E4"/>
    <w:rsid w:val="001112BD"/>
    <w:rsid w:val="0011406F"/>
    <w:rsid w:val="001164DD"/>
    <w:rsid w:val="00116874"/>
    <w:rsid w:val="00124442"/>
    <w:rsid w:val="00125544"/>
    <w:rsid w:val="001259DA"/>
    <w:rsid w:val="00125B64"/>
    <w:rsid w:val="00133F66"/>
    <w:rsid w:val="00136D87"/>
    <w:rsid w:val="001429DE"/>
    <w:rsid w:val="00143F71"/>
    <w:rsid w:val="001448C2"/>
    <w:rsid w:val="00144F8F"/>
    <w:rsid w:val="0014794A"/>
    <w:rsid w:val="00147A6B"/>
    <w:rsid w:val="00154C22"/>
    <w:rsid w:val="00160849"/>
    <w:rsid w:val="00162D97"/>
    <w:rsid w:val="00164979"/>
    <w:rsid w:val="00166AAD"/>
    <w:rsid w:val="0017615A"/>
    <w:rsid w:val="001810D4"/>
    <w:rsid w:val="00184434"/>
    <w:rsid w:val="0019276C"/>
    <w:rsid w:val="00193DA0"/>
    <w:rsid w:val="00197915"/>
    <w:rsid w:val="00197FD1"/>
    <w:rsid w:val="001A15B4"/>
    <w:rsid w:val="001A7340"/>
    <w:rsid w:val="001B20CF"/>
    <w:rsid w:val="001C070E"/>
    <w:rsid w:val="001C2095"/>
    <w:rsid w:val="001C67BF"/>
    <w:rsid w:val="001C6CF8"/>
    <w:rsid w:val="001C7C7F"/>
    <w:rsid w:val="001D14FE"/>
    <w:rsid w:val="001D4021"/>
    <w:rsid w:val="001D65E6"/>
    <w:rsid w:val="001D7774"/>
    <w:rsid w:val="001E18BF"/>
    <w:rsid w:val="001E4E03"/>
    <w:rsid w:val="001F1280"/>
    <w:rsid w:val="001F250A"/>
    <w:rsid w:val="001F2FBB"/>
    <w:rsid w:val="001F5DBB"/>
    <w:rsid w:val="002019B9"/>
    <w:rsid w:val="002033D1"/>
    <w:rsid w:val="002038C3"/>
    <w:rsid w:val="0020681F"/>
    <w:rsid w:val="00212C17"/>
    <w:rsid w:val="0021659B"/>
    <w:rsid w:val="00216B8F"/>
    <w:rsid w:val="00220111"/>
    <w:rsid w:val="00230D7E"/>
    <w:rsid w:val="002348EF"/>
    <w:rsid w:val="00242308"/>
    <w:rsid w:val="00244017"/>
    <w:rsid w:val="002447DC"/>
    <w:rsid w:val="0024524F"/>
    <w:rsid w:val="002471E0"/>
    <w:rsid w:val="00247DC6"/>
    <w:rsid w:val="002510DB"/>
    <w:rsid w:val="002569EC"/>
    <w:rsid w:val="00261B6A"/>
    <w:rsid w:val="002644E5"/>
    <w:rsid w:val="00264E30"/>
    <w:rsid w:val="00272627"/>
    <w:rsid w:val="00272B79"/>
    <w:rsid w:val="00273BE8"/>
    <w:rsid w:val="002761EA"/>
    <w:rsid w:val="00282ED9"/>
    <w:rsid w:val="002934F3"/>
    <w:rsid w:val="0029468F"/>
    <w:rsid w:val="002962CA"/>
    <w:rsid w:val="0029646D"/>
    <w:rsid w:val="002B4394"/>
    <w:rsid w:val="002C6CD2"/>
    <w:rsid w:val="002D01A4"/>
    <w:rsid w:val="002D2620"/>
    <w:rsid w:val="002D3960"/>
    <w:rsid w:val="002E27F1"/>
    <w:rsid w:val="002E48B3"/>
    <w:rsid w:val="002E6F46"/>
    <w:rsid w:val="002F401F"/>
    <w:rsid w:val="00302A3F"/>
    <w:rsid w:val="00305029"/>
    <w:rsid w:val="00306E15"/>
    <w:rsid w:val="00312A96"/>
    <w:rsid w:val="003132C6"/>
    <w:rsid w:val="00314C91"/>
    <w:rsid w:val="00316639"/>
    <w:rsid w:val="00316844"/>
    <w:rsid w:val="00317550"/>
    <w:rsid w:val="00320C5F"/>
    <w:rsid w:val="0032134B"/>
    <w:rsid w:val="00321DAA"/>
    <w:rsid w:val="00323266"/>
    <w:rsid w:val="003233EA"/>
    <w:rsid w:val="00332219"/>
    <w:rsid w:val="00337068"/>
    <w:rsid w:val="00337E00"/>
    <w:rsid w:val="00343C00"/>
    <w:rsid w:val="003500AE"/>
    <w:rsid w:val="0035244C"/>
    <w:rsid w:val="00353FA7"/>
    <w:rsid w:val="00354422"/>
    <w:rsid w:val="003546E3"/>
    <w:rsid w:val="00354BF9"/>
    <w:rsid w:val="003625EF"/>
    <w:rsid w:val="00364BBE"/>
    <w:rsid w:val="00365770"/>
    <w:rsid w:val="00385EA5"/>
    <w:rsid w:val="00390A4E"/>
    <w:rsid w:val="00391481"/>
    <w:rsid w:val="003936EE"/>
    <w:rsid w:val="00394A66"/>
    <w:rsid w:val="0039541A"/>
    <w:rsid w:val="003972FD"/>
    <w:rsid w:val="003A1929"/>
    <w:rsid w:val="003A276F"/>
    <w:rsid w:val="003A312D"/>
    <w:rsid w:val="003A4615"/>
    <w:rsid w:val="003B317E"/>
    <w:rsid w:val="003B5B04"/>
    <w:rsid w:val="003B5F44"/>
    <w:rsid w:val="003B6FFD"/>
    <w:rsid w:val="003C03D9"/>
    <w:rsid w:val="003C378A"/>
    <w:rsid w:val="003C4C20"/>
    <w:rsid w:val="003C6891"/>
    <w:rsid w:val="003C70FA"/>
    <w:rsid w:val="003C7E53"/>
    <w:rsid w:val="003D133E"/>
    <w:rsid w:val="003D5644"/>
    <w:rsid w:val="003E4213"/>
    <w:rsid w:val="003E4608"/>
    <w:rsid w:val="003E5978"/>
    <w:rsid w:val="003E6E0E"/>
    <w:rsid w:val="003F1B00"/>
    <w:rsid w:val="003F1E09"/>
    <w:rsid w:val="003F306A"/>
    <w:rsid w:val="00402A62"/>
    <w:rsid w:val="004050C9"/>
    <w:rsid w:val="00406610"/>
    <w:rsid w:val="00412E62"/>
    <w:rsid w:val="00421C17"/>
    <w:rsid w:val="0042277A"/>
    <w:rsid w:val="00422A3B"/>
    <w:rsid w:val="00424557"/>
    <w:rsid w:val="0043531D"/>
    <w:rsid w:val="00436768"/>
    <w:rsid w:val="004407B7"/>
    <w:rsid w:val="00441542"/>
    <w:rsid w:val="004504A1"/>
    <w:rsid w:val="00455135"/>
    <w:rsid w:val="00455668"/>
    <w:rsid w:val="00461326"/>
    <w:rsid w:val="004628E6"/>
    <w:rsid w:val="00463CD3"/>
    <w:rsid w:val="00474ECB"/>
    <w:rsid w:val="00474FA2"/>
    <w:rsid w:val="004750E7"/>
    <w:rsid w:val="00476251"/>
    <w:rsid w:val="0047647A"/>
    <w:rsid w:val="00484FB0"/>
    <w:rsid w:val="004857B5"/>
    <w:rsid w:val="00490AC3"/>
    <w:rsid w:val="00494952"/>
    <w:rsid w:val="004961B4"/>
    <w:rsid w:val="004A21F8"/>
    <w:rsid w:val="004A5A04"/>
    <w:rsid w:val="004B2A93"/>
    <w:rsid w:val="004C04A0"/>
    <w:rsid w:val="004C2255"/>
    <w:rsid w:val="004C6995"/>
    <w:rsid w:val="004C7FAA"/>
    <w:rsid w:val="004D54AD"/>
    <w:rsid w:val="004D7DBC"/>
    <w:rsid w:val="004E0881"/>
    <w:rsid w:val="004E6C49"/>
    <w:rsid w:val="004E75A6"/>
    <w:rsid w:val="004E7BDA"/>
    <w:rsid w:val="004F4514"/>
    <w:rsid w:val="00501F65"/>
    <w:rsid w:val="005053F5"/>
    <w:rsid w:val="005118E5"/>
    <w:rsid w:val="005120A7"/>
    <w:rsid w:val="00512444"/>
    <w:rsid w:val="00512AAF"/>
    <w:rsid w:val="00517B46"/>
    <w:rsid w:val="00520556"/>
    <w:rsid w:val="00523291"/>
    <w:rsid w:val="00523883"/>
    <w:rsid w:val="005329FA"/>
    <w:rsid w:val="00536031"/>
    <w:rsid w:val="00543FCE"/>
    <w:rsid w:val="005447D5"/>
    <w:rsid w:val="00551476"/>
    <w:rsid w:val="00553733"/>
    <w:rsid w:val="00555CC9"/>
    <w:rsid w:val="0055603B"/>
    <w:rsid w:val="00557BD6"/>
    <w:rsid w:val="00565652"/>
    <w:rsid w:val="00566F0E"/>
    <w:rsid w:val="00575D23"/>
    <w:rsid w:val="0057634B"/>
    <w:rsid w:val="00576F4C"/>
    <w:rsid w:val="0058155C"/>
    <w:rsid w:val="00581693"/>
    <w:rsid w:val="00583D96"/>
    <w:rsid w:val="00595830"/>
    <w:rsid w:val="00597FEE"/>
    <w:rsid w:val="005A0747"/>
    <w:rsid w:val="005A14A7"/>
    <w:rsid w:val="005A4D93"/>
    <w:rsid w:val="005A6904"/>
    <w:rsid w:val="005B1334"/>
    <w:rsid w:val="005B140E"/>
    <w:rsid w:val="005C1D67"/>
    <w:rsid w:val="005C30AB"/>
    <w:rsid w:val="005C4291"/>
    <w:rsid w:val="005C5152"/>
    <w:rsid w:val="005E4B1F"/>
    <w:rsid w:val="005E53DA"/>
    <w:rsid w:val="005E6415"/>
    <w:rsid w:val="005E7443"/>
    <w:rsid w:val="005E7FD6"/>
    <w:rsid w:val="005F25B4"/>
    <w:rsid w:val="005F5FB6"/>
    <w:rsid w:val="005F7395"/>
    <w:rsid w:val="00606364"/>
    <w:rsid w:val="00606439"/>
    <w:rsid w:val="00611E7B"/>
    <w:rsid w:val="00621099"/>
    <w:rsid w:val="00621729"/>
    <w:rsid w:val="00622DF2"/>
    <w:rsid w:val="00635563"/>
    <w:rsid w:val="00636D6A"/>
    <w:rsid w:val="00647FCA"/>
    <w:rsid w:val="006545B3"/>
    <w:rsid w:val="00664F27"/>
    <w:rsid w:val="0066627D"/>
    <w:rsid w:val="00670A85"/>
    <w:rsid w:val="006711FE"/>
    <w:rsid w:val="00673C19"/>
    <w:rsid w:val="006743D7"/>
    <w:rsid w:val="00681205"/>
    <w:rsid w:val="006835CE"/>
    <w:rsid w:val="00684B6B"/>
    <w:rsid w:val="0068580D"/>
    <w:rsid w:val="0069384B"/>
    <w:rsid w:val="00693EDC"/>
    <w:rsid w:val="006A2DC9"/>
    <w:rsid w:val="006A62A5"/>
    <w:rsid w:val="006B0B5E"/>
    <w:rsid w:val="006B2376"/>
    <w:rsid w:val="006B63AD"/>
    <w:rsid w:val="006C3140"/>
    <w:rsid w:val="006C3890"/>
    <w:rsid w:val="006C73D2"/>
    <w:rsid w:val="006C7D52"/>
    <w:rsid w:val="006D0964"/>
    <w:rsid w:val="006D2F06"/>
    <w:rsid w:val="006D34F2"/>
    <w:rsid w:val="006E07AB"/>
    <w:rsid w:val="006E5C43"/>
    <w:rsid w:val="006E79E2"/>
    <w:rsid w:val="006F33FD"/>
    <w:rsid w:val="006F4390"/>
    <w:rsid w:val="006F54D5"/>
    <w:rsid w:val="006F56A2"/>
    <w:rsid w:val="00703A1F"/>
    <w:rsid w:val="00705F63"/>
    <w:rsid w:val="00706CF9"/>
    <w:rsid w:val="00711EE9"/>
    <w:rsid w:val="00723C2F"/>
    <w:rsid w:val="00724ACE"/>
    <w:rsid w:val="00732D1F"/>
    <w:rsid w:val="007407F4"/>
    <w:rsid w:val="00741A4D"/>
    <w:rsid w:val="0074232F"/>
    <w:rsid w:val="00747084"/>
    <w:rsid w:val="007503E6"/>
    <w:rsid w:val="00752347"/>
    <w:rsid w:val="00752B32"/>
    <w:rsid w:val="0075358A"/>
    <w:rsid w:val="0075362F"/>
    <w:rsid w:val="00753C3D"/>
    <w:rsid w:val="0075465C"/>
    <w:rsid w:val="00755F51"/>
    <w:rsid w:val="00756079"/>
    <w:rsid w:val="00760630"/>
    <w:rsid w:val="0077093C"/>
    <w:rsid w:val="00772294"/>
    <w:rsid w:val="00774486"/>
    <w:rsid w:val="007866D3"/>
    <w:rsid w:val="00791B31"/>
    <w:rsid w:val="0079203E"/>
    <w:rsid w:val="007A5193"/>
    <w:rsid w:val="007A7C19"/>
    <w:rsid w:val="007B1777"/>
    <w:rsid w:val="007B763C"/>
    <w:rsid w:val="007C39D6"/>
    <w:rsid w:val="007C52EE"/>
    <w:rsid w:val="007E2143"/>
    <w:rsid w:val="007E48B6"/>
    <w:rsid w:val="007E4DB0"/>
    <w:rsid w:val="007E6C40"/>
    <w:rsid w:val="007F07DD"/>
    <w:rsid w:val="007F5824"/>
    <w:rsid w:val="00803C3A"/>
    <w:rsid w:val="008066FA"/>
    <w:rsid w:val="0081155D"/>
    <w:rsid w:val="00812832"/>
    <w:rsid w:val="00822E59"/>
    <w:rsid w:val="00837FAD"/>
    <w:rsid w:val="0084385F"/>
    <w:rsid w:val="00843A46"/>
    <w:rsid w:val="00844F7C"/>
    <w:rsid w:val="008464F6"/>
    <w:rsid w:val="00857799"/>
    <w:rsid w:val="00860110"/>
    <w:rsid w:val="00864738"/>
    <w:rsid w:val="00873904"/>
    <w:rsid w:val="00875CB9"/>
    <w:rsid w:val="00875FE0"/>
    <w:rsid w:val="0087634D"/>
    <w:rsid w:val="00880FF2"/>
    <w:rsid w:val="00881EE6"/>
    <w:rsid w:val="00881F42"/>
    <w:rsid w:val="0088335A"/>
    <w:rsid w:val="00883FB9"/>
    <w:rsid w:val="00890373"/>
    <w:rsid w:val="00890854"/>
    <w:rsid w:val="00891E27"/>
    <w:rsid w:val="00893788"/>
    <w:rsid w:val="00894CBF"/>
    <w:rsid w:val="008B0ADB"/>
    <w:rsid w:val="008B1FDD"/>
    <w:rsid w:val="008B5FDD"/>
    <w:rsid w:val="008C30AE"/>
    <w:rsid w:val="008C5538"/>
    <w:rsid w:val="008D2082"/>
    <w:rsid w:val="008D2A7A"/>
    <w:rsid w:val="008D3937"/>
    <w:rsid w:val="008D45E6"/>
    <w:rsid w:val="008E0DD5"/>
    <w:rsid w:val="008E227F"/>
    <w:rsid w:val="008E36B3"/>
    <w:rsid w:val="008E3C1B"/>
    <w:rsid w:val="008F33AD"/>
    <w:rsid w:val="0090501D"/>
    <w:rsid w:val="009120BF"/>
    <w:rsid w:val="0091344A"/>
    <w:rsid w:val="00914633"/>
    <w:rsid w:val="009226B8"/>
    <w:rsid w:val="00924392"/>
    <w:rsid w:val="00926BBA"/>
    <w:rsid w:val="009301D0"/>
    <w:rsid w:val="009330AA"/>
    <w:rsid w:val="009348A9"/>
    <w:rsid w:val="009357BA"/>
    <w:rsid w:val="0094260E"/>
    <w:rsid w:val="00943753"/>
    <w:rsid w:val="00943FF8"/>
    <w:rsid w:val="00950EC5"/>
    <w:rsid w:val="0095106B"/>
    <w:rsid w:val="00954E21"/>
    <w:rsid w:val="009645AF"/>
    <w:rsid w:val="009660D1"/>
    <w:rsid w:val="0097260C"/>
    <w:rsid w:val="00992E3F"/>
    <w:rsid w:val="009941AE"/>
    <w:rsid w:val="00995117"/>
    <w:rsid w:val="00996DD9"/>
    <w:rsid w:val="009A1308"/>
    <w:rsid w:val="009A13F5"/>
    <w:rsid w:val="009A2614"/>
    <w:rsid w:val="009B1A2B"/>
    <w:rsid w:val="009C1543"/>
    <w:rsid w:val="009C1EC5"/>
    <w:rsid w:val="009C41A5"/>
    <w:rsid w:val="009D26C3"/>
    <w:rsid w:val="009D2E28"/>
    <w:rsid w:val="009D30D0"/>
    <w:rsid w:val="009D31D2"/>
    <w:rsid w:val="009D5DCE"/>
    <w:rsid w:val="009E0677"/>
    <w:rsid w:val="009E5494"/>
    <w:rsid w:val="009E5D15"/>
    <w:rsid w:val="009F19E7"/>
    <w:rsid w:val="009F4CD1"/>
    <w:rsid w:val="009F7155"/>
    <w:rsid w:val="00A016A5"/>
    <w:rsid w:val="00A04043"/>
    <w:rsid w:val="00A05C58"/>
    <w:rsid w:val="00A107D2"/>
    <w:rsid w:val="00A13410"/>
    <w:rsid w:val="00A13709"/>
    <w:rsid w:val="00A13FFD"/>
    <w:rsid w:val="00A147E5"/>
    <w:rsid w:val="00A15AA5"/>
    <w:rsid w:val="00A17E57"/>
    <w:rsid w:val="00A22962"/>
    <w:rsid w:val="00A24F12"/>
    <w:rsid w:val="00A25530"/>
    <w:rsid w:val="00A26D14"/>
    <w:rsid w:val="00A302EE"/>
    <w:rsid w:val="00A32080"/>
    <w:rsid w:val="00A35478"/>
    <w:rsid w:val="00A468F0"/>
    <w:rsid w:val="00A517A5"/>
    <w:rsid w:val="00A54F1E"/>
    <w:rsid w:val="00A56641"/>
    <w:rsid w:val="00A672A4"/>
    <w:rsid w:val="00A7346A"/>
    <w:rsid w:val="00A735BA"/>
    <w:rsid w:val="00A803D9"/>
    <w:rsid w:val="00A83EA6"/>
    <w:rsid w:val="00A92736"/>
    <w:rsid w:val="00AA4EA9"/>
    <w:rsid w:val="00AB1536"/>
    <w:rsid w:val="00AB3A14"/>
    <w:rsid w:val="00AB3B5C"/>
    <w:rsid w:val="00AB4E3A"/>
    <w:rsid w:val="00AB7063"/>
    <w:rsid w:val="00AC2DF8"/>
    <w:rsid w:val="00AC54CD"/>
    <w:rsid w:val="00AD525F"/>
    <w:rsid w:val="00AD7F62"/>
    <w:rsid w:val="00AE2113"/>
    <w:rsid w:val="00AE219B"/>
    <w:rsid w:val="00AE23EC"/>
    <w:rsid w:val="00AE3A12"/>
    <w:rsid w:val="00AE43FD"/>
    <w:rsid w:val="00AE45C5"/>
    <w:rsid w:val="00AE6F7E"/>
    <w:rsid w:val="00AF67A0"/>
    <w:rsid w:val="00AF746A"/>
    <w:rsid w:val="00B04E45"/>
    <w:rsid w:val="00B05C8F"/>
    <w:rsid w:val="00B072BF"/>
    <w:rsid w:val="00B10FFE"/>
    <w:rsid w:val="00B2169C"/>
    <w:rsid w:val="00B2586F"/>
    <w:rsid w:val="00B32306"/>
    <w:rsid w:val="00B32B8D"/>
    <w:rsid w:val="00B32C36"/>
    <w:rsid w:val="00B3676C"/>
    <w:rsid w:val="00B41C88"/>
    <w:rsid w:val="00B43703"/>
    <w:rsid w:val="00B44538"/>
    <w:rsid w:val="00B50D38"/>
    <w:rsid w:val="00B51BEE"/>
    <w:rsid w:val="00B52A73"/>
    <w:rsid w:val="00B52B1E"/>
    <w:rsid w:val="00B53188"/>
    <w:rsid w:val="00B54741"/>
    <w:rsid w:val="00B54918"/>
    <w:rsid w:val="00B5514B"/>
    <w:rsid w:val="00B61A4F"/>
    <w:rsid w:val="00B61F16"/>
    <w:rsid w:val="00B656D3"/>
    <w:rsid w:val="00B71137"/>
    <w:rsid w:val="00B7586B"/>
    <w:rsid w:val="00B76E0C"/>
    <w:rsid w:val="00B856D2"/>
    <w:rsid w:val="00B903B9"/>
    <w:rsid w:val="00B9073E"/>
    <w:rsid w:val="00B9344D"/>
    <w:rsid w:val="00B94B61"/>
    <w:rsid w:val="00BA4779"/>
    <w:rsid w:val="00BA6AEF"/>
    <w:rsid w:val="00BB78A4"/>
    <w:rsid w:val="00BC3D17"/>
    <w:rsid w:val="00BC3DE5"/>
    <w:rsid w:val="00BD04D9"/>
    <w:rsid w:val="00BD1E83"/>
    <w:rsid w:val="00BD4596"/>
    <w:rsid w:val="00BD5129"/>
    <w:rsid w:val="00BE70CD"/>
    <w:rsid w:val="00BE7F98"/>
    <w:rsid w:val="00BF0690"/>
    <w:rsid w:val="00BF5985"/>
    <w:rsid w:val="00C01416"/>
    <w:rsid w:val="00C04234"/>
    <w:rsid w:val="00C065E9"/>
    <w:rsid w:val="00C06877"/>
    <w:rsid w:val="00C1001B"/>
    <w:rsid w:val="00C103FB"/>
    <w:rsid w:val="00C1177D"/>
    <w:rsid w:val="00C1231B"/>
    <w:rsid w:val="00C219F3"/>
    <w:rsid w:val="00C2457D"/>
    <w:rsid w:val="00C27287"/>
    <w:rsid w:val="00C32911"/>
    <w:rsid w:val="00C36B7E"/>
    <w:rsid w:val="00C37898"/>
    <w:rsid w:val="00C47F92"/>
    <w:rsid w:val="00C62D04"/>
    <w:rsid w:val="00C630C8"/>
    <w:rsid w:val="00C64BA3"/>
    <w:rsid w:val="00C720E8"/>
    <w:rsid w:val="00C7568D"/>
    <w:rsid w:val="00C770DD"/>
    <w:rsid w:val="00C8048A"/>
    <w:rsid w:val="00C85D92"/>
    <w:rsid w:val="00C909D4"/>
    <w:rsid w:val="00C91C85"/>
    <w:rsid w:val="00C93341"/>
    <w:rsid w:val="00C949DC"/>
    <w:rsid w:val="00C94A61"/>
    <w:rsid w:val="00CA1454"/>
    <w:rsid w:val="00CA27EB"/>
    <w:rsid w:val="00CA4AD9"/>
    <w:rsid w:val="00CA6EE0"/>
    <w:rsid w:val="00CB3CD5"/>
    <w:rsid w:val="00CB3FF0"/>
    <w:rsid w:val="00CB724A"/>
    <w:rsid w:val="00CC1D75"/>
    <w:rsid w:val="00CC348F"/>
    <w:rsid w:val="00CC60ED"/>
    <w:rsid w:val="00CC6BFF"/>
    <w:rsid w:val="00CD06E2"/>
    <w:rsid w:val="00CD30A6"/>
    <w:rsid w:val="00CD5422"/>
    <w:rsid w:val="00CE2DFD"/>
    <w:rsid w:val="00CE45A4"/>
    <w:rsid w:val="00CE7F2E"/>
    <w:rsid w:val="00CF6CAA"/>
    <w:rsid w:val="00D00922"/>
    <w:rsid w:val="00D04266"/>
    <w:rsid w:val="00D06D6E"/>
    <w:rsid w:val="00D075ED"/>
    <w:rsid w:val="00D10362"/>
    <w:rsid w:val="00D16E50"/>
    <w:rsid w:val="00D21F6A"/>
    <w:rsid w:val="00D30231"/>
    <w:rsid w:val="00D30542"/>
    <w:rsid w:val="00D341EE"/>
    <w:rsid w:val="00D35EC7"/>
    <w:rsid w:val="00D37423"/>
    <w:rsid w:val="00D4111A"/>
    <w:rsid w:val="00D41808"/>
    <w:rsid w:val="00D42AD4"/>
    <w:rsid w:val="00D56610"/>
    <w:rsid w:val="00D57B74"/>
    <w:rsid w:val="00D66ECB"/>
    <w:rsid w:val="00D7574C"/>
    <w:rsid w:val="00D7677E"/>
    <w:rsid w:val="00D85FB0"/>
    <w:rsid w:val="00D928C1"/>
    <w:rsid w:val="00D95023"/>
    <w:rsid w:val="00DA1A8B"/>
    <w:rsid w:val="00DA26A2"/>
    <w:rsid w:val="00DA3B45"/>
    <w:rsid w:val="00DC30A7"/>
    <w:rsid w:val="00DC54CB"/>
    <w:rsid w:val="00DE0822"/>
    <w:rsid w:val="00DE0C6B"/>
    <w:rsid w:val="00DE17FB"/>
    <w:rsid w:val="00DE34D7"/>
    <w:rsid w:val="00DF12F1"/>
    <w:rsid w:val="00DF488D"/>
    <w:rsid w:val="00DF506D"/>
    <w:rsid w:val="00E02F63"/>
    <w:rsid w:val="00E03E25"/>
    <w:rsid w:val="00E05197"/>
    <w:rsid w:val="00E05C33"/>
    <w:rsid w:val="00E06122"/>
    <w:rsid w:val="00E13BC4"/>
    <w:rsid w:val="00E13EA8"/>
    <w:rsid w:val="00E214EF"/>
    <w:rsid w:val="00E21B0A"/>
    <w:rsid w:val="00E31A68"/>
    <w:rsid w:val="00E3394C"/>
    <w:rsid w:val="00E47748"/>
    <w:rsid w:val="00E5485D"/>
    <w:rsid w:val="00E56F84"/>
    <w:rsid w:val="00E57B8C"/>
    <w:rsid w:val="00E636FD"/>
    <w:rsid w:val="00E6452F"/>
    <w:rsid w:val="00E64CE9"/>
    <w:rsid w:val="00E747B6"/>
    <w:rsid w:val="00E76AD0"/>
    <w:rsid w:val="00E8241F"/>
    <w:rsid w:val="00E92C1D"/>
    <w:rsid w:val="00E93BCA"/>
    <w:rsid w:val="00E95127"/>
    <w:rsid w:val="00EA28E2"/>
    <w:rsid w:val="00EA47EE"/>
    <w:rsid w:val="00EA5001"/>
    <w:rsid w:val="00EA6449"/>
    <w:rsid w:val="00EA7673"/>
    <w:rsid w:val="00EB4D96"/>
    <w:rsid w:val="00EB6413"/>
    <w:rsid w:val="00EB71CB"/>
    <w:rsid w:val="00EC2530"/>
    <w:rsid w:val="00EC5B71"/>
    <w:rsid w:val="00ED15F0"/>
    <w:rsid w:val="00ED1917"/>
    <w:rsid w:val="00ED391E"/>
    <w:rsid w:val="00ED42B2"/>
    <w:rsid w:val="00ED525A"/>
    <w:rsid w:val="00EE533F"/>
    <w:rsid w:val="00EF3A45"/>
    <w:rsid w:val="00EF4940"/>
    <w:rsid w:val="00EF70A3"/>
    <w:rsid w:val="00F04A28"/>
    <w:rsid w:val="00F11B60"/>
    <w:rsid w:val="00F17C26"/>
    <w:rsid w:val="00F27A99"/>
    <w:rsid w:val="00F30790"/>
    <w:rsid w:val="00F35725"/>
    <w:rsid w:val="00F379AD"/>
    <w:rsid w:val="00F4389C"/>
    <w:rsid w:val="00F43E8A"/>
    <w:rsid w:val="00F43EDD"/>
    <w:rsid w:val="00F50FA1"/>
    <w:rsid w:val="00F51C16"/>
    <w:rsid w:val="00F52A0F"/>
    <w:rsid w:val="00F7379B"/>
    <w:rsid w:val="00F751B3"/>
    <w:rsid w:val="00F77026"/>
    <w:rsid w:val="00F77D01"/>
    <w:rsid w:val="00F80AD8"/>
    <w:rsid w:val="00F861C7"/>
    <w:rsid w:val="00F92863"/>
    <w:rsid w:val="00F97CAF"/>
    <w:rsid w:val="00FA02F0"/>
    <w:rsid w:val="00FA2006"/>
    <w:rsid w:val="00FA644E"/>
    <w:rsid w:val="00FB1483"/>
    <w:rsid w:val="00FC0171"/>
    <w:rsid w:val="00FC073B"/>
    <w:rsid w:val="00FC0920"/>
    <w:rsid w:val="00FC0CB4"/>
    <w:rsid w:val="00FD5761"/>
    <w:rsid w:val="00FE2948"/>
    <w:rsid w:val="00FE674F"/>
    <w:rsid w:val="00FE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5DB9C6"/>
  <w15:chartTrackingRefBased/>
  <w15:docId w15:val="{B3276748-67C5-45D7-989C-2E20CD42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locked="1"/>
    <w:lsdException w:name="envelope address" w:locked="1"/>
    <w:lsdException w:name="Title" w:qFormat="1"/>
    <w:lsdException w:name="Closing" w:locked="1"/>
    <w:lsdException w:name="Signature" w:locked="1"/>
    <w:lsdException w:name="Subtitle" w:qFormat="1"/>
    <w:lsdException w:name="Salutation" w:locked="1"/>
    <w:lsdException w:name="Hyperlink" w:uiPriority="99"/>
    <w:lsdException w:name="Strong" w:qFormat="1"/>
    <w:lsdException w:name="Emphasis" w:qFormat="1"/>
    <w:lsdException w:name="HTML Acronym" w:locked="1"/>
    <w:lsdException w:name="HTML Typewriter" w:semiHidden="1" w:unhideWhenUsed="1"/>
    <w:lsdException w:name="Normal Table" w:semiHidden="1" w:unhideWhenUsed="1"/>
    <w:lsdException w:name="Outline List 1" w:lock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4C2255"/>
    <w:rPr>
      <w:sz w:val="24"/>
      <w:szCs w:val="24"/>
    </w:rPr>
  </w:style>
  <w:style w:type="paragraph" w:styleId="1">
    <w:name w:val="heading 1"/>
    <w:basedOn w:val="a5"/>
    <w:next w:val="a5"/>
    <w:qFormat/>
    <w:rsid w:val="004C2255"/>
    <w:pPr>
      <w:keepNext/>
      <w:pageBreakBefore/>
      <w:numPr>
        <w:numId w:val="6"/>
      </w:numPr>
      <w:suppressAutoHyphens/>
      <w:spacing w:after="400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basedOn w:val="a5"/>
    <w:next w:val="a5"/>
    <w:qFormat/>
    <w:rsid w:val="004C2255"/>
    <w:pPr>
      <w:keepNext/>
      <w:numPr>
        <w:ilvl w:val="1"/>
        <w:numId w:val="6"/>
      </w:numPr>
      <w:suppressAutoHyphens/>
      <w:spacing w:before="200" w:after="10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4C2255"/>
    <w:pPr>
      <w:keepNext/>
      <w:numPr>
        <w:ilvl w:val="2"/>
        <w:numId w:val="6"/>
      </w:numPr>
      <w:suppressAutoHyphens/>
      <w:spacing w:before="200" w:after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5"/>
    <w:next w:val="a5"/>
    <w:qFormat/>
    <w:locked/>
    <w:rsid w:val="004C2255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5"/>
    <w:next w:val="a5"/>
    <w:qFormat/>
    <w:locked/>
    <w:rsid w:val="004C225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qFormat/>
    <w:locked/>
    <w:rsid w:val="004C225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locked/>
    <w:rsid w:val="004C2255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locked/>
    <w:rsid w:val="004C225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locked/>
    <w:rsid w:val="004C225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Основной текст ПЗ"/>
    <w:qFormat/>
    <w:rsid w:val="00F80AD8"/>
    <w:pPr>
      <w:suppressAutoHyphens/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a">
    <w:name w:val="Основной текст ПЗ Знак"/>
    <w:semiHidden/>
    <w:rsid w:val="004C2255"/>
    <w:rPr>
      <w:color w:val="000000"/>
      <w:sz w:val="28"/>
      <w:lang w:val="ru-RU" w:eastAsia="ru-RU" w:bidi="ar-SA"/>
    </w:rPr>
  </w:style>
  <w:style w:type="paragraph" w:customStyle="1" w:styleId="ab">
    <w:name w:val="Формула ПЗ"/>
    <w:next w:val="a5"/>
    <w:rsid w:val="004C2255"/>
    <w:pPr>
      <w:tabs>
        <w:tab w:val="center" w:pos="4836"/>
        <w:tab w:val="right" w:pos="9756"/>
      </w:tabs>
    </w:pPr>
    <w:rPr>
      <w:sz w:val="28"/>
    </w:rPr>
  </w:style>
  <w:style w:type="paragraph" w:styleId="10">
    <w:name w:val="toc 1"/>
    <w:basedOn w:val="a5"/>
    <w:next w:val="a5"/>
    <w:autoRedefine/>
    <w:uiPriority w:val="39"/>
    <w:rsid w:val="004C2255"/>
    <w:pPr>
      <w:tabs>
        <w:tab w:val="left" w:pos="567"/>
        <w:tab w:val="right" w:leader="dot" w:pos="9762"/>
      </w:tabs>
      <w:spacing w:line="360" w:lineRule="auto"/>
      <w:ind w:right="523"/>
    </w:pPr>
    <w:rPr>
      <w:sz w:val="28"/>
    </w:rPr>
  </w:style>
  <w:style w:type="paragraph" w:styleId="ac">
    <w:name w:val="caption"/>
    <w:next w:val="a5"/>
    <w:qFormat/>
    <w:rsid w:val="004C2255"/>
    <w:pPr>
      <w:spacing w:line="360" w:lineRule="auto"/>
      <w:ind w:firstLine="680"/>
      <w:jc w:val="both"/>
    </w:pPr>
    <w:rPr>
      <w:bCs/>
      <w:sz w:val="28"/>
    </w:rPr>
  </w:style>
  <w:style w:type="paragraph" w:styleId="20">
    <w:name w:val="toc 2"/>
    <w:basedOn w:val="a5"/>
    <w:next w:val="a5"/>
    <w:autoRedefine/>
    <w:uiPriority w:val="39"/>
    <w:rsid w:val="004C2255"/>
    <w:pPr>
      <w:tabs>
        <w:tab w:val="left" w:pos="680"/>
        <w:tab w:val="right" w:leader="dot" w:pos="9780"/>
      </w:tabs>
      <w:spacing w:line="360" w:lineRule="auto"/>
      <w:ind w:right="691"/>
    </w:pPr>
    <w:rPr>
      <w:sz w:val="28"/>
    </w:rPr>
  </w:style>
  <w:style w:type="paragraph" w:styleId="30">
    <w:name w:val="toc 3"/>
    <w:basedOn w:val="a5"/>
    <w:next w:val="a5"/>
    <w:autoRedefine/>
    <w:uiPriority w:val="39"/>
    <w:rsid w:val="004C2255"/>
    <w:pPr>
      <w:tabs>
        <w:tab w:val="left" w:pos="794"/>
        <w:tab w:val="right" w:leader="dot" w:pos="9780"/>
      </w:tabs>
      <w:spacing w:line="360" w:lineRule="auto"/>
      <w:ind w:right="673"/>
    </w:pPr>
    <w:rPr>
      <w:sz w:val="28"/>
    </w:rPr>
  </w:style>
  <w:style w:type="paragraph" w:styleId="40">
    <w:name w:val="toc 4"/>
    <w:basedOn w:val="a5"/>
    <w:next w:val="a5"/>
    <w:autoRedefine/>
    <w:semiHidden/>
    <w:rsid w:val="004C2255"/>
    <w:pPr>
      <w:ind w:left="720"/>
    </w:pPr>
  </w:style>
  <w:style w:type="paragraph" w:styleId="50">
    <w:name w:val="toc 5"/>
    <w:basedOn w:val="a5"/>
    <w:next w:val="a5"/>
    <w:autoRedefine/>
    <w:semiHidden/>
    <w:rsid w:val="004C2255"/>
    <w:pPr>
      <w:ind w:left="960"/>
    </w:pPr>
  </w:style>
  <w:style w:type="paragraph" w:styleId="60">
    <w:name w:val="toc 6"/>
    <w:basedOn w:val="a5"/>
    <w:next w:val="a5"/>
    <w:autoRedefine/>
    <w:semiHidden/>
    <w:rsid w:val="004C2255"/>
    <w:pPr>
      <w:ind w:left="1200"/>
    </w:pPr>
  </w:style>
  <w:style w:type="paragraph" w:styleId="70">
    <w:name w:val="toc 7"/>
    <w:basedOn w:val="a5"/>
    <w:next w:val="a5"/>
    <w:autoRedefine/>
    <w:semiHidden/>
    <w:rsid w:val="004C2255"/>
    <w:pPr>
      <w:ind w:left="1440"/>
    </w:pPr>
  </w:style>
  <w:style w:type="paragraph" w:styleId="80">
    <w:name w:val="toc 8"/>
    <w:basedOn w:val="a5"/>
    <w:next w:val="a5"/>
    <w:autoRedefine/>
    <w:semiHidden/>
    <w:rsid w:val="004C2255"/>
    <w:pPr>
      <w:ind w:left="1680"/>
    </w:pPr>
  </w:style>
  <w:style w:type="paragraph" w:styleId="90">
    <w:name w:val="toc 9"/>
    <w:basedOn w:val="a5"/>
    <w:next w:val="a5"/>
    <w:autoRedefine/>
    <w:semiHidden/>
    <w:rsid w:val="004C2255"/>
    <w:pPr>
      <w:ind w:left="1920"/>
    </w:pPr>
  </w:style>
  <w:style w:type="character" w:styleId="ad">
    <w:name w:val="Hyperlink"/>
    <w:uiPriority w:val="99"/>
    <w:rsid w:val="004C2255"/>
    <w:rPr>
      <w:color w:val="0000FF"/>
      <w:u w:val="single"/>
    </w:rPr>
  </w:style>
  <w:style w:type="paragraph" w:styleId="ae">
    <w:name w:val="Normal (Web)"/>
    <w:basedOn w:val="a5"/>
    <w:semiHidden/>
    <w:rsid w:val="00543FCE"/>
    <w:pPr>
      <w:spacing w:before="100" w:beforeAutospacing="1" w:after="100" w:afterAutospacing="1"/>
    </w:pPr>
  </w:style>
  <w:style w:type="character" w:styleId="af">
    <w:name w:val="Strong"/>
    <w:qFormat/>
    <w:rsid w:val="004C2255"/>
    <w:rPr>
      <w:b/>
      <w:bCs/>
    </w:rPr>
  </w:style>
  <w:style w:type="paragraph" w:customStyle="1" w:styleId="zagl">
    <w:name w:val="zagl"/>
    <w:basedOn w:val="a5"/>
    <w:semiHidden/>
    <w:locked/>
    <w:rsid w:val="004C2255"/>
    <w:pPr>
      <w:spacing w:before="100" w:beforeAutospacing="1" w:after="100" w:afterAutospacing="1"/>
    </w:pPr>
  </w:style>
  <w:style w:type="paragraph" w:customStyle="1" w:styleId="af0">
    <w:name w:val="Таблица"/>
    <w:basedOn w:val="a5"/>
    <w:next w:val="a5"/>
    <w:semiHidden/>
    <w:rsid w:val="004C2255"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 w:eastAsia="en-US"/>
    </w:rPr>
  </w:style>
  <w:style w:type="paragraph" w:customStyle="1" w:styleId="a4">
    <w:name w:val="Ненум.список"/>
    <w:rsid w:val="004C2255"/>
    <w:pPr>
      <w:numPr>
        <w:numId w:val="3"/>
      </w:numPr>
      <w:tabs>
        <w:tab w:val="clear" w:pos="1211"/>
        <w:tab w:val="num" w:pos="1074"/>
      </w:tabs>
      <w:ind w:left="1066" w:hanging="204"/>
      <w:jc w:val="both"/>
    </w:pPr>
    <w:rPr>
      <w:sz w:val="28"/>
    </w:rPr>
  </w:style>
  <w:style w:type="paragraph" w:styleId="af1">
    <w:name w:val="Document Map"/>
    <w:basedOn w:val="a5"/>
    <w:semiHidden/>
    <w:rsid w:val="004C225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1">
    <w:name w:val="Нум. список"/>
    <w:rsid w:val="004C2255"/>
    <w:pPr>
      <w:numPr>
        <w:numId w:val="4"/>
      </w:numPr>
      <w:tabs>
        <w:tab w:val="clear" w:pos="1069"/>
        <w:tab w:val="num" w:pos="1260"/>
      </w:tabs>
      <w:ind w:left="1265" w:hanging="414"/>
      <w:jc w:val="both"/>
    </w:pPr>
    <w:rPr>
      <w:sz w:val="28"/>
      <w:szCs w:val="28"/>
    </w:rPr>
  </w:style>
  <w:style w:type="character" w:styleId="af2">
    <w:name w:val="FollowedHyperlink"/>
    <w:semiHidden/>
    <w:rsid w:val="004C2255"/>
    <w:rPr>
      <w:color w:val="800080"/>
      <w:u w:val="single"/>
    </w:rPr>
  </w:style>
  <w:style w:type="paragraph" w:styleId="af3">
    <w:name w:val="Balloon Text"/>
    <w:basedOn w:val="a5"/>
    <w:link w:val="af4"/>
    <w:rsid w:val="004C2255"/>
    <w:rPr>
      <w:rFonts w:ascii="Segoe UI" w:hAnsi="Segoe UI" w:cs="Segoe UI"/>
      <w:sz w:val="18"/>
      <w:szCs w:val="18"/>
    </w:rPr>
  </w:style>
  <w:style w:type="paragraph" w:styleId="af5">
    <w:name w:val="header"/>
    <w:basedOn w:val="a5"/>
    <w:semiHidden/>
    <w:locked/>
    <w:rsid w:val="004C2255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customStyle="1" w:styleId="af6">
    <w:name w:val="Название"/>
    <w:next w:val="a5"/>
    <w:qFormat/>
    <w:rsid w:val="004C2255"/>
    <w:pPr>
      <w:jc w:val="center"/>
    </w:pPr>
    <w:rPr>
      <w:sz w:val="28"/>
    </w:rPr>
  </w:style>
  <w:style w:type="paragraph" w:styleId="af7">
    <w:name w:val="footer"/>
    <w:basedOn w:val="a5"/>
    <w:link w:val="af8"/>
    <w:rsid w:val="004C2255"/>
    <w:pPr>
      <w:tabs>
        <w:tab w:val="center" w:pos="4677"/>
        <w:tab w:val="right" w:pos="9355"/>
      </w:tabs>
    </w:pPr>
  </w:style>
  <w:style w:type="paragraph" w:customStyle="1" w:styleId="af9">
    <w:name w:val="Таблица. Абзац по центру"/>
    <w:next w:val="afa"/>
    <w:rsid w:val="004C2255"/>
    <w:pPr>
      <w:jc w:val="center"/>
    </w:pPr>
    <w:rPr>
      <w:sz w:val="28"/>
    </w:rPr>
  </w:style>
  <w:style w:type="paragraph" w:customStyle="1" w:styleId="afb">
    <w:name w:val="Формула_ПЗ"/>
    <w:aliases w:val="обозначения"/>
    <w:basedOn w:val="a9"/>
    <w:semiHidden/>
    <w:rsid w:val="004C2255"/>
    <w:pPr>
      <w:tabs>
        <w:tab w:val="left" w:pos="684"/>
        <w:tab w:val="left" w:pos="1116"/>
      </w:tabs>
      <w:ind w:left="1386" w:hanging="1386"/>
    </w:pPr>
  </w:style>
  <w:style w:type="paragraph" w:customStyle="1" w:styleId="a2">
    <w:name w:val="Нум.список"/>
    <w:basedOn w:val="a5"/>
    <w:rsid w:val="004C2255"/>
    <w:pPr>
      <w:numPr>
        <w:ilvl w:val="1"/>
        <w:numId w:val="4"/>
      </w:numPr>
      <w:tabs>
        <w:tab w:val="clear" w:pos="1789"/>
        <w:tab w:val="num" w:pos="1620"/>
      </w:tabs>
      <w:ind w:left="1616" w:hanging="357"/>
    </w:pPr>
    <w:rPr>
      <w:sz w:val="28"/>
      <w:szCs w:val="28"/>
    </w:rPr>
  </w:style>
  <w:style w:type="paragraph" w:customStyle="1" w:styleId="afa">
    <w:name w:val="Таблица. Абзац без отступа"/>
    <w:basedOn w:val="a9"/>
    <w:next w:val="a9"/>
    <w:rsid w:val="004C2255"/>
    <w:pPr>
      <w:ind w:firstLine="0"/>
    </w:pPr>
  </w:style>
  <w:style w:type="paragraph" w:customStyle="1" w:styleId="afc">
    <w:name w:val="Название таблицы"/>
    <w:basedOn w:val="a5"/>
    <w:rsid w:val="004C2255"/>
    <w:pPr>
      <w:suppressAutoHyphens/>
      <w:ind w:firstLine="851"/>
    </w:pPr>
    <w:rPr>
      <w:bCs/>
      <w:sz w:val="28"/>
      <w:szCs w:val="28"/>
    </w:rPr>
  </w:style>
  <w:style w:type="paragraph" w:styleId="a">
    <w:name w:val="Bibliography"/>
    <w:basedOn w:val="a5"/>
    <w:rsid w:val="004C2255"/>
    <w:pPr>
      <w:numPr>
        <w:numId w:val="5"/>
      </w:numPr>
      <w:tabs>
        <w:tab w:val="clear" w:pos="1814"/>
        <w:tab w:val="num" w:pos="1276"/>
      </w:tabs>
      <w:ind w:left="0" w:firstLine="851"/>
      <w:jc w:val="both"/>
    </w:pPr>
    <w:rPr>
      <w:color w:val="000000"/>
      <w:sz w:val="28"/>
      <w:szCs w:val="20"/>
    </w:rPr>
  </w:style>
  <w:style w:type="character" w:styleId="afd">
    <w:name w:val="page number"/>
    <w:semiHidden/>
    <w:rsid w:val="004C2255"/>
  </w:style>
  <w:style w:type="paragraph" w:customStyle="1" w:styleId="afe">
    <w:name w:val="Подписи"/>
    <w:semiHidden/>
    <w:rsid w:val="004C2255"/>
    <w:rPr>
      <w:rFonts w:ascii="Arial" w:hAnsi="Arial"/>
      <w:noProof/>
      <w:sz w:val="18"/>
    </w:rPr>
  </w:style>
  <w:style w:type="paragraph" w:customStyle="1" w:styleId="aff">
    <w:name w:val="Абзац без отступа"/>
    <w:basedOn w:val="a5"/>
    <w:next w:val="a5"/>
    <w:rsid w:val="004C2255"/>
    <w:pPr>
      <w:jc w:val="both"/>
    </w:pPr>
    <w:rPr>
      <w:color w:val="000000"/>
      <w:sz w:val="28"/>
      <w:szCs w:val="20"/>
    </w:rPr>
  </w:style>
  <w:style w:type="paragraph" w:customStyle="1" w:styleId="auth">
    <w:name w:val="auth"/>
    <w:basedOn w:val="a5"/>
    <w:semiHidden/>
    <w:locked/>
    <w:rsid w:val="004C2255"/>
    <w:pPr>
      <w:spacing w:before="100" w:beforeAutospacing="1" w:after="100" w:afterAutospacing="1"/>
    </w:pPr>
  </w:style>
  <w:style w:type="paragraph" w:customStyle="1" w:styleId="a0">
    <w:name w:val="Название рис."/>
    <w:next w:val="a5"/>
    <w:rsid w:val="004C2255"/>
    <w:pPr>
      <w:numPr>
        <w:numId w:val="35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character" w:customStyle="1" w:styleId="af4">
    <w:name w:val="Текст выноски Знак"/>
    <w:link w:val="af3"/>
    <w:rsid w:val="004C2255"/>
    <w:rPr>
      <w:rFonts w:ascii="Segoe UI" w:hAnsi="Segoe UI" w:cs="Segoe UI"/>
      <w:sz w:val="18"/>
      <w:szCs w:val="18"/>
    </w:rPr>
  </w:style>
  <w:style w:type="character" w:styleId="aff0">
    <w:name w:val="annotation reference"/>
    <w:rsid w:val="004C2255"/>
    <w:rPr>
      <w:sz w:val="16"/>
      <w:szCs w:val="16"/>
    </w:rPr>
  </w:style>
  <w:style w:type="paragraph" w:customStyle="1" w:styleId="a3">
    <w:name w:val="Название табл."/>
    <w:basedOn w:val="a5"/>
    <w:next w:val="a5"/>
    <w:rsid w:val="004C2255"/>
    <w:pPr>
      <w:numPr>
        <w:numId w:val="2"/>
      </w:numPr>
      <w:spacing w:before="120" w:after="60"/>
      <w:ind w:left="0" w:firstLine="0"/>
    </w:pPr>
    <w:rPr>
      <w:sz w:val="28"/>
      <w:szCs w:val="20"/>
      <w:lang w:eastAsia="en-US"/>
    </w:rPr>
  </w:style>
  <w:style w:type="paragraph" w:styleId="aff1">
    <w:name w:val="annotation text"/>
    <w:basedOn w:val="a5"/>
    <w:link w:val="aff2"/>
    <w:rsid w:val="004C2255"/>
    <w:rPr>
      <w:sz w:val="20"/>
      <w:szCs w:val="20"/>
    </w:rPr>
  </w:style>
  <w:style w:type="character" w:customStyle="1" w:styleId="aff2">
    <w:name w:val="Текст примечания Знак"/>
    <w:link w:val="aff1"/>
    <w:rsid w:val="004C2255"/>
  </w:style>
  <w:style w:type="paragraph" w:styleId="aff3">
    <w:name w:val="annotation subject"/>
    <w:basedOn w:val="aff1"/>
    <w:next w:val="aff1"/>
    <w:link w:val="aff4"/>
    <w:rsid w:val="004C2255"/>
    <w:rPr>
      <w:b/>
      <w:bCs/>
    </w:rPr>
  </w:style>
  <w:style w:type="character" w:customStyle="1" w:styleId="aff4">
    <w:name w:val="Тема примечания Знак"/>
    <w:link w:val="aff3"/>
    <w:rsid w:val="004C2255"/>
    <w:rPr>
      <w:b/>
      <w:bCs/>
    </w:rPr>
  </w:style>
  <w:style w:type="character" w:styleId="aff5">
    <w:name w:val="Placeholder Text"/>
    <w:uiPriority w:val="99"/>
    <w:semiHidden/>
    <w:rsid w:val="00CD30A6"/>
    <w:rPr>
      <w:color w:val="808080"/>
    </w:rPr>
  </w:style>
  <w:style w:type="table" w:styleId="aff6">
    <w:name w:val="Table Grid"/>
    <w:basedOn w:val="a7"/>
    <w:rsid w:val="00CD3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TOC Heading"/>
    <w:basedOn w:val="1"/>
    <w:next w:val="a5"/>
    <w:uiPriority w:val="39"/>
    <w:unhideWhenUsed/>
    <w:qFormat/>
    <w:rsid w:val="003E5978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szCs w:val="32"/>
    </w:rPr>
  </w:style>
  <w:style w:type="character" w:customStyle="1" w:styleId="af8">
    <w:name w:val="Нижний колонтитул Знак"/>
    <w:link w:val="af7"/>
    <w:rsid w:val="00402A62"/>
    <w:rPr>
      <w:sz w:val="24"/>
      <w:szCs w:val="24"/>
    </w:rPr>
  </w:style>
  <w:style w:type="character" w:styleId="aff8">
    <w:name w:val="Unresolved Mention"/>
    <w:uiPriority w:val="99"/>
    <w:semiHidden/>
    <w:unhideWhenUsed/>
    <w:rsid w:val="00B53188"/>
    <w:rPr>
      <w:color w:val="605E5C"/>
      <w:shd w:val="clear" w:color="auto" w:fill="E1DFDD"/>
    </w:rPr>
  </w:style>
  <w:style w:type="paragraph" w:customStyle="1" w:styleId="aff9">
    <w:basedOn w:val="a5"/>
    <w:next w:val="ae"/>
    <w:rsid w:val="00A26D14"/>
    <w:pPr>
      <w:spacing w:before="100" w:beforeAutospacing="1" w:after="100" w:afterAutospacing="1"/>
    </w:pPr>
  </w:style>
  <w:style w:type="paragraph" w:customStyle="1" w:styleId="affa">
    <w:basedOn w:val="a5"/>
    <w:next w:val="ae"/>
    <w:rsid w:val="00321DAA"/>
    <w:pPr>
      <w:spacing w:before="100" w:beforeAutospacing="1" w:after="100" w:afterAutospacing="1"/>
    </w:pPr>
  </w:style>
  <w:style w:type="paragraph" w:customStyle="1" w:styleId="affb">
    <w:basedOn w:val="a5"/>
    <w:next w:val="ae"/>
    <w:rsid w:val="00AE23EC"/>
    <w:pPr>
      <w:spacing w:before="100" w:beforeAutospacing="1" w:after="100" w:afterAutospacing="1"/>
    </w:pPr>
  </w:style>
  <w:style w:type="paragraph" w:customStyle="1" w:styleId="affc">
    <w:basedOn w:val="a5"/>
    <w:next w:val="ae"/>
    <w:rsid w:val="00C47F92"/>
    <w:pPr>
      <w:spacing w:before="100" w:beforeAutospacing="1" w:after="100" w:afterAutospacing="1"/>
    </w:pPr>
  </w:style>
  <w:style w:type="paragraph" w:customStyle="1" w:styleId="affd">
    <w:basedOn w:val="a5"/>
    <w:next w:val="ae"/>
    <w:rsid w:val="009941AE"/>
    <w:pPr>
      <w:spacing w:before="100" w:beforeAutospacing="1" w:after="100" w:afterAutospacing="1"/>
    </w:pPr>
  </w:style>
  <w:style w:type="paragraph" w:customStyle="1" w:styleId="affe">
    <w:basedOn w:val="a5"/>
    <w:next w:val="ae"/>
    <w:rsid w:val="00ED391E"/>
    <w:pPr>
      <w:spacing w:before="100" w:beforeAutospacing="1" w:after="100" w:afterAutospacing="1"/>
    </w:pPr>
  </w:style>
  <w:style w:type="paragraph" w:customStyle="1" w:styleId="afff">
    <w:basedOn w:val="a5"/>
    <w:next w:val="ae"/>
    <w:rsid w:val="000638C1"/>
    <w:pPr>
      <w:spacing w:before="100" w:beforeAutospacing="1" w:after="100" w:afterAutospacing="1"/>
    </w:pPr>
  </w:style>
  <w:style w:type="paragraph" w:customStyle="1" w:styleId="afff0">
    <w:basedOn w:val="a5"/>
    <w:next w:val="ae"/>
    <w:rsid w:val="007F5824"/>
    <w:pPr>
      <w:spacing w:before="100" w:beforeAutospacing="1" w:after="100" w:afterAutospacing="1"/>
    </w:pPr>
  </w:style>
  <w:style w:type="paragraph" w:customStyle="1" w:styleId="afff1">
    <w:basedOn w:val="a5"/>
    <w:next w:val="ae"/>
    <w:rsid w:val="00DA3B45"/>
    <w:pPr>
      <w:spacing w:before="100" w:beforeAutospacing="1" w:after="100" w:afterAutospacing="1"/>
    </w:pPr>
  </w:style>
  <w:style w:type="paragraph" w:customStyle="1" w:styleId="afff2">
    <w:basedOn w:val="a5"/>
    <w:next w:val="ae"/>
    <w:rsid w:val="004C2255"/>
    <w:pPr>
      <w:spacing w:before="100" w:beforeAutospacing="1" w:after="100" w:afterAutospacing="1"/>
    </w:pPr>
  </w:style>
  <w:style w:type="character" w:styleId="afff3">
    <w:name w:val="Emphasis"/>
    <w:basedOn w:val="a6"/>
    <w:qFormat/>
    <w:rsid w:val="00F11B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oleObject" Target="embeddings/oleObject5.bin"/><Relationship Id="rId28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nk\Downloads\pz-lr-2019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B559F0F-2FE8-4EA6-B03D-7E009F8B0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pz-lr-2019.dot</Template>
  <TotalTime>73</TotalTime>
  <Pages>9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ПЗ к лабораторной работе</vt:lpstr>
    </vt:vector>
  </TitlesOfParts>
  <Company>УГАТУ, каф. информатики</Company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ПЗ к лабораторной работе</dc:title>
  <dc:subject/>
  <dc:creator>Денис Гараев</dc:creator>
  <cp:keywords/>
  <dc:description/>
  <cp:lastModifiedBy>Денис Гараев</cp:lastModifiedBy>
  <cp:revision>26</cp:revision>
  <cp:lastPrinted>2021-04-25T09:30:00Z</cp:lastPrinted>
  <dcterms:created xsi:type="dcterms:W3CDTF">2020-03-22T18:56:00Z</dcterms:created>
  <dcterms:modified xsi:type="dcterms:W3CDTF">2021-04-25T09:31:00Z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